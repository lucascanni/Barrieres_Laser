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6416" w14:textId="3A057118" w:rsidR="009E67FC" w:rsidRDefault="009E67FC" w:rsidP="00173A6E">
      <w:pPr>
        <w:pStyle w:val="titre05"/>
      </w:pPr>
    </w:p>
    <w:p w14:paraId="7DD080AE" w14:textId="42E580AE" w:rsidR="00246FCB" w:rsidRPr="00246FCB" w:rsidRDefault="00246FCB" w:rsidP="00246FCB"/>
    <w:p w14:paraId="2DF203DF" w14:textId="59D3807B" w:rsidR="00246FCB" w:rsidRDefault="00246FCB" w:rsidP="00246FCB">
      <w:pPr>
        <w:pStyle w:val="titre05"/>
        <w:ind w:firstLine="0"/>
        <w:jc w:val="center"/>
      </w:pPr>
    </w:p>
    <w:p w14:paraId="21F4D4BD" w14:textId="5CB2D1F9" w:rsidR="00246FCB" w:rsidRDefault="00246FCB" w:rsidP="00246FCB">
      <w:pPr>
        <w:pStyle w:val="titre05"/>
        <w:ind w:firstLine="0"/>
        <w:jc w:val="center"/>
      </w:pPr>
      <w:r>
        <w:t>Mise en place d’une caméra sur le Raspberry pi</w:t>
      </w:r>
    </w:p>
    <w:p w14:paraId="532E20E3" w14:textId="2BB07FBB" w:rsidR="00246FCB" w:rsidRDefault="00246FCB" w:rsidP="00246FCB">
      <w:pPr>
        <w:pStyle w:val="titre05"/>
        <w:ind w:firstLine="0"/>
        <w:jc w:val="center"/>
      </w:pPr>
    </w:p>
    <w:p w14:paraId="2D20E58D" w14:textId="77777777" w:rsidR="00246FCB" w:rsidRDefault="00246FCB" w:rsidP="00246FCB"/>
    <w:p w14:paraId="52F6C6E5" w14:textId="307E506A" w:rsidR="00246FCB" w:rsidRDefault="00564BB7" w:rsidP="00564BB7">
      <w:pPr>
        <w:pStyle w:val="Titre1"/>
      </w:pPr>
      <w:r>
        <w:t>Montage de la caméra sur la Raspberry pi</w:t>
      </w:r>
    </w:p>
    <w:p w14:paraId="78DFC4B3" w14:textId="3B8A1132" w:rsidR="00564BB7" w:rsidRDefault="00564BB7" w:rsidP="00564BB7"/>
    <w:p w14:paraId="5F88B89D" w14:textId="77777777" w:rsidR="000755DE" w:rsidRDefault="000755DE" w:rsidP="00564BB7">
      <w:r>
        <w:t>Pour réaliser ce montage il suffit de brancher la bande de connectiques dans le slot prévu à cet effet sur la Raspberry.</w:t>
      </w:r>
    </w:p>
    <w:p w14:paraId="3AC282E8" w14:textId="3B2AD143" w:rsidR="00564BB7" w:rsidRDefault="000755DE" w:rsidP="000755DE">
      <w:pPr>
        <w:jc w:val="center"/>
      </w:pPr>
      <w:r>
        <w:rPr>
          <w:noProof/>
        </w:rPr>
        <w:drawing>
          <wp:inline distT="0" distB="0" distL="0" distR="0" wp14:anchorId="267E500E" wp14:editId="28FC1DDD">
            <wp:extent cx="1568018" cy="2088270"/>
            <wp:effectExtent l="0" t="0" r="0" b="7620"/>
            <wp:docPr id="2" name="Image 2" descr="Montage Caméra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Montage Caméra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713" cy="211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C38A" w14:textId="561C7AEB" w:rsidR="000755DE" w:rsidRDefault="000755DE" w:rsidP="000755DE">
      <w:pPr>
        <w:jc w:val="center"/>
      </w:pPr>
    </w:p>
    <w:p w14:paraId="1DA477E5" w14:textId="7FDE2DA6" w:rsidR="000755DE" w:rsidRDefault="000755DE" w:rsidP="000755DE">
      <w:pPr>
        <w:pStyle w:val="Titre1"/>
      </w:pPr>
      <w:r>
        <w:t>Configuration du Raspberry</w:t>
      </w:r>
    </w:p>
    <w:p w14:paraId="098A297A" w14:textId="1465DDA7" w:rsidR="00085F4B" w:rsidRDefault="00085F4B" w:rsidP="00085F4B"/>
    <w:p w14:paraId="22F50937" w14:textId="1EF07BF6" w:rsidR="00085F4B" w:rsidRDefault="00085F4B" w:rsidP="00085F4B">
      <w:r>
        <w:t xml:space="preserve">Pour pouvoir se servir de la caméra il faut aller dans le menu de configuration en tapant la commande </w:t>
      </w:r>
      <w:r w:rsidRPr="00A117E3">
        <w:rPr>
          <w:color w:val="00B0F0"/>
        </w:rPr>
        <w:t>« </w:t>
      </w:r>
      <w:proofErr w:type="spellStart"/>
      <w:r w:rsidRPr="00A117E3">
        <w:rPr>
          <w:color w:val="00B0F0"/>
        </w:rPr>
        <w:t>sudo</w:t>
      </w:r>
      <w:proofErr w:type="spellEnd"/>
      <w:r w:rsidRPr="00A117E3">
        <w:rPr>
          <w:color w:val="00B0F0"/>
        </w:rPr>
        <w:t xml:space="preserve"> </w:t>
      </w:r>
      <w:proofErr w:type="spellStart"/>
      <w:r w:rsidRPr="00A117E3">
        <w:rPr>
          <w:color w:val="00B0F0"/>
        </w:rPr>
        <w:t>raspi</w:t>
      </w:r>
      <w:proofErr w:type="spellEnd"/>
      <w:r w:rsidRPr="00A117E3">
        <w:rPr>
          <w:color w:val="00B0F0"/>
        </w:rPr>
        <w:t xml:space="preserve">-config » </w:t>
      </w:r>
      <w:r>
        <w:t>et il faut ensuite activer l’interface de la caméra dans les options des interfaces</w:t>
      </w:r>
    </w:p>
    <w:p w14:paraId="0AD04F22" w14:textId="0759E96E" w:rsidR="00587072" w:rsidRDefault="00587072" w:rsidP="00587072">
      <w:pPr>
        <w:jc w:val="center"/>
      </w:pPr>
      <w:r>
        <w:rPr>
          <w:noProof/>
        </w:rPr>
        <w:drawing>
          <wp:inline distT="0" distB="0" distL="0" distR="0" wp14:anchorId="50E21CAE" wp14:editId="39ECCD68">
            <wp:extent cx="3152123" cy="1638605"/>
            <wp:effectExtent l="0" t="0" r="0" b="0"/>
            <wp:docPr id="3" name="Image 3" descr="Menu de configurati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Menu de configuration&#10;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872" cy="16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D929" w14:textId="7C2BCE61" w:rsidR="00587072" w:rsidRDefault="00587072" w:rsidP="00587072">
      <w:pPr>
        <w:jc w:val="center"/>
      </w:pPr>
    </w:p>
    <w:p w14:paraId="57C83184" w14:textId="4C90DD61" w:rsidR="00587072" w:rsidRDefault="00587072" w:rsidP="00587072">
      <w:pPr>
        <w:jc w:val="center"/>
      </w:pPr>
    </w:p>
    <w:p w14:paraId="6C89C0D4" w14:textId="77777777" w:rsidR="00587072" w:rsidRDefault="00587072" w:rsidP="00587072">
      <w:pPr>
        <w:jc w:val="center"/>
      </w:pPr>
    </w:p>
    <w:p w14:paraId="172FDD6F" w14:textId="77777777" w:rsidR="00587072" w:rsidRDefault="00587072" w:rsidP="00587072">
      <w:pPr>
        <w:jc w:val="center"/>
      </w:pPr>
    </w:p>
    <w:p w14:paraId="6C1B0F48" w14:textId="7BB7891C" w:rsidR="00587072" w:rsidRDefault="00587072" w:rsidP="00587072">
      <w:pPr>
        <w:jc w:val="center"/>
      </w:pPr>
      <w:r>
        <w:rPr>
          <w:noProof/>
        </w:rPr>
        <w:drawing>
          <wp:inline distT="0" distB="0" distL="0" distR="0" wp14:anchorId="4D32642B" wp14:editId="7490CFC0">
            <wp:extent cx="3132345" cy="1411834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189" cy="14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005D" w14:textId="1517504B" w:rsidR="00587072" w:rsidRDefault="00587072" w:rsidP="00587072"/>
    <w:p w14:paraId="3A700020" w14:textId="64B03D14" w:rsidR="00A117E3" w:rsidRDefault="00A117E3" w:rsidP="00A117E3">
      <w:pPr>
        <w:pStyle w:val="Titre1"/>
      </w:pPr>
      <w:r>
        <w:t>Test d’acquisition d’images et de vidéos</w:t>
      </w:r>
    </w:p>
    <w:p w14:paraId="58240B8B" w14:textId="79DBC72F" w:rsidR="00A117E3" w:rsidRDefault="00A117E3" w:rsidP="00A117E3"/>
    <w:p w14:paraId="01A89B37" w14:textId="697E8223" w:rsidR="00A117E3" w:rsidRPr="00A117E3" w:rsidRDefault="00A117E3" w:rsidP="00A117E3">
      <w:r>
        <w:t>Pour prendre en capture une photo on peut lancer la commande</w:t>
      </w:r>
      <w:r w:rsidRPr="00A117E3">
        <w:t xml:space="preserve"> </w:t>
      </w:r>
      <w:r w:rsidRPr="00A117E3">
        <w:rPr>
          <w:color w:val="00B0F0"/>
        </w:rPr>
        <w:t>« </w:t>
      </w:r>
      <w:proofErr w:type="spellStart"/>
      <w:r w:rsidRPr="00A117E3">
        <w:rPr>
          <w:color w:val="00B0F0"/>
        </w:rPr>
        <w:t>raspistill</w:t>
      </w:r>
      <w:proofErr w:type="spellEnd"/>
      <w:r w:rsidRPr="00A117E3">
        <w:rPr>
          <w:color w:val="00B0F0"/>
        </w:rPr>
        <w:t xml:space="preserve"> -o test</w:t>
      </w:r>
      <w:r w:rsidR="007673A5">
        <w:rPr>
          <w:color w:val="00B0F0"/>
        </w:rPr>
        <w:t>photo</w:t>
      </w:r>
      <w:r w:rsidRPr="00A117E3">
        <w:rPr>
          <w:color w:val="00B0F0"/>
        </w:rPr>
        <w:t>.jpg</w:t>
      </w:r>
      <w:r>
        <w:rPr>
          <w:color w:val="00B0F0"/>
        </w:rPr>
        <w:t> »</w:t>
      </w:r>
      <w:r>
        <w:t xml:space="preserve">, pour prendre une vidéo on peut lancer la commande </w:t>
      </w:r>
      <w:r w:rsidRPr="007673A5">
        <w:rPr>
          <w:color w:val="00B0F0"/>
        </w:rPr>
        <w:t>« </w:t>
      </w:r>
      <w:proofErr w:type="spellStart"/>
      <w:r w:rsidRPr="007673A5">
        <w:rPr>
          <w:color w:val="00B0F0"/>
        </w:rPr>
        <w:t>raspivid</w:t>
      </w:r>
      <w:proofErr w:type="spellEnd"/>
      <w:r w:rsidR="00AE3FC1">
        <w:rPr>
          <w:color w:val="00B0F0"/>
        </w:rPr>
        <w:t xml:space="preserve"> </w:t>
      </w:r>
      <w:r w:rsidR="00F8082C">
        <w:rPr>
          <w:color w:val="00B0F0"/>
        </w:rPr>
        <w:t xml:space="preserve">-t  20000 </w:t>
      </w:r>
      <w:r w:rsidRPr="007673A5">
        <w:rPr>
          <w:color w:val="00B0F0"/>
        </w:rPr>
        <w:t>-o test</w:t>
      </w:r>
      <w:r w:rsidR="007673A5" w:rsidRPr="007673A5">
        <w:rPr>
          <w:color w:val="00B0F0"/>
        </w:rPr>
        <w:t>vid.</w:t>
      </w:r>
      <w:r w:rsidR="00AE3FC1">
        <w:rPr>
          <w:color w:val="00B0F0"/>
        </w:rPr>
        <w:t>h264</w:t>
      </w:r>
      <w:r w:rsidR="007673A5" w:rsidRPr="007673A5">
        <w:rPr>
          <w:color w:val="00B0F0"/>
        </w:rPr>
        <w:t> »</w:t>
      </w:r>
    </w:p>
    <w:sectPr w:rsidR="00A117E3" w:rsidRPr="00A117E3" w:rsidSect="00A96C82">
      <w:headerReference w:type="default" r:id="rId11"/>
      <w:footerReference w:type="default" r:id="rId12"/>
      <w:pgSz w:w="11906" w:h="16838"/>
      <w:pgMar w:top="1417" w:right="1417" w:bottom="1417" w:left="141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5106B" w14:textId="77777777" w:rsidR="00E0249B" w:rsidRDefault="00E0249B" w:rsidP="005E028C">
      <w:pPr>
        <w:spacing w:after="0" w:line="240" w:lineRule="auto"/>
      </w:pPr>
      <w:r>
        <w:separator/>
      </w:r>
    </w:p>
  </w:endnote>
  <w:endnote w:type="continuationSeparator" w:id="0">
    <w:p w14:paraId="7E53DA9E" w14:textId="77777777" w:rsidR="00E0249B" w:rsidRDefault="00E0249B" w:rsidP="005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4560"/>
      <w:docPartObj>
        <w:docPartGallery w:val="Page Numbers (Bottom of Page)"/>
        <w:docPartUnique/>
      </w:docPartObj>
    </w:sdtPr>
    <w:sdtEndPr/>
    <w:sdtContent>
      <w:p w14:paraId="513450C4" w14:textId="77777777" w:rsidR="00B55A45" w:rsidRDefault="003372ED" w:rsidP="003372ED">
        <w:pPr>
          <w:pStyle w:val="Pieddepage"/>
          <w:ind w:firstLine="0"/>
        </w:pPr>
        <w:r>
          <w:ptab w:relativeTo="margin" w:alignment="right" w:leader="underscore"/>
        </w:r>
        <w:r w:rsidR="00A96C8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9409F15" wp14:editId="5F23B415">
                  <wp:simplePos x="0" y="0"/>
                  <wp:positionH relativeFrom="rightMargin">
                    <wp:posOffset>-659765</wp:posOffset>
                  </wp:positionH>
                  <wp:positionV relativeFrom="bottomMargin">
                    <wp:posOffset>254000</wp:posOffset>
                  </wp:positionV>
                  <wp:extent cx="1304925" cy="400050"/>
                  <wp:effectExtent l="0" t="0" r="28575" b="1905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000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65479" w14:textId="77777777" w:rsidR="004530A1" w:rsidRPr="009715DA" w:rsidRDefault="00A96C82" w:rsidP="009715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>page 1 de</w:t>
                              </w:r>
                              <w:r w:rsidR="00B55A45"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instrText xml:space="preserve"> NUMPAGES  \* Arabic  \* MERGEFORMAT </w:instrTex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E0673" w:rsidRPr="009715DA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9409F1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28" type="#_x0000_t65" style="position:absolute;margin-left:-51.95pt;margin-top:20pt;width:10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" o:allowincell="f" adj="14135" strokecolor="gray" strokeweight=".25pt">
                  <v:textbox>
                    <w:txbxContent>
                      <w:p w14:paraId="0E265479" w14:textId="77777777" w:rsidR="004530A1" w:rsidRPr="009715DA" w:rsidRDefault="00A96C82" w:rsidP="009715DA">
                        <w:pPr>
                          <w:rPr>
                            <w:sz w:val="20"/>
                            <w:szCs w:val="20"/>
                          </w:rPr>
                        </w:pPr>
                        <w:r w:rsidRPr="009715DA">
                          <w:rPr>
                            <w:sz w:val="20"/>
                            <w:szCs w:val="20"/>
                          </w:rPr>
                          <w:t>page 1 de</w:t>
                        </w:r>
                        <w:r w:rsidR="00B55A45"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instrText xml:space="preserve"> NUMPAGES  \* Arabic  \* MERGEFORMAT </w:instrTex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E0673" w:rsidRPr="009715DA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5F0B5208" w14:textId="77777777" w:rsidR="005E028C" w:rsidRDefault="00CE0673" w:rsidP="00B55A45">
        <w:pPr>
          <w:pStyle w:val="Pieddepage"/>
        </w:pPr>
        <w:r w:rsidRPr="009715DA">
          <w:rPr>
            <w:sz w:val="20"/>
            <w:szCs w:val="20"/>
          </w:rPr>
          <w:fldChar w:fldCharType="begin"/>
        </w:r>
        <w:r w:rsidRPr="009715DA">
          <w:rPr>
            <w:sz w:val="20"/>
            <w:szCs w:val="20"/>
          </w:rPr>
          <w:instrText xml:space="preserve"> FILENAME  \* FirstCap  \* MERGEFORMAT </w:instrText>
        </w:r>
        <w:r w:rsidRPr="009715DA">
          <w:rPr>
            <w:sz w:val="20"/>
            <w:szCs w:val="20"/>
          </w:rPr>
          <w:fldChar w:fldCharType="separate"/>
        </w:r>
        <w:r w:rsidR="00246FCB">
          <w:rPr>
            <w:noProof/>
            <w:sz w:val="20"/>
            <w:szCs w:val="20"/>
          </w:rPr>
          <w:t>Document1</w:t>
        </w:r>
        <w:r w:rsidRPr="009715DA">
          <w:rPr>
            <w:sz w:val="20"/>
            <w:szCs w:val="20"/>
          </w:rPr>
          <w:fldChar w:fldCharType="end"/>
        </w:r>
        <w:r w:rsidR="00B55A45">
          <w:t xml:space="preserve">                                  </w:t>
        </w:r>
        <w:r w:rsidRPr="009715DA">
          <w:rPr>
            <w:sz w:val="20"/>
            <w:szCs w:val="20"/>
          </w:rPr>
          <w:fldChar w:fldCharType="begin"/>
        </w:r>
        <w:r w:rsidRPr="009715DA">
          <w:rPr>
            <w:sz w:val="20"/>
            <w:szCs w:val="20"/>
          </w:rPr>
          <w:instrText xml:space="preserve"> DATE  \@ "dd/MM/yyyy HH:mm"  \* MERGEFORMAT </w:instrText>
        </w:r>
        <w:r w:rsidRPr="009715DA">
          <w:rPr>
            <w:sz w:val="20"/>
            <w:szCs w:val="20"/>
          </w:rPr>
          <w:fldChar w:fldCharType="separate"/>
        </w:r>
        <w:r w:rsidR="00246FCB">
          <w:rPr>
            <w:noProof/>
            <w:sz w:val="20"/>
            <w:szCs w:val="20"/>
          </w:rPr>
          <w:t>18/01/2022 15:55</w:t>
        </w:r>
        <w:r w:rsidRPr="009715DA">
          <w:rPr>
            <w:sz w:val="20"/>
            <w:szCs w:val="20"/>
          </w:rPr>
          <w:fldChar w:fldCharType="end"/>
        </w:r>
        <w:r w:rsidR="00FD1F30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C09C" w14:textId="77777777" w:rsidR="00E0249B" w:rsidRDefault="00E0249B" w:rsidP="005E028C">
      <w:pPr>
        <w:spacing w:after="0" w:line="240" w:lineRule="auto"/>
      </w:pPr>
      <w:r>
        <w:separator/>
      </w:r>
    </w:p>
  </w:footnote>
  <w:footnote w:type="continuationSeparator" w:id="0">
    <w:p w14:paraId="666CDE9C" w14:textId="77777777" w:rsidR="00E0249B" w:rsidRDefault="00E0249B" w:rsidP="005E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A1DA" w14:textId="77777777" w:rsidR="005E028C" w:rsidRDefault="0070611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4CD926" wp14:editId="0D3351F6">
              <wp:simplePos x="0" y="0"/>
              <wp:positionH relativeFrom="column">
                <wp:posOffset>719455</wp:posOffset>
              </wp:positionH>
              <wp:positionV relativeFrom="paragraph">
                <wp:posOffset>14605</wp:posOffset>
              </wp:positionV>
              <wp:extent cx="3689350" cy="698500"/>
              <wp:effectExtent l="0" t="0" r="0" b="63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9350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C06018" w14:textId="77777777" w:rsidR="00706114" w:rsidRPr="001605EA" w:rsidRDefault="00706114" w:rsidP="00706114">
                          <w:pPr>
                            <w:jc w:val="center"/>
                          </w:pPr>
                          <w:r w:rsidRPr="001605EA">
                            <w:t>Barrières Laser</w:t>
                          </w:r>
                        </w:p>
                        <w:p w14:paraId="2A336A16" w14:textId="77777777" w:rsidR="00706114" w:rsidRDefault="00706114" w:rsidP="0070611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5EA">
                            <w:rPr>
                              <w:sz w:val="16"/>
                              <w:szCs w:val="16"/>
                            </w:rPr>
                            <w:t>Lucas CANNIZZARO, Grégory SCHATZ, Baptiste WOZNIAK, Guillaume JEAN</w:t>
                          </w:r>
                        </w:p>
                        <w:p w14:paraId="1179A117" w14:textId="77777777" w:rsidR="00706114" w:rsidRDefault="0070611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64CD926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56.65pt;margin-top:1.15pt;width:290.5pt;height: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" filled="f" stroked="f" strokeweight=".5pt">
              <v:textbox>
                <w:txbxContent>
                  <w:p w14:paraId="77C06018" w14:textId="77777777" w:rsidR="00706114" w:rsidRPr="001605EA" w:rsidRDefault="00706114" w:rsidP="00706114">
                    <w:pPr>
                      <w:jc w:val="center"/>
                    </w:pPr>
                    <w:r w:rsidRPr="001605EA">
                      <w:t>Barrières Laser</w:t>
                    </w:r>
                  </w:p>
                  <w:p w14:paraId="2A336A16" w14:textId="77777777" w:rsidR="00706114" w:rsidRDefault="00706114" w:rsidP="0070611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605EA">
                      <w:rPr>
                        <w:sz w:val="16"/>
                        <w:szCs w:val="16"/>
                      </w:rPr>
                      <w:t>Lucas CANNIZZARO, Grégory SCHATZ, Baptiste WOZNIAK, Guillaume JEAN</w:t>
                    </w:r>
                  </w:p>
                  <w:p w14:paraId="1179A117" w14:textId="77777777" w:rsidR="00706114" w:rsidRDefault="00706114"/>
                </w:txbxContent>
              </v:textbox>
            </v:shape>
          </w:pict>
        </mc:Fallback>
      </mc:AlternateContent>
    </w:r>
    <w:r w:rsidR="00F7106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C04F7" wp14:editId="07B72CDC">
              <wp:simplePos x="0" y="0"/>
              <wp:positionH relativeFrom="page">
                <wp:align>right</wp:align>
              </wp:positionH>
              <wp:positionV relativeFrom="paragraph">
                <wp:posOffset>-468630</wp:posOffset>
              </wp:positionV>
              <wp:extent cx="7545677" cy="2409825"/>
              <wp:effectExtent l="0" t="0" r="0" b="0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677" cy="2409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6B59F3" w14:textId="77777777" w:rsidR="001605EA" w:rsidRDefault="001605EA" w:rsidP="00F7106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066B883" w14:textId="77777777" w:rsidR="001605EA" w:rsidRDefault="00706114" w:rsidP="00596E6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74D55C26" wp14:editId="383D1517">
                                <wp:extent cx="1400175" cy="715998"/>
                                <wp:effectExtent l="0" t="0" r="0" b="8255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32127" cy="7323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E6B">
                            <w:rPr>
                              <w:sz w:val="32"/>
                              <w:szCs w:val="32"/>
                            </w:rPr>
                            <w:t xml:space="preserve">                                                                       </w:t>
                          </w:r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1A5EF3CA" wp14:editId="47BB5D75">
                                <wp:extent cx="742950" cy="864393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2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2139" cy="9099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79FD1982" wp14:editId="7DC87F6B">
                                <wp:extent cx="857250" cy="857250"/>
                                <wp:effectExtent l="0" t="0" r="0" b="0"/>
                                <wp:docPr id="7" name="Imag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3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7250" cy="857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FC16676" w14:textId="77777777" w:rsidR="00B55A45" w:rsidRPr="001605EA" w:rsidRDefault="00B55A45" w:rsidP="00B55A4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ptab w:relativeTo="margin" w:alignment="right" w:leader="underscor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DC04F7" id="Zone de texte 8" o:spid="_x0000_s1027" type="#_x0000_t202" style="position:absolute;left:0;text-align:left;margin-left:542.95pt;margin-top:-36.9pt;width:594.15pt;height:189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" filled="f" stroked="f" strokeweight=".5pt">
              <v:textbox>
                <w:txbxContent>
                  <w:p w14:paraId="7B6B59F3" w14:textId="77777777" w:rsidR="001605EA" w:rsidRDefault="001605EA" w:rsidP="00F7106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  <w:p w14:paraId="6066B883" w14:textId="77777777" w:rsidR="001605EA" w:rsidRDefault="00706114" w:rsidP="00596E6B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74D55C26" wp14:editId="383D1517">
                          <wp:extent cx="1400175" cy="715998"/>
                          <wp:effectExtent l="0" t="0" r="0" b="8255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1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32127" cy="7323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E6B">
                      <w:rPr>
                        <w:sz w:val="32"/>
                        <w:szCs w:val="32"/>
                      </w:rPr>
                      <w:t xml:space="preserve">                                                                       </w:t>
                    </w:r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1A5EF3CA" wp14:editId="47BB5D75">
                          <wp:extent cx="742950" cy="864393"/>
                          <wp:effectExtent l="0" t="0" r="0" b="0"/>
                          <wp:docPr id="4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 4"/>
                                  <pic:cNvPicPr/>
                                </pic:nvPicPr>
                                <pic:blipFill>
                                  <a:blip r:embed="rId2">
                                    <a:alphaModFix amt="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2139" cy="9099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79FD1982" wp14:editId="7DC87F6B">
                          <wp:extent cx="857250" cy="857250"/>
                          <wp:effectExtent l="0" t="0" r="0" b="0"/>
                          <wp:docPr id="7" name="Imag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7"/>
                                  <pic:cNvPicPr/>
                                </pic:nvPicPr>
                                <pic:blipFill>
                                  <a:blip r:embed="rId3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7250" cy="857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FC16676" w14:textId="77777777" w:rsidR="00B55A45" w:rsidRPr="001605EA" w:rsidRDefault="00B55A45" w:rsidP="00B55A45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ptab w:relativeTo="margin" w:alignment="right" w:leader="underscore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23F5"/>
    <w:multiLevelType w:val="hybridMultilevel"/>
    <w:tmpl w:val="5E94A7CE"/>
    <w:lvl w:ilvl="0" w:tplc="628892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16A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E014832"/>
    <w:multiLevelType w:val="hybridMultilevel"/>
    <w:tmpl w:val="1826BE92"/>
    <w:lvl w:ilvl="0" w:tplc="98686AF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CB"/>
    <w:rsid w:val="000755DE"/>
    <w:rsid w:val="00085F4B"/>
    <w:rsid w:val="001605EA"/>
    <w:rsid w:val="00173A6E"/>
    <w:rsid w:val="002361BA"/>
    <w:rsid w:val="00246FCB"/>
    <w:rsid w:val="003372ED"/>
    <w:rsid w:val="003625A8"/>
    <w:rsid w:val="004530A1"/>
    <w:rsid w:val="00564BB7"/>
    <w:rsid w:val="0056560E"/>
    <w:rsid w:val="00587072"/>
    <w:rsid w:val="00596E6B"/>
    <w:rsid w:val="005D6182"/>
    <w:rsid w:val="005E028C"/>
    <w:rsid w:val="00641891"/>
    <w:rsid w:val="006638AD"/>
    <w:rsid w:val="00706114"/>
    <w:rsid w:val="007673A5"/>
    <w:rsid w:val="007E57CB"/>
    <w:rsid w:val="00805698"/>
    <w:rsid w:val="008721B0"/>
    <w:rsid w:val="00916F87"/>
    <w:rsid w:val="009715DA"/>
    <w:rsid w:val="009928C9"/>
    <w:rsid w:val="009E67FC"/>
    <w:rsid w:val="009F70DB"/>
    <w:rsid w:val="00A117E3"/>
    <w:rsid w:val="00A25887"/>
    <w:rsid w:val="00A570C2"/>
    <w:rsid w:val="00A96C82"/>
    <w:rsid w:val="00AE3FC1"/>
    <w:rsid w:val="00B55A45"/>
    <w:rsid w:val="00BA6FEB"/>
    <w:rsid w:val="00CE0673"/>
    <w:rsid w:val="00D83BDB"/>
    <w:rsid w:val="00E0249B"/>
    <w:rsid w:val="00EF3BA2"/>
    <w:rsid w:val="00F71066"/>
    <w:rsid w:val="00F8082C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14423"/>
  <w15:chartTrackingRefBased/>
  <w15:docId w15:val="{5E07EAF1-F60B-4DA0-B20F-357ABEF6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9E67FC"/>
    <w:pPr>
      <w:ind w:firstLine="709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73A6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3A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8D97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E67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7E57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7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7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7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7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7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60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0E"/>
    <w:rPr>
      <w:rFonts w:ascii="Times New Roman" w:eastAsiaTheme="majorEastAsia" w:hAnsi="Times New Roman" w:cstheme="majorBidi"/>
      <w:b/>
      <w:spacing w:val="-10"/>
      <w:kern w:val="28"/>
      <w:sz w:val="1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3A6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3A6E"/>
    <w:rPr>
      <w:rFonts w:ascii="Times New Roman" w:eastAsiaTheme="majorEastAsia" w:hAnsi="Times New Roman" w:cstheme="majorBidi"/>
      <w:color w:val="2F8D97"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28C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28C"/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7E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5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5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5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re05">
    <w:name w:val="titre0.5"/>
    <w:basedOn w:val="Normal"/>
    <w:link w:val="titre05Car"/>
    <w:qFormat/>
    <w:rsid w:val="00173A6E"/>
    <w:rPr>
      <w:sz w:val="36"/>
    </w:rPr>
  </w:style>
  <w:style w:type="character" w:customStyle="1" w:styleId="titre05Car">
    <w:name w:val="titre0.5 Car"/>
    <w:basedOn w:val="Policepardfaut"/>
    <w:link w:val="titre05"/>
    <w:rsid w:val="00173A6E"/>
    <w:rPr>
      <w:rFonts w:ascii="Times New Roman" w:hAnsi="Times New Roman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2\Documents\Mod&#232;les%20Office%20personnalis&#233;s\Mod&#232;leWord_Barrieres_La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96FF-89ED-42F7-8362-C026C36B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ModèleWord_Barrieres_Laser</Template>
  <TotalTime>69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Invité SNIR2</dc:creator>
  <cp:keywords/>
  <dc:description/>
  <cp:lastModifiedBy>SCHATZ Grégory</cp:lastModifiedBy>
  <cp:revision>2</cp:revision>
  <dcterms:created xsi:type="dcterms:W3CDTF">2022-01-18T14:55:00Z</dcterms:created>
  <dcterms:modified xsi:type="dcterms:W3CDTF">2022-01-18T16:04:00Z</dcterms:modified>
</cp:coreProperties>
</file>