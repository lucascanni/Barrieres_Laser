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DBA9A8" w14:textId="0D2449E3" w:rsidR="009E67FC" w:rsidRDefault="009E67FC" w:rsidP="00173A6E">
      <w:pPr>
        <w:pStyle w:val="titre05"/>
      </w:pPr>
    </w:p>
    <w:p w14:paraId="443334A0" w14:textId="1985FA6D" w:rsidR="001047DE" w:rsidRPr="009740F5" w:rsidRDefault="001047DE" w:rsidP="009740F5">
      <w:pPr>
        <w:pStyle w:val="titre05"/>
      </w:pPr>
      <w:r w:rsidRPr="009740F5">
        <w:t>Installation IDE Arduino</w:t>
      </w:r>
    </w:p>
    <w:p w14:paraId="43E4D587" w14:textId="7D58D846" w:rsidR="001047DE" w:rsidRDefault="001047DE" w:rsidP="001047DE">
      <w:pPr>
        <w:pStyle w:val="titre05"/>
        <w:jc w:val="center"/>
      </w:pPr>
    </w:p>
    <w:p w14:paraId="546DE872" w14:textId="19063691" w:rsidR="001047DE" w:rsidRDefault="00D6771B" w:rsidP="00D6771B">
      <w:r>
        <w:t xml:space="preserve">Aller dans l’onglet fichier puis Préférences puis coller l’URL </w:t>
      </w:r>
      <w:hyperlink r:id="rId8" w:history="1">
        <w:r w:rsidRPr="003E39BF">
          <w:rPr>
            <w:rStyle w:val="Lienhypertexte"/>
          </w:rPr>
          <w:t>https://dl.espressif.com/dl/package_esp32_index.json</w:t>
        </w:r>
      </w:hyperlink>
      <w:r>
        <w:t xml:space="preserve"> dans URL de gestionnaire de cartes supplémentaires : </w:t>
      </w:r>
    </w:p>
    <w:p w14:paraId="744D6332" w14:textId="1E6804F6" w:rsidR="008C3D5B" w:rsidRDefault="008C3D5B" w:rsidP="00D6771B">
      <w:r>
        <w:rPr>
          <w:noProof/>
        </w:rPr>
        <w:drawing>
          <wp:anchor distT="0" distB="0" distL="114300" distR="114300" simplePos="0" relativeHeight="251658240" behindDoc="0" locked="0" layoutInCell="1" allowOverlap="1" wp14:anchorId="34B19735" wp14:editId="34F56C3B">
            <wp:simplePos x="0" y="0"/>
            <wp:positionH relativeFrom="column">
              <wp:posOffset>513744</wp:posOffset>
            </wp:positionH>
            <wp:positionV relativeFrom="paragraph">
              <wp:posOffset>235792</wp:posOffset>
            </wp:positionV>
            <wp:extent cx="4252595" cy="2551430"/>
            <wp:effectExtent l="0" t="0" r="0" b="1270"/>
            <wp:wrapThrough wrapText="bothSides">
              <wp:wrapPolygon edited="0">
                <wp:start x="0" y="0"/>
                <wp:lineTo x="0" y="21449"/>
                <wp:lineTo x="21481" y="21449"/>
                <wp:lineTo x="21481" y="0"/>
                <wp:lineTo x="0" y="0"/>
              </wp:wrapPolygon>
            </wp:wrapThrough>
            <wp:docPr id="7" name="Image 7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Une image contenant texte&#10;&#10;Description générée automatiquement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2595" cy="2551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31BEE1" w14:textId="77777777" w:rsidR="008C3D5B" w:rsidRDefault="008C3D5B" w:rsidP="00D6771B"/>
    <w:p w14:paraId="718176EB" w14:textId="77777777" w:rsidR="008C3D5B" w:rsidRDefault="008C3D5B" w:rsidP="00D6771B"/>
    <w:p w14:paraId="612713A0" w14:textId="77777777" w:rsidR="008C3D5B" w:rsidRDefault="008C3D5B" w:rsidP="00D6771B"/>
    <w:p w14:paraId="419E4D98" w14:textId="77777777" w:rsidR="008C3D5B" w:rsidRDefault="008C3D5B" w:rsidP="00D6771B"/>
    <w:p w14:paraId="17DEE510" w14:textId="77777777" w:rsidR="008C3D5B" w:rsidRDefault="008C3D5B" w:rsidP="00D6771B"/>
    <w:p w14:paraId="58D222B9" w14:textId="77777777" w:rsidR="008C3D5B" w:rsidRDefault="008C3D5B" w:rsidP="00D6771B"/>
    <w:p w14:paraId="3C24FD80" w14:textId="77777777" w:rsidR="008C3D5B" w:rsidRDefault="008C3D5B" w:rsidP="00D6771B"/>
    <w:p w14:paraId="7E1192B1" w14:textId="03359933" w:rsidR="008C3D5B" w:rsidRDefault="008C3D5B" w:rsidP="00D6771B"/>
    <w:p w14:paraId="3A42E79C" w14:textId="38279D62" w:rsidR="008C3D5B" w:rsidRDefault="008C3D5B" w:rsidP="008C3D5B"/>
    <w:p w14:paraId="62CD77EA" w14:textId="7F7E3880" w:rsidR="008C3D5B" w:rsidRDefault="008C3D5B" w:rsidP="008C3D5B"/>
    <w:p w14:paraId="284A874E" w14:textId="77777777" w:rsidR="008C3D5B" w:rsidRPr="008C3D5B" w:rsidRDefault="008C3D5B" w:rsidP="008C3D5B"/>
    <w:p w14:paraId="6F6D546A" w14:textId="721DD8C3" w:rsidR="00D6771B" w:rsidRDefault="00D6771B" w:rsidP="00D6771B">
      <w:r>
        <w:t xml:space="preserve">Ensuite dans l’onglet Outils, Type de carte, Gestionnaire de carte on recherche « esp32 by </w:t>
      </w:r>
      <w:proofErr w:type="spellStart"/>
      <w:r>
        <w:t>Espressif</w:t>
      </w:r>
      <w:proofErr w:type="spellEnd"/>
      <w:r>
        <w:t xml:space="preserve"> </w:t>
      </w:r>
      <w:proofErr w:type="spellStart"/>
      <w:r>
        <w:t>Systems</w:t>
      </w:r>
      <w:proofErr w:type="spellEnd"/>
      <w:r>
        <w:t xml:space="preserve"> » et on l’installe : </w:t>
      </w:r>
    </w:p>
    <w:p w14:paraId="0C13F9E3" w14:textId="00DFEBDF" w:rsidR="001047DE" w:rsidRDefault="008C3D5B" w:rsidP="00D6771B">
      <w:r>
        <w:rPr>
          <w:noProof/>
        </w:rPr>
        <w:drawing>
          <wp:anchor distT="0" distB="0" distL="114300" distR="114300" simplePos="0" relativeHeight="251659264" behindDoc="0" locked="0" layoutInCell="1" allowOverlap="1" wp14:anchorId="3D8E948C" wp14:editId="0B06C3D6">
            <wp:simplePos x="0" y="0"/>
            <wp:positionH relativeFrom="margin">
              <wp:posOffset>361507</wp:posOffset>
            </wp:positionH>
            <wp:positionV relativeFrom="paragraph">
              <wp:posOffset>299218</wp:posOffset>
            </wp:positionV>
            <wp:extent cx="4241800" cy="2392045"/>
            <wp:effectExtent l="0" t="0" r="6350" b="8255"/>
            <wp:wrapThrough wrapText="bothSides">
              <wp:wrapPolygon edited="0">
                <wp:start x="0" y="0"/>
                <wp:lineTo x="0" y="21503"/>
                <wp:lineTo x="21535" y="21503"/>
                <wp:lineTo x="21535" y="0"/>
                <wp:lineTo x="0" y="0"/>
              </wp:wrapPolygon>
            </wp:wrapThrough>
            <wp:docPr id="11" name="Image 1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 descr="Une image contenant texte&#10;&#10;Description générée automatiquement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1800" cy="2392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6771B">
        <w:t xml:space="preserve"> </w:t>
      </w:r>
    </w:p>
    <w:p w14:paraId="2968838F" w14:textId="298BCB9C" w:rsidR="008C3D5B" w:rsidRDefault="008C3D5B" w:rsidP="00D6771B"/>
    <w:p w14:paraId="730EE9A9" w14:textId="1E26F39E" w:rsidR="008C3D5B" w:rsidRDefault="008C3D5B" w:rsidP="00D6771B"/>
    <w:p w14:paraId="575CAFF7" w14:textId="19D78015" w:rsidR="008C3D5B" w:rsidRDefault="008C3D5B" w:rsidP="00D6771B"/>
    <w:p w14:paraId="7B5967F0" w14:textId="2FF558E0" w:rsidR="008C3D5B" w:rsidRDefault="008C3D5B" w:rsidP="00D6771B"/>
    <w:p w14:paraId="725F586C" w14:textId="4ED01946" w:rsidR="008C3D5B" w:rsidRDefault="008C3D5B" w:rsidP="00D6771B"/>
    <w:p w14:paraId="20667DF4" w14:textId="16FAC638" w:rsidR="008C3D5B" w:rsidRDefault="008C3D5B" w:rsidP="00D6771B"/>
    <w:p w14:paraId="2D931E3F" w14:textId="7FFC30CC" w:rsidR="008C3D5B" w:rsidRDefault="008C3D5B" w:rsidP="00D6771B"/>
    <w:p w14:paraId="08E9011E" w14:textId="6DDC8AE0" w:rsidR="008C3D5B" w:rsidRDefault="008C3D5B" w:rsidP="00D6771B"/>
    <w:p w14:paraId="40C8AF4F" w14:textId="6DFA2DF5" w:rsidR="008C3D5B" w:rsidRDefault="008C3D5B" w:rsidP="00D6771B"/>
    <w:p w14:paraId="31C1FC0D" w14:textId="79EF55DC" w:rsidR="008C3D5B" w:rsidRDefault="008C3D5B" w:rsidP="00D6771B"/>
    <w:p w14:paraId="6DBDE2A3" w14:textId="0EBEDDA7" w:rsidR="008C3D5B" w:rsidRDefault="008C3D5B" w:rsidP="00D6771B">
      <w:r>
        <w:t xml:space="preserve">Une fois installer on va dans Outils, Type de carte, ESP32 Arduino et on sélectionne ESP32 </w:t>
      </w:r>
      <w:proofErr w:type="spellStart"/>
      <w:r w:rsidR="002D3444">
        <w:t>Wrover</w:t>
      </w:r>
      <w:proofErr w:type="spellEnd"/>
      <w:r>
        <w:t xml:space="preserve"> Module</w:t>
      </w:r>
      <w:r w:rsidR="00B442A1">
        <w:t xml:space="preserve"> : </w:t>
      </w:r>
    </w:p>
    <w:p w14:paraId="6126E84F" w14:textId="1289710F" w:rsidR="00B442A1" w:rsidRDefault="002D3444" w:rsidP="00D6771B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6FC1A989" wp14:editId="76C7B403">
            <wp:simplePos x="0" y="0"/>
            <wp:positionH relativeFrom="column">
              <wp:posOffset>450215</wp:posOffset>
            </wp:positionH>
            <wp:positionV relativeFrom="paragraph">
              <wp:posOffset>269240</wp:posOffset>
            </wp:positionV>
            <wp:extent cx="4699000" cy="2704465"/>
            <wp:effectExtent l="0" t="0" r="6350" b="635"/>
            <wp:wrapThrough wrapText="bothSides">
              <wp:wrapPolygon edited="0">
                <wp:start x="0" y="0"/>
                <wp:lineTo x="0" y="21453"/>
                <wp:lineTo x="21542" y="21453"/>
                <wp:lineTo x="21542" y="0"/>
                <wp:lineTo x="0" y="0"/>
              </wp:wrapPolygon>
            </wp:wrapThrough>
            <wp:docPr id="13" name="Image 1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 descr="Une image contenant texte&#10;&#10;Description générée automatiquement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9000" cy="2704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56D81B" w14:textId="12AD0444" w:rsidR="00B442A1" w:rsidRDefault="00B442A1" w:rsidP="00D6771B"/>
    <w:p w14:paraId="19986A5E" w14:textId="77777777" w:rsidR="00B442A1" w:rsidRDefault="00B442A1" w:rsidP="00D6771B"/>
    <w:p w14:paraId="271277B7" w14:textId="0F5D0330" w:rsidR="00B442A1" w:rsidRDefault="00B442A1" w:rsidP="00D6771B"/>
    <w:p w14:paraId="08EC75D2" w14:textId="77777777" w:rsidR="00B442A1" w:rsidRDefault="00B442A1" w:rsidP="00D6771B"/>
    <w:p w14:paraId="69C5B42C" w14:textId="48EB45FB" w:rsidR="00B442A1" w:rsidRDefault="00B442A1" w:rsidP="00D6771B"/>
    <w:p w14:paraId="24D87208" w14:textId="77777777" w:rsidR="00B442A1" w:rsidRDefault="00B442A1" w:rsidP="00D6771B"/>
    <w:p w14:paraId="475C11CA" w14:textId="77777777" w:rsidR="00B442A1" w:rsidRDefault="00B442A1" w:rsidP="00D6771B"/>
    <w:p w14:paraId="11971CB5" w14:textId="57A7EE02" w:rsidR="00B442A1" w:rsidRDefault="00B442A1" w:rsidP="00D6771B"/>
    <w:p w14:paraId="25304C1B" w14:textId="77777777" w:rsidR="00B442A1" w:rsidRDefault="00B442A1" w:rsidP="00D6771B"/>
    <w:p w14:paraId="39D36C5A" w14:textId="1B933608" w:rsidR="00B442A1" w:rsidRDefault="00B442A1" w:rsidP="00D6771B"/>
    <w:p w14:paraId="798C8295" w14:textId="1E7A7861" w:rsidR="002F381D" w:rsidRDefault="002F381D" w:rsidP="00D6771B"/>
    <w:p w14:paraId="5737A34D" w14:textId="77777777" w:rsidR="002F381D" w:rsidRDefault="002F381D" w:rsidP="009740F5">
      <w:pPr>
        <w:pStyle w:val="titre05"/>
      </w:pPr>
    </w:p>
    <w:p w14:paraId="3B783DFA" w14:textId="77777777" w:rsidR="002F381D" w:rsidRDefault="002F381D" w:rsidP="009740F5">
      <w:pPr>
        <w:pStyle w:val="titre05"/>
      </w:pPr>
    </w:p>
    <w:p w14:paraId="6F170A8B" w14:textId="77777777" w:rsidR="002F381D" w:rsidRDefault="002F381D" w:rsidP="009740F5">
      <w:pPr>
        <w:pStyle w:val="titre05"/>
      </w:pPr>
    </w:p>
    <w:p w14:paraId="2DF23C4F" w14:textId="77777777" w:rsidR="002F381D" w:rsidRDefault="002F381D" w:rsidP="009740F5">
      <w:pPr>
        <w:pStyle w:val="titre05"/>
      </w:pPr>
    </w:p>
    <w:p w14:paraId="6F23BA33" w14:textId="77777777" w:rsidR="002F381D" w:rsidRDefault="002F381D" w:rsidP="006C30D7">
      <w:pPr>
        <w:pStyle w:val="titre05"/>
        <w:ind w:firstLine="0"/>
      </w:pPr>
    </w:p>
    <w:p w14:paraId="68153BA5" w14:textId="77777777" w:rsidR="002F381D" w:rsidRDefault="002F381D" w:rsidP="009740F5">
      <w:pPr>
        <w:pStyle w:val="titre05"/>
      </w:pPr>
    </w:p>
    <w:p w14:paraId="024A4833" w14:textId="48AB20C7" w:rsidR="009740F5" w:rsidRDefault="009740F5" w:rsidP="009740F5">
      <w:pPr>
        <w:pStyle w:val="titre05"/>
      </w:pPr>
      <w:r>
        <w:t>Source</w:t>
      </w:r>
    </w:p>
    <w:p w14:paraId="6FED9CE7" w14:textId="3DC3CEDE" w:rsidR="009740F5" w:rsidRPr="009E67FC" w:rsidRDefault="009740F5" w:rsidP="009740F5">
      <w:r w:rsidRPr="009740F5">
        <w:t>http://electroniqueamateur.blogspot.com/2019/07/programmer-lesp32-avec-lide-arduino.html</w:t>
      </w:r>
    </w:p>
    <w:sectPr w:rsidR="009740F5" w:rsidRPr="009E67FC" w:rsidSect="00A96C82">
      <w:headerReference w:type="default" r:id="rId12"/>
      <w:footerReference w:type="default" r:id="rId13"/>
      <w:pgSz w:w="11906" w:h="16838"/>
      <w:pgMar w:top="1417" w:right="1417" w:bottom="1417" w:left="1417" w:header="737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FD6DAB" w14:textId="77777777" w:rsidR="005623B1" w:rsidRDefault="005623B1" w:rsidP="005E028C">
      <w:pPr>
        <w:spacing w:after="0" w:line="240" w:lineRule="auto"/>
      </w:pPr>
      <w:r>
        <w:separator/>
      </w:r>
    </w:p>
  </w:endnote>
  <w:endnote w:type="continuationSeparator" w:id="0">
    <w:p w14:paraId="13E07836" w14:textId="77777777" w:rsidR="005623B1" w:rsidRDefault="005623B1" w:rsidP="005E02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04174560"/>
      <w:docPartObj>
        <w:docPartGallery w:val="Page Numbers (Bottom of Page)"/>
        <w:docPartUnique/>
      </w:docPartObj>
    </w:sdtPr>
    <w:sdtEndPr/>
    <w:sdtContent>
      <w:p w14:paraId="17F41DD6" w14:textId="77777777" w:rsidR="00B55A45" w:rsidRDefault="003372ED" w:rsidP="003372ED">
        <w:pPr>
          <w:pStyle w:val="Pieddepage"/>
          <w:ind w:firstLine="0"/>
        </w:pPr>
        <w:r>
          <w:ptab w:relativeTo="margin" w:alignment="right" w:leader="underscore"/>
        </w:r>
        <w:r w:rsidR="00A96C82"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78A852F2" wp14:editId="6C830619">
                  <wp:simplePos x="0" y="0"/>
                  <wp:positionH relativeFrom="rightMargin">
                    <wp:posOffset>-659765</wp:posOffset>
                  </wp:positionH>
                  <wp:positionV relativeFrom="bottomMargin">
                    <wp:posOffset>254000</wp:posOffset>
                  </wp:positionV>
                  <wp:extent cx="1304925" cy="400050"/>
                  <wp:effectExtent l="0" t="0" r="28575" b="19050"/>
                  <wp:wrapNone/>
                  <wp:docPr id="6" name="Rectangle : carré corné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304925" cy="400050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0A03ECFA" w14:textId="77777777" w:rsidR="004530A1" w:rsidRPr="009715DA" w:rsidRDefault="00A96C82" w:rsidP="009715DA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9715DA">
                                <w:rPr>
                                  <w:sz w:val="20"/>
                                  <w:szCs w:val="20"/>
                                </w:rPr>
                                <w:t>page 1 de</w:t>
                              </w:r>
                              <w:r w:rsidR="00B55A45" w:rsidRPr="009715DA"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CE0673" w:rsidRPr="009715DA">
                                <w:rPr>
                                  <w:sz w:val="20"/>
                                  <w:szCs w:val="20"/>
                                </w:rPr>
                                <w:fldChar w:fldCharType="begin"/>
                              </w:r>
                              <w:r w:rsidR="00CE0673" w:rsidRPr="009715DA">
                                <w:rPr>
                                  <w:sz w:val="20"/>
                                  <w:szCs w:val="20"/>
                                </w:rPr>
                                <w:instrText xml:space="preserve"> NUMPAGES  \* Arabic  \* MERGEFORMAT </w:instrText>
                              </w:r>
                              <w:r w:rsidR="00CE0673" w:rsidRPr="009715DA">
                                <w:rPr>
                                  <w:sz w:val="20"/>
                                  <w:szCs w:val="20"/>
                                </w:rPr>
                                <w:fldChar w:fldCharType="separate"/>
                              </w:r>
                              <w:r w:rsidR="00CE0673" w:rsidRPr="009715DA">
                                <w:rPr>
                                  <w:noProof/>
                                  <w:sz w:val="20"/>
                                  <w:szCs w:val="20"/>
                                </w:rPr>
                                <w:t>1</w:t>
                              </w:r>
                              <w:r w:rsidR="00CE0673" w:rsidRPr="009715DA">
                                <w:rPr>
                                  <w:sz w:val="20"/>
                                  <w:szCs w:val="20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78A852F2"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Rectangle : carré corné 6" o:spid="_x0000_s1031" type="#_x0000_t65" style="position:absolute;margin-left:-51.95pt;margin-top:20pt;width:102.75pt;height:31.5pt;z-index:2516592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RWqEKwIAAE8EAAAOAAAAZHJzL2Uyb0RvYy54bWysVNtu2zAMfR+wfxD0vtjOpRcjTlGk6zCg&#10;uwDdPkCR5FibLGqUEqf7+lLKZem2p2EJIJCidHR4SHp+s+st22oMBlzDq1HJmXYSlHHrhn/9cv/m&#10;irMQhVPCgtMNf9KB3yxev5oPvtZj6MAqjYxAXKgH3/AuRl8XRZCd7kUYgdeOgi1gLyK5uC4UioHQ&#10;e1uMy/KiGACVR5A6BNq92wf5IuO3rZbxU9sGHZltOHGLecW8rtJaLOaiXqPwnZEHGuIfWPTCOHr0&#10;BHUnomAbNH9A9UYiBGjjSEJfQNsaqXMOlE1V/pbNYye8zrmQOMGfZAr/D1Z+3D76z5ioB/8A8ntg&#10;DpadcGt9iwhDp4Wi56okVDH4UJ8uJCfQVbYaPoCi0opNhKzBrsU+AVJ2bJelfjpJrXeRSdqsJuX0&#10;ejzjTFJsWpblLNeiEPXxtscQ32noWTIa3qZOUUtApzG/IrYPIWbJFXOiTwTUN87a3lIBt8KyyXR2&#10;cQQ9HCb4I2zOGKxR98ba7OB6tbTI6GrD7/MvJ03CnB+zjg0Nn1SXs8ziRSycQ1yV6f83CISNU7nx&#10;krpvD3YUxu5tYmndQe6kcGrmUMfdaseMavgsYaadFagn0h9h39U0hWR0gD85G6ijGx5+bARqzux7&#10;RzW8rqbTNALZmc4ux+TgeWR1HhFOElTDI2d7cxn3Y7PxaNYdvVRlARzcUt1bE48Nsmd1oE9dS9aL&#10;sTj386lf34HFMwAAAP//AwBQSwMEFAAGAAgAAAAhAErfO9PfAAAACwEAAA8AAABkcnMvZG93bnJl&#10;di54bWxMj8FOwzAMhu9IvENkJC5oS7qibi1NJ4SEOCIG4pw1pu1onJJkXdnTk57GzZY//f7+cjuZ&#10;no3ofGdJQrIUwJBqqztqJHy8Py82wHxQpFVvCSX8oodtdX1VqkLbE73huAsNiyHkCyWhDWEoOPd1&#10;i0b5pR2Q4u3LOqNCXF3DtVOnGG56vhIi40Z1FD+0asCnFuvv3dFI4MNhPNQv+erT3v28ptnZ8fy8&#10;lvL2Znp8ABZwChcYZv2oDlV02tsjac96CYtEpHlkJdyLWGomRJIB289DKoBXJf/fofoDAAD//wMA&#10;UEsBAi0AFAAGAAgAAAAhALaDOJL+AAAA4QEAABMAAAAAAAAAAAAAAAAAAAAAAFtDb250ZW50X1R5&#10;cGVzXS54bWxQSwECLQAUAAYACAAAACEAOP0h/9YAAACUAQAACwAAAAAAAAAAAAAAAAAvAQAAX3Jl&#10;bHMvLnJlbHNQSwECLQAUAAYACAAAACEAt0VqhCsCAABPBAAADgAAAAAAAAAAAAAAAAAuAgAAZHJz&#10;L2Uyb0RvYy54bWxQSwECLQAUAAYACAAAACEASt87098AAAALAQAADwAAAAAAAAAAAAAAAACFBAAA&#10;ZHJzL2Rvd25yZXYueG1sUEsFBgAAAAAEAAQA8wAAAJEFAAAAAA==&#10;" o:allowincell="f" adj="14135" strokecolor="gray" strokeweight=".25pt">
                  <v:textbox>
                    <w:txbxContent>
                      <w:p w14:paraId="0A03ECFA" w14:textId="77777777" w:rsidR="004530A1" w:rsidRPr="009715DA" w:rsidRDefault="00A96C82" w:rsidP="009715DA">
                        <w:pPr>
                          <w:rPr>
                            <w:sz w:val="20"/>
                            <w:szCs w:val="20"/>
                          </w:rPr>
                        </w:pPr>
                        <w:r w:rsidRPr="009715DA">
                          <w:rPr>
                            <w:sz w:val="20"/>
                            <w:szCs w:val="20"/>
                          </w:rPr>
                          <w:t>page 1 de</w:t>
                        </w:r>
                        <w:r w:rsidR="00B55A45" w:rsidRPr="009715DA"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r w:rsidR="00CE0673" w:rsidRPr="009715DA">
                          <w:rPr>
                            <w:sz w:val="20"/>
                            <w:szCs w:val="20"/>
                          </w:rPr>
                          <w:fldChar w:fldCharType="begin"/>
                        </w:r>
                        <w:r w:rsidR="00CE0673" w:rsidRPr="009715DA">
                          <w:rPr>
                            <w:sz w:val="20"/>
                            <w:szCs w:val="20"/>
                          </w:rPr>
                          <w:instrText xml:space="preserve"> NUMPAGES  \* Arabic  \* MERGEFORMAT </w:instrText>
                        </w:r>
                        <w:r w:rsidR="00CE0673" w:rsidRPr="009715DA">
                          <w:rPr>
                            <w:sz w:val="20"/>
                            <w:szCs w:val="20"/>
                          </w:rPr>
                          <w:fldChar w:fldCharType="separate"/>
                        </w:r>
                        <w:r w:rsidR="00CE0673" w:rsidRPr="009715DA">
                          <w:rPr>
                            <w:noProof/>
                            <w:sz w:val="20"/>
                            <w:szCs w:val="20"/>
                          </w:rPr>
                          <w:t>1</w:t>
                        </w:r>
                        <w:r w:rsidR="00CE0673" w:rsidRPr="009715DA">
                          <w:rPr>
                            <w:sz w:val="20"/>
                            <w:szCs w:val="20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  <w:p w14:paraId="0B295CC2" w14:textId="3037EB6D" w:rsidR="005E028C" w:rsidRDefault="005623B1" w:rsidP="000157E4">
        <w:pPr>
          <w:pStyle w:val="Pieddepage"/>
          <w:ind w:firstLine="0"/>
        </w:pPr>
        <w:sdt>
          <w:sdtPr>
            <w:rPr>
              <w:sz w:val="20"/>
              <w:szCs w:val="20"/>
            </w:rPr>
            <w:alias w:val="Titre "/>
            <w:tag w:val=""/>
            <w:id w:val="1538081557"/>
            <w:showingPlcHdr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r w:rsidR="000157E4" w:rsidRPr="0031420C">
              <w:rPr>
                <w:rStyle w:val="Textedelespacerserv"/>
              </w:rPr>
              <w:t>[Titre ]</w:t>
            </w:r>
          </w:sdtContent>
        </w:sdt>
        <w:r w:rsidR="000157E4">
          <w:rPr>
            <w:sz w:val="20"/>
            <w:szCs w:val="20"/>
          </w:rPr>
          <w:tab/>
        </w:r>
        <w:r w:rsidR="00B55A45">
          <w:t xml:space="preserve">                                  </w:t>
        </w:r>
        <w:r w:rsidR="00CE0673" w:rsidRPr="009715DA">
          <w:rPr>
            <w:sz w:val="20"/>
            <w:szCs w:val="20"/>
          </w:rPr>
          <w:fldChar w:fldCharType="begin"/>
        </w:r>
        <w:r w:rsidR="00CE0673" w:rsidRPr="009715DA">
          <w:rPr>
            <w:sz w:val="20"/>
            <w:szCs w:val="20"/>
          </w:rPr>
          <w:instrText xml:space="preserve"> DATE  \@ "dd/MM/yyyy HH:mm"  \* MERGEFORMAT </w:instrText>
        </w:r>
        <w:r w:rsidR="00CE0673" w:rsidRPr="009715DA">
          <w:rPr>
            <w:sz w:val="20"/>
            <w:szCs w:val="20"/>
          </w:rPr>
          <w:fldChar w:fldCharType="separate"/>
        </w:r>
        <w:r w:rsidR="006C30D7">
          <w:rPr>
            <w:noProof/>
            <w:sz w:val="20"/>
            <w:szCs w:val="20"/>
          </w:rPr>
          <w:t>02/02/2022 08:46</w:t>
        </w:r>
        <w:r w:rsidR="00CE0673" w:rsidRPr="009715DA">
          <w:rPr>
            <w:sz w:val="20"/>
            <w:szCs w:val="20"/>
          </w:rPr>
          <w:fldChar w:fldCharType="end"/>
        </w:r>
        <w:r w:rsidR="00FD1F30">
          <w:t xml:space="preserve"> 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CD17A7" w14:textId="77777777" w:rsidR="005623B1" w:rsidRDefault="005623B1" w:rsidP="005E028C">
      <w:pPr>
        <w:spacing w:after="0" w:line="240" w:lineRule="auto"/>
      </w:pPr>
      <w:r>
        <w:separator/>
      </w:r>
    </w:p>
  </w:footnote>
  <w:footnote w:type="continuationSeparator" w:id="0">
    <w:p w14:paraId="2AB9DE3B" w14:textId="77777777" w:rsidR="005623B1" w:rsidRDefault="005623B1" w:rsidP="005E02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2739FD" w14:textId="77777777" w:rsidR="005E028C" w:rsidRDefault="005269C6">
    <w:pPr>
      <w:pStyle w:val="En-tte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B144A07" wp14:editId="0468E801">
              <wp:simplePos x="0" y="0"/>
              <wp:positionH relativeFrom="page">
                <wp:align>right</wp:align>
              </wp:positionH>
              <wp:positionV relativeFrom="paragraph">
                <wp:posOffset>-468630</wp:posOffset>
              </wp:positionV>
              <wp:extent cx="7545070" cy="1080198"/>
              <wp:effectExtent l="0" t="0" r="0" b="5715"/>
              <wp:wrapNone/>
              <wp:docPr id="8" name="Zone de texte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45070" cy="108019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798DD468" w14:textId="77777777" w:rsidR="001605EA" w:rsidRDefault="001605EA" w:rsidP="00F71066">
                          <w:pPr>
                            <w:jc w:val="center"/>
                            <w:rPr>
                              <w:sz w:val="32"/>
                              <w:szCs w:val="32"/>
                            </w:rPr>
                          </w:pPr>
                        </w:p>
                        <w:p w14:paraId="511A8634" w14:textId="77777777" w:rsidR="001605EA" w:rsidRDefault="00596E6B" w:rsidP="00596E6B">
                          <w:pPr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sz w:val="32"/>
                              <w:szCs w:val="32"/>
                            </w:rPr>
                            <w:t xml:space="preserve">                                                                       </w:t>
                          </w:r>
                        </w:p>
                        <w:p w14:paraId="019B4C71" w14:textId="77777777" w:rsidR="00B55A45" w:rsidRPr="001605EA" w:rsidRDefault="00B55A45" w:rsidP="00B55A45">
                          <w:pPr>
                            <w:ind w:firstLine="0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ptab w:relativeTo="margin" w:alignment="right" w:leader="underscore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B144A07" id="_x0000_t202" coordsize="21600,21600" o:spt="202" path="m,l,21600r21600,l21600,xe">
              <v:stroke joinstyle="miter"/>
              <v:path gradientshapeok="t" o:connecttype="rect"/>
            </v:shapetype>
            <v:shape id="Zone de texte 8" o:spid="_x0000_s1026" type="#_x0000_t202" style="position:absolute;left:0;text-align:left;margin-left:542.9pt;margin-top:-36.9pt;width:594.1pt;height:85.05pt;z-index:25166233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K6pGAIAAC0EAAAOAAAAZHJzL2Uyb0RvYy54bWysU8tu2zAQvBfoPxC815JcO3EEy4GbwEUB&#10;IwngBDnTFGkJoLgsSVtyv75LSn4g7anohdrlrvYxM5zfd40iB2FdDbqg2SilRGgOZa13BX17XX2Z&#10;UeI80yVToEVBj8LR+8XnT/PW5GIMFahSWIJFtMtbU9DKe5MnieOVaJgbgREagxJswzy6dpeUlrVY&#10;vVHJOE1vkhZsaSxw4RzePvZBuoj1pRTcP0vphCeqoDibj6eN5zacyWLO8p1lpqr5MAb7hykaVmts&#10;ei71yDwje1v/UaqpuQUH0o84NAlIWXMRd8BtsvTDNpuKGRF3QXCcOcPk/l9Z/nTYmBdLfPcNOiQw&#10;ANIalzu8DPt00jbhi5MSjCOExzNsovOE4+XtdDJNbzHEMZalszS7m4U6yeV3Y53/LqAhwSioRV4i&#10;XOywdr5PPaWEbhpWtVKRG6VJW9Cbr9M0/nCOYHGlscdl2GD5btsNG2yhPOJiFnrOneGrGpuvmfMv&#10;zCLJODAK1z/jIRVgExgsSiqwv/52H/IRe4xS0qJoCup+7pkVlKgfGlm5yyaToLLoTKa3Y3TsdWR7&#10;HdH75gFQlxk+EcOjGfK9OpnSQvOO+l6GrhhimmPvgvqT+eB7KeP74GK5jEmoK8P8Wm8MD6UDnAHa&#10;1+6dWTPg75G6JzjJi+UfaOhzeyKWew+yjhwFgHtUB9xRk5Hl4f0E0V/7Mevyyhe/AQAA//8DAFBL&#10;AwQUAAYACAAAACEAiDCSJOAAAAAIAQAADwAAAGRycy9kb3ducmV2LnhtbEyPQU/CQBCF7yb+h82Y&#10;eIMtJWIpnRLShJgYPYBcvG27Q9vYna3dBaq/3uWEx8mbvPd92Xo0nTjT4FrLCLNpBIK4srrlGuHw&#10;sZ0kIJxXrFVnmRB+yME6v7/LVKrthXd03vtahBJ2qUJovO9TKV3VkFFuanvikB3tYJQP51BLPahL&#10;KDedjKNoIY1qOSw0qqeioeprfzIIr8X2Xe3K2CS/XfHydtz034fPJ8THh3GzAuFp9LdnuOIHdMgD&#10;U2lPrJ3oEIKIR5g8z4PANZ4lSQyiRFgu5iDzTP4XyP8AAAD//wMAUEsBAi0AFAAGAAgAAAAhALaD&#10;OJL+AAAA4QEAABMAAAAAAAAAAAAAAAAAAAAAAFtDb250ZW50X1R5cGVzXS54bWxQSwECLQAUAAYA&#10;CAAAACEAOP0h/9YAAACUAQAACwAAAAAAAAAAAAAAAAAvAQAAX3JlbHMvLnJlbHNQSwECLQAUAAYA&#10;CAAAACEALuCuqRgCAAAtBAAADgAAAAAAAAAAAAAAAAAuAgAAZHJzL2Uyb0RvYy54bWxQSwECLQAU&#10;AAYACAAAACEAiDCSJOAAAAAIAQAADwAAAAAAAAAAAAAAAAByBAAAZHJzL2Rvd25yZXYueG1sUEsF&#10;BgAAAAAEAAQA8wAAAH8FAAAAAA==&#10;" filled="f" stroked="f" strokeweight=".5pt">
              <v:textbox>
                <w:txbxContent>
                  <w:p w14:paraId="798DD468" w14:textId="77777777" w:rsidR="001605EA" w:rsidRDefault="001605EA" w:rsidP="00F71066">
                    <w:pPr>
                      <w:jc w:val="center"/>
                      <w:rPr>
                        <w:sz w:val="32"/>
                        <w:szCs w:val="32"/>
                      </w:rPr>
                    </w:pPr>
                  </w:p>
                  <w:p w14:paraId="511A8634" w14:textId="77777777" w:rsidR="001605EA" w:rsidRDefault="00596E6B" w:rsidP="00596E6B">
                    <w:pPr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 xml:space="preserve">                                                                       </w:t>
                    </w:r>
                  </w:p>
                  <w:p w14:paraId="019B4C71" w14:textId="77777777" w:rsidR="00B55A45" w:rsidRPr="001605EA" w:rsidRDefault="00B55A45" w:rsidP="00B55A45">
                    <w:pPr>
                      <w:ind w:firstLine="0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ptab w:relativeTo="margin" w:alignment="right" w:leader="underscore"/>
                    </w:r>
                  </w:p>
                </w:txbxContent>
              </v:textbox>
              <w10:wrap anchorx="page"/>
            </v:shape>
          </w:pict>
        </mc:Fallback>
      </mc:AlternateContent>
    </w:r>
    <w:r w:rsidR="004B621A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79932C6" wp14:editId="5B3DA98C">
              <wp:simplePos x="0" y="0"/>
              <wp:positionH relativeFrom="margin">
                <wp:posOffset>669869</wp:posOffset>
              </wp:positionH>
              <wp:positionV relativeFrom="paragraph">
                <wp:posOffset>-367240</wp:posOffset>
              </wp:positionV>
              <wp:extent cx="4059534" cy="698500"/>
              <wp:effectExtent l="0" t="0" r="0" b="6350"/>
              <wp:wrapNone/>
              <wp:docPr id="1" name="Zone de text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059534" cy="6985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7646D1E1" w14:textId="77777777" w:rsidR="00706114" w:rsidRPr="001605EA" w:rsidRDefault="00706114" w:rsidP="00706114">
                          <w:pPr>
                            <w:jc w:val="center"/>
                          </w:pPr>
                          <w:r w:rsidRPr="001605EA">
                            <w:t>Barrières Laser</w:t>
                          </w:r>
                        </w:p>
                        <w:p w14:paraId="15EEABB0" w14:textId="77777777" w:rsidR="00706114" w:rsidRDefault="00706114" w:rsidP="00706114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1605EA">
                            <w:rPr>
                              <w:sz w:val="16"/>
                              <w:szCs w:val="16"/>
                            </w:rPr>
                            <w:t>Lucas CANNIZZARO, Grégory SCHATZ, Baptiste WOZNIAK, Guillaume JEAN</w:t>
                          </w:r>
                        </w:p>
                        <w:p w14:paraId="003D37AA" w14:textId="77777777" w:rsidR="00706114" w:rsidRDefault="00706114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479932C6" id="Zone de texte 1" o:spid="_x0000_s1027" type="#_x0000_t202" style="position:absolute;left:0;text-align:left;margin-left:52.75pt;margin-top:-28.9pt;width:319.65pt;height:55pt;z-index:2516633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CaGGQIAADMEAAAOAAAAZHJzL2Uyb0RvYy54bWysU01vGyEQvVfqf0Dc6107dhqvvI7cRK4q&#10;WUkkJ8oZs+BFYhkK2Lvur+/A+ktpT1UvMDDDfLz3mN13jSZ74bwCU9LhIKdEGA6VMtuSvr0uv9xR&#10;4gMzFdNgREkPwtP7+edPs9YWYgQ16Eo4gkmML1pb0joEW2SZ57VomB+AFQadElzDAh7dNqscazF7&#10;o7NRnt9mLbjKOuDCe7x97J10nvJLKXh4ltKLQHRJsbeQVpfWTVyz+YwVW8dsrfixDfYPXTRMGSx6&#10;TvXIAiM7p/5I1SjuwIMMAw5NBlIqLtIMOM0w/zDNumZWpFkQHG/PMPn/l5Y/7df2xZHQfYMOCYyA&#10;tNYXHi/jPJ10TdyxU4J+hPBwhk10gXC8HOeT6eRmTAlH3+30bpInXLPLa+t8+C6gIdEoqUNaElps&#10;v/IBK2LoKSQWM7BUWidqtCEtJr2Z5OnB2YMvtMGHl16jFbpNR1R1NccGqgOO56Bn3lu+VNjDivnw&#10;whxSjROhfMMzLlID1oKjRUkN7tff7mM8MoBeSlqUTkn9zx1zghL9wyA30+F4HLWWDuPJ1xEe3LVn&#10;c+0xu+YBUJ1D/CiWJzPGB30ypYPmHVW+iFXRxQzH2iUNJ/Mh9ILGX8LFYpGCUF2WhZVZWx5TR1Qj&#10;wq/dO3P2SENAAp/gJDJWfGCjj+35WOwCSJWoijj3qB7hR2UmBo+/KEr/+pyiLn99/hsAAP//AwBQ&#10;SwMEFAAGAAgAAAAhAPENR3rgAAAACgEAAA8AAABkcnMvZG93bnJldi54bWxMj01Lw0AQhu+C/2EZ&#10;wVu7MXRtidmUEiiC6KG1F2+T7DQJZndjdttGf73jyd7mZR7ej3w92V6caQyddxoe5gkIcrU3nWs0&#10;HN63sxWIENEZ7L0jDd8UYF3c3uSYGX9xOzrvYyPYxIUMNbQxDpmUoW7JYpj7gRz/jn60GFmOjTQj&#10;Xtjc9jJNkkdpsXOc0OJAZUv15/5kNbyU2zfcVald/fTl8+txM3wdPpTW93fT5glEpCn+w/BXn6tD&#10;wZ0qf3ImiJ51ohSjGmZqyRuYWC4WfFQaVJqCLHJ5PaH4BQAA//8DAFBLAQItABQABgAIAAAAIQC2&#10;gziS/gAAAOEBAAATAAAAAAAAAAAAAAAAAAAAAABbQ29udGVudF9UeXBlc10ueG1sUEsBAi0AFAAG&#10;AAgAAAAhADj9If/WAAAAlAEAAAsAAAAAAAAAAAAAAAAALwEAAF9yZWxzLy5yZWxzUEsBAi0AFAAG&#10;AAgAAAAhAFXcJoYZAgAAMwQAAA4AAAAAAAAAAAAAAAAALgIAAGRycy9lMm9Eb2MueG1sUEsBAi0A&#10;FAAGAAgAAAAhAPENR3rgAAAACgEAAA8AAAAAAAAAAAAAAAAAcwQAAGRycy9kb3ducmV2LnhtbFBL&#10;BQYAAAAABAAEAPMAAACABQAAAAA=&#10;" filled="f" stroked="f" strokeweight=".5pt">
              <v:textbox>
                <w:txbxContent>
                  <w:p w14:paraId="7646D1E1" w14:textId="77777777" w:rsidR="00706114" w:rsidRPr="001605EA" w:rsidRDefault="00706114" w:rsidP="00706114">
                    <w:pPr>
                      <w:jc w:val="center"/>
                    </w:pPr>
                    <w:r w:rsidRPr="001605EA">
                      <w:t>Barrières Laser</w:t>
                    </w:r>
                  </w:p>
                  <w:p w14:paraId="15EEABB0" w14:textId="77777777" w:rsidR="00706114" w:rsidRDefault="00706114" w:rsidP="00706114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1605EA">
                      <w:rPr>
                        <w:sz w:val="16"/>
                        <w:szCs w:val="16"/>
                      </w:rPr>
                      <w:t>Lucas CANNIZZARO, Grégory SCHATZ, Baptiste WOZNIAK, Guillaume JEAN</w:t>
                    </w:r>
                  </w:p>
                  <w:p w14:paraId="003D37AA" w14:textId="77777777" w:rsidR="00706114" w:rsidRDefault="00706114"/>
                </w:txbxContent>
              </v:textbox>
              <w10:wrap anchorx="margin"/>
            </v:shape>
          </w:pict>
        </mc:Fallback>
      </mc:AlternateContent>
    </w:r>
    <w:r w:rsidR="004B621A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79E54F8" wp14:editId="402EAAA0">
              <wp:simplePos x="0" y="0"/>
              <wp:positionH relativeFrom="column">
                <wp:posOffset>-1447081</wp:posOffset>
              </wp:positionH>
              <wp:positionV relativeFrom="paragraph">
                <wp:posOffset>-467611</wp:posOffset>
              </wp:positionV>
              <wp:extent cx="2129720" cy="808893"/>
              <wp:effectExtent l="0" t="0" r="0" b="0"/>
              <wp:wrapNone/>
              <wp:docPr id="10" name="Zone de texte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29720" cy="808893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0A705874" w14:textId="77777777" w:rsidR="004B621A" w:rsidRDefault="004B621A">
                          <w:r>
                            <w:rPr>
                              <w:noProof/>
                              <w:sz w:val="32"/>
                              <w:szCs w:val="32"/>
                            </w:rPr>
                            <w:drawing>
                              <wp:inline distT="0" distB="0" distL="0" distR="0" wp14:anchorId="2226D9F5" wp14:editId="4784439A">
                                <wp:extent cx="1400175" cy="715998"/>
                                <wp:effectExtent l="0" t="0" r="0" b="8255"/>
                                <wp:docPr id="5" name="Image 5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Image 5"/>
                                        <pic:cNvPicPr/>
                                      </pic:nvPicPr>
                                      <pic:blipFill>
                                        <a:blip r:embed="rId1">
                                          <a:alphaModFix amt="85000"/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432127" cy="732337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79E54F8" id="Zone de texte 10" o:spid="_x0000_s1028" type="#_x0000_t202" style="position:absolute;left:0;text-align:left;margin-left:-113.95pt;margin-top:-36.8pt;width:167.7pt;height:63.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Ve+IGgIAADMEAAAOAAAAZHJzL2Uyb0RvYy54bWysU01vGyEQvVfqf0Dc6107TmqvvI7cRK4q&#10;WUkkJ8oZs+BFYhkK2Lvur+/A+ktpT1UvMDDDfLz3mN13jSZ74bwCU9LhIKdEGA6VMtuSvr0uv0wo&#10;8YGZimkwoqQH4en9/POnWWsLMYIadCUcwSTGF60taR2CLbLM81o0zA/ACoNOCa5hAY9um1WOtZi9&#10;0dkoz++yFlxlHXDhPd4+9k46T/mlFDw8S+lFILqk2FtIq0vrJq7ZfMaKrWO2VvzYBvuHLhqmDBY9&#10;p3pkgZGdU3+kahR34EGGAYcmAykVF2kGnGaYf5hmXTMr0iwIjrdnmPz/S8uf9mv74kjovkGHBEZA&#10;WusLj5dxnk66Ju7YKUE/Qng4wya6QDhejoaj6dcRujj6JvlkMr2JabLLa+t8+C6gIdEoqUNaElps&#10;v/KhDz2FxGIGlkrrRI02pC3p3c1tnh6cPZhcG6xx6TVaodt0RFXY0mmODVQHHM9Bz7y3fKmwhxXz&#10;4YU5pBrbRvmGZ1ykBqwFR4uSGtyvv93HeGQAvZS0KJ2S+p875gQl+odBbqbD8ThqLR3Gtwkad+3Z&#10;XHvMrnkAVOcQP4rlycTHLuiTKR0076jyRayKLmY41i5pOJkPoRc0/hIuFosUhOqyLKzM2vKYOqIa&#10;EX7t3pmzRxoCEvgEJ5Gx4gMbfWzPx2IXQKpEVcS5R/UIPyozkX38RVH61+cUdfnr898AAAD//wMA&#10;UEsDBBQABgAIAAAAIQC0ehO04wAAAAsBAAAPAAAAZHJzL2Rvd25yZXYueG1sTI9NT4NAEIbvJv6H&#10;zZh4axdpKJSyNA1JY2L00NqLt4GdAnE/kN226K93e9LbTObJO89bbCat2IVG11sj4GkeASPTWNmb&#10;VsDxfTfLgDmPRqKyhgR8k4NNeX9XYC7t1ezpcvAtCyHG5Sig837IOXdNRxrd3A5kwu1kR40+rGPL&#10;5YjXEK4Vj6NoyTX2JnzocKCqo+bzcNYCXqrdG+7rWGc/qnp+PW2Hr+NHIsTjw7RdA/M0+T8YbvpB&#10;HcrgVNuzkY4pAbM4TleBDVO6WAK7IVGaAKsFJIsMeFnw/x3KXwAAAP//AwBQSwECLQAUAAYACAAA&#10;ACEAtoM4kv4AAADhAQAAEwAAAAAAAAAAAAAAAAAAAAAAW0NvbnRlbnRfVHlwZXNdLnhtbFBLAQIt&#10;ABQABgAIAAAAIQA4/SH/1gAAAJQBAAALAAAAAAAAAAAAAAAAAC8BAABfcmVscy8ucmVsc1BLAQIt&#10;ABQABgAIAAAAIQB+Ve+IGgIAADMEAAAOAAAAAAAAAAAAAAAAAC4CAABkcnMvZTJvRG9jLnhtbFBL&#10;AQItABQABgAIAAAAIQC0ehO04wAAAAsBAAAPAAAAAAAAAAAAAAAAAHQEAABkcnMvZG93bnJldi54&#10;bWxQSwUGAAAAAAQABADzAAAAhAUAAAAA&#10;" filled="f" stroked="f" strokeweight=".5pt">
              <v:textbox>
                <w:txbxContent>
                  <w:p w14:paraId="0A705874" w14:textId="77777777" w:rsidR="004B621A" w:rsidRDefault="004B621A">
                    <w:r>
                      <w:rPr>
                        <w:noProof/>
                        <w:sz w:val="32"/>
                        <w:szCs w:val="32"/>
                      </w:rPr>
                      <w:drawing>
                        <wp:inline distT="0" distB="0" distL="0" distR="0" wp14:anchorId="2226D9F5" wp14:editId="4784439A">
                          <wp:extent cx="1400175" cy="715998"/>
                          <wp:effectExtent l="0" t="0" r="0" b="8255"/>
                          <wp:docPr id="5" name="Image 5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Image 5"/>
                                  <pic:cNvPicPr/>
                                </pic:nvPicPr>
                                <pic:blipFill>
                                  <a:blip r:embed="rId1">
                                    <a:alphaModFix amt="85000"/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432127" cy="732337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4B621A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954919E" wp14:editId="1C633DE8">
              <wp:simplePos x="0" y="0"/>
              <wp:positionH relativeFrom="page">
                <wp:posOffset>6134825</wp:posOffset>
              </wp:positionH>
              <wp:positionV relativeFrom="paragraph">
                <wp:posOffset>-542722</wp:posOffset>
              </wp:positionV>
              <wp:extent cx="1662674" cy="1004836"/>
              <wp:effectExtent l="0" t="0" r="0" b="5080"/>
              <wp:wrapNone/>
              <wp:docPr id="2" name="Zone de text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62674" cy="1004836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5F5E83D" w14:textId="77777777" w:rsidR="004B621A" w:rsidRDefault="004B621A">
                          <w:r>
                            <w:rPr>
                              <w:noProof/>
                              <w:sz w:val="32"/>
                              <w:szCs w:val="32"/>
                            </w:rPr>
                            <w:drawing>
                              <wp:inline distT="0" distB="0" distL="0" distR="0" wp14:anchorId="38223C3E" wp14:editId="146DF370">
                                <wp:extent cx="856800" cy="856800"/>
                                <wp:effectExtent l="0" t="0" r="635" b="635"/>
                                <wp:docPr id="3" name="Image 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Image 7"/>
                                        <pic:cNvPicPr/>
                                      </pic:nvPicPr>
                                      <pic:blipFill>
                                        <a:blip r:embed="rId2">
                                          <a:alphaModFix amt="85000"/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856800" cy="8568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954919E" id="Zone de texte 2" o:spid="_x0000_s1029" type="#_x0000_t202" style="position:absolute;left:0;text-align:left;margin-left:483.05pt;margin-top:-42.75pt;width:130.9pt;height:79.1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pOYHAIAADQEAAAOAAAAZHJzL2Uyb0RvYy54bWysU1tv2yAUfp+0/4B4X+xc6rZWnCprlWlS&#10;1FZKpz4TDLElzGFAYme/fgfsXNTtadoLHDiHc/m+j/lD1yhyENbVoAs6HqWUCM2hrPWuoD/eVl/u&#10;KHGe6ZIp0KKgR+How+Lzp3lrcjGBClQpLMEk2uWtKWjlvcmTxPFKNMyNwAiNTgm2YR6PdpeUlrWY&#10;vVHJJE2zpAVbGgtcOIe3T72TLmJ+KQX3L1I64YkqKPbm42rjug1rspizfGeZqWo+tMH+oYuG1RqL&#10;nlM9Mc/I3tZ/pGpqbsGB9CMOTQJS1lzEGXCacfphmk3FjIizIDjOnGFy/y8tfz5szKslvvsKHRIY&#10;AGmNyx1ehnk6aZuwY6cE/Qjh8Qyb6Dzh4VGWTbLbGSUcfeM0nd1Ns5AnuTw31vlvAhoSjIJa5CXC&#10;xQ5r5/vQU0iopmFVKxW5UZq0Bc2mN2l8cPZgcqWxxqXZYPlu25G6LOj0NMgWyiPOZ6Gn3hm+qrGH&#10;NXP+lVnkGkdC/foXXKQCrAWDRUkF9tff7kM8UoBeSlrUTkHdzz2zghL1XSM59+PZLIgtHmY3txM8&#10;2GvP9tqj980joDzH+FMMj2aI9+pkSgvNO8p8Gaqii2mOtQvqT+aj7xWN34SL5TIGobwM82u9MTyk&#10;DqgGhN+6d2bNQINHBp/hpDKWf2Cjj+35WO49yDpSFXDuUR3gR2lGsodvFLR/fY5Rl8+++A0AAP//&#10;AwBQSwMEFAAGAAgAAAAhACSeN8XjAAAACwEAAA8AAABkcnMvZG93bnJldi54bWxMj8tqwzAQRfeF&#10;/oOYQneJHIEfcT0OwRAKpV0kzaY72ZrYppbkWkri9uurrNrlcA/3nik2sx7YhSbXW4OwWkbAyDRW&#10;9aZFOL7vFhkw56VRcrCGEL7Jwaa8vytkruzV7Oly8C0LJcblEqHzfsw5d01HWrqlHcmE7GQnLX04&#10;p5arSV5DuR64iKKEa9mbsNDJkaqOms/DWSO8VLs3ua+Fzn6G6vn1tB2/jh8x4uPDvH0C5mn2fzDc&#10;9IM6lMGptmejHBsQ1kmyCijCIotjYDdCiHQNrEZIRQq8LPj/H8pfAAAA//8DAFBLAQItABQABgAI&#10;AAAAIQC2gziS/gAAAOEBAAATAAAAAAAAAAAAAAAAAAAAAABbQ29udGVudF9UeXBlc10ueG1sUEsB&#10;Ai0AFAAGAAgAAAAhADj9If/WAAAAlAEAAAsAAAAAAAAAAAAAAAAALwEAAF9yZWxzLy5yZWxzUEsB&#10;Ai0AFAAGAAgAAAAhAFJak5gcAgAANAQAAA4AAAAAAAAAAAAAAAAALgIAAGRycy9lMm9Eb2MueG1s&#10;UEsBAi0AFAAGAAgAAAAhACSeN8XjAAAACwEAAA8AAAAAAAAAAAAAAAAAdgQAAGRycy9kb3ducmV2&#10;LnhtbFBLBQYAAAAABAAEAPMAAACGBQAAAAA=&#10;" filled="f" stroked="f" strokeweight=".5pt">
              <v:textbox>
                <w:txbxContent>
                  <w:p w14:paraId="35F5E83D" w14:textId="77777777" w:rsidR="004B621A" w:rsidRDefault="004B621A">
                    <w:r>
                      <w:rPr>
                        <w:noProof/>
                        <w:sz w:val="32"/>
                        <w:szCs w:val="32"/>
                      </w:rPr>
                      <w:drawing>
                        <wp:inline distT="0" distB="0" distL="0" distR="0" wp14:anchorId="38223C3E" wp14:editId="146DF370">
                          <wp:extent cx="856800" cy="856800"/>
                          <wp:effectExtent l="0" t="0" r="635" b="635"/>
                          <wp:docPr id="3" name="Image 3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Image 7"/>
                                  <pic:cNvPicPr/>
                                </pic:nvPicPr>
                                <pic:blipFill>
                                  <a:blip r:embed="rId2">
                                    <a:alphaModFix amt="85000"/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856800" cy="8568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page"/>
            </v:shape>
          </w:pict>
        </mc:Fallback>
      </mc:AlternateContent>
    </w:r>
    <w:r w:rsidR="004B621A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64AA927" wp14:editId="1947F5AB">
              <wp:simplePos x="0" y="0"/>
              <wp:positionH relativeFrom="column">
                <wp:posOffset>4505639</wp:posOffset>
              </wp:positionH>
              <wp:positionV relativeFrom="paragraph">
                <wp:posOffset>-563454</wp:posOffset>
              </wp:positionV>
              <wp:extent cx="1462035" cy="1155561"/>
              <wp:effectExtent l="0" t="0" r="0" b="6985"/>
              <wp:wrapNone/>
              <wp:docPr id="9" name="Zone de texte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62035" cy="11555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4BDC657" w14:textId="77777777" w:rsidR="004B621A" w:rsidRDefault="004B621A" w:rsidP="004B621A">
                          <w:r>
                            <w:rPr>
                              <w:noProof/>
                              <w:sz w:val="32"/>
                              <w:szCs w:val="32"/>
                            </w:rPr>
                            <w:drawing>
                              <wp:inline distT="0" distB="0" distL="0" distR="0" wp14:anchorId="5920CC27" wp14:editId="5A44E469">
                                <wp:extent cx="742950" cy="864393"/>
                                <wp:effectExtent l="0" t="0" r="0" b="0"/>
                                <wp:docPr id="4" name="Image 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Image 4"/>
                                        <pic:cNvPicPr/>
                                      </pic:nvPicPr>
                                      <pic:blipFill>
                                        <a:blip r:embed="rId3">
                                          <a:alphaModFix amt="70000"/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782139" cy="909987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264AA927" id="Zone de texte 9" o:spid="_x0000_s1030" type="#_x0000_t202" style="position:absolute;left:0;text-align:left;margin-left:354.75pt;margin-top:-44.35pt;width:115.1pt;height:91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vepGwIAADQEAAAOAAAAZHJzL2Uyb0RvYy54bWysU11r2zAUfR/sPwi9L7bTOOtMnJK1ZAxC&#10;W0hHnxVZig2yriYpsbNfvys5X3R9KnuRr3y/zzma3fWtInthXQO6pNkopURoDlWjtyX99bL8ckuJ&#10;80xXTIEWJT0IR+/mnz/NOlOIMdSgKmEJFtGu6ExJa+9NkSSO16JlbgRGaHRKsC3zeLXbpLKsw+qt&#10;SsZpOk06sJWxwIVz+PdhcNJ5rC+l4P5JSic8USXF2Xw8bTw34UzmM1ZsLTN1w49jsA9M0bJGY9Nz&#10;qQfmGdnZ5p9SbcMtOJB+xKFNQMqGi7gDbpOlb7ZZ18yIuAuC48wZJvf/yvLH/do8W+L779AjgQGQ&#10;zrjC4c+wTy9tG744KUE/Qng4wyZ6T3hImkzH6U1OCUdfluV5Po11kku6sc7/ENCSYJTUIi8RLrZf&#10;OY8tMfQUErppWDZKRW6UJl1Jpzd5GhPOHsxQGhMvwwbL95ueNFVJJ6dFNlAdcD8LA/XO8GWDM6yY&#10;88/MIte4EurXP+EhFWAvOFqU1GD/vPc/xCMF6KWkQ+2U1P3eMSsoUT81kvMtm0yC2OJlkn8d48Ve&#10;ezbXHr1r7wHlmeFLMTyaId6rkykttK8o80Xoii6mOfYuqT+Z935QND4TLhaLGITyMsyv9NrwUDqg&#10;GhB+6V+ZNUcaPDL4CCeVseING0PswMdi50E2kaqA84DqEX6UZmTw+IyC9q/vMery2Od/AQAA//8D&#10;AFBLAwQUAAYACAAAACEAJemB4uEAAAAKAQAADwAAAGRycy9kb3ducmV2LnhtbEyPwU7CQBCG7ya+&#10;w2ZMvMFWCNKWbglpQkyMHkAu3qbdpW3oztbuAtWndzjp7Z/Ml3++ydaj7cTFDL51pOBpGoEwVDnd&#10;Uq3g8LGdxCB8QNLYOTIKvo2HdX5/l2Gq3ZV25rIPteAS8ikqaELoUyl91RiLfup6Q7w7usFi4HGo&#10;pR7wyuW2k7MoepYWW+ILDfamaEx12p+tgtdi+467cmbjn654eTtu+q/D50Kpx4dxswIRzBj+YLjp&#10;szrk7FS6M2kvOgXLKFkwqmASx0sQTCTzhEN5C3OQeSb/v5D/AgAA//8DAFBLAQItABQABgAIAAAA&#10;IQC2gziS/gAAAOEBAAATAAAAAAAAAAAAAAAAAAAAAABbQ29udGVudF9UeXBlc10ueG1sUEsBAi0A&#10;FAAGAAgAAAAhADj9If/WAAAAlAEAAAsAAAAAAAAAAAAAAAAALwEAAF9yZWxzLy5yZWxzUEsBAi0A&#10;FAAGAAgAAAAhACBG96kbAgAANAQAAA4AAAAAAAAAAAAAAAAALgIAAGRycy9lMm9Eb2MueG1sUEsB&#10;Ai0AFAAGAAgAAAAhACXpgeLhAAAACgEAAA8AAAAAAAAAAAAAAAAAdQQAAGRycy9kb3ducmV2Lnht&#10;bFBLBQYAAAAABAAEAPMAAACDBQAAAAA=&#10;" filled="f" stroked="f" strokeweight=".5pt">
              <v:textbox>
                <w:txbxContent>
                  <w:p w14:paraId="34BDC657" w14:textId="77777777" w:rsidR="004B621A" w:rsidRDefault="004B621A" w:rsidP="004B621A">
                    <w:r>
                      <w:rPr>
                        <w:noProof/>
                        <w:sz w:val="32"/>
                        <w:szCs w:val="32"/>
                      </w:rPr>
                      <w:drawing>
                        <wp:inline distT="0" distB="0" distL="0" distR="0" wp14:anchorId="5920CC27" wp14:editId="5A44E469">
                          <wp:extent cx="742950" cy="864393"/>
                          <wp:effectExtent l="0" t="0" r="0" b="0"/>
                          <wp:docPr id="4" name="Image 4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Image 4"/>
                                  <pic:cNvPicPr/>
                                </pic:nvPicPr>
                                <pic:blipFill>
                                  <a:blip r:embed="rId3">
                                    <a:alphaModFix amt="70000"/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782139" cy="909987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1B23F5"/>
    <w:multiLevelType w:val="hybridMultilevel"/>
    <w:tmpl w:val="5E94A7CE"/>
    <w:lvl w:ilvl="0" w:tplc="6288920E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D16A55"/>
    <w:multiLevelType w:val="multilevel"/>
    <w:tmpl w:val="04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7E014832"/>
    <w:multiLevelType w:val="hybridMultilevel"/>
    <w:tmpl w:val="1826BE92"/>
    <w:lvl w:ilvl="0" w:tplc="98686AF0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7DE"/>
    <w:rsid w:val="000157E4"/>
    <w:rsid w:val="00031685"/>
    <w:rsid w:val="001047DE"/>
    <w:rsid w:val="001605EA"/>
    <w:rsid w:val="00173A6E"/>
    <w:rsid w:val="001C40EF"/>
    <w:rsid w:val="002361BA"/>
    <w:rsid w:val="002D3444"/>
    <w:rsid w:val="002D6A2E"/>
    <w:rsid w:val="002F381D"/>
    <w:rsid w:val="003372ED"/>
    <w:rsid w:val="003625A8"/>
    <w:rsid w:val="004530A1"/>
    <w:rsid w:val="004B621A"/>
    <w:rsid w:val="005269C6"/>
    <w:rsid w:val="005623B1"/>
    <w:rsid w:val="0056560E"/>
    <w:rsid w:val="00596E6B"/>
    <w:rsid w:val="005E028C"/>
    <w:rsid w:val="005F012B"/>
    <w:rsid w:val="00641891"/>
    <w:rsid w:val="006638AD"/>
    <w:rsid w:val="006A38DA"/>
    <w:rsid w:val="006C30D7"/>
    <w:rsid w:val="00705B5A"/>
    <w:rsid w:val="00706114"/>
    <w:rsid w:val="0073103C"/>
    <w:rsid w:val="007435F2"/>
    <w:rsid w:val="007C1243"/>
    <w:rsid w:val="007E57CB"/>
    <w:rsid w:val="00805698"/>
    <w:rsid w:val="008721B0"/>
    <w:rsid w:val="008C3D5B"/>
    <w:rsid w:val="00916F87"/>
    <w:rsid w:val="009715DA"/>
    <w:rsid w:val="009740F5"/>
    <w:rsid w:val="009928C9"/>
    <w:rsid w:val="009E67FC"/>
    <w:rsid w:val="009F70DB"/>
    <w:rsid w:val="00A25887"/>
    <w:rsid w:val="00A41BE9"/>
    <w:rsid w:val="00A570C2"/>
    <w:rsid w:val="00A96C82"/>
    <w:rsid w:val="00B442A1"/>
    <w:rsid w:val="00B55A45"/>
    <w:rsid w:val="00BA6FEB"/>
    <w:rsid w:val="00BE07DB"/>
    <w:rsid w:val="00CE0673"/>
    <w:rsid w:val="00D6771B"/>
    <w:rsid w:val="00D83BDB"/>
    <w:rsid w:val="00EF3BA2"/>
    <w:rsid w:val="00F71066"/>
    <w:rsid w:val="00FD1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BAD73C2"/>
  <w15:chartTrackingRefBased/>
  <w15:docId w15:val="{13C65A06-ACED-40C3-822A-CEDFDD1A6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paragraphe"/>
    <w:qFormat/>
    <w:rsid w:val="009E67FC"/>
    <w:pPr>
      <w:ind w:firstLine="709"/>
    </w:pPr>
    <w:rPr>
      <w:rFonts w:ascii="Times New Roman" w:hAnsi="Times New Roman"/>
    </w:rPr>
  </w:style>
  <w:style w:type="paragraph" w:styleId="Titre1">
    <w:name w:val="heading 1"/>
    <w:basedOn w:val="Normal"/>
    <w:next w:val="Normal"/>
    <w:link w:val="Titre1Car"/>
    <w:uiPriority w:val="9"/>
    <w:qFormat/>
    <w:rsid w:val="00173A6E"/>
    <w:pPr>
      <w:keepNext/>
      <w:keepLines/>
      <w:numPr>
        <w:numId w:val="1"/>
      </w:numPr>
      <w:spacing w:before="240" w:after="0"/>
      <w:outlineLvl w:val="0"/>
    </w:pPr>
    <w:rPr>
      <w:rFonts w:eastAsiaTheme="majorEastAsia" w:cstheme="majorBidi"/>
      <w:color w:val="2F5496" w:themeColor="accent1" w:themeShade="BF"/>
      <w:sz w:val="28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73A6E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theme="majorBidi"/>
      <w:color w:val="2F8D97"/>
      <w:sz w:val="24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rsid w:val="009E67FC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rsid w:val="007E57CB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E57CB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E57CB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E57CB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E57CB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E57CB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56560E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144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6560E"/>
    <w:rPr>
      <w:rFonts w:ascii="Times New Roman" w:eastAsiaTheme="majorEastAsia" w:hAnsi="Times New Roman" w:cstheme="majorBidi"/>
      <w:b/>
      <w:spacing w:val="-10"/>
      <w:kern w:val="28"/>
      <w:sz w:val="144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173A6E"/>
    <w:rPr>
      <w:rFonts w:ascii="Times New Roman" w:eastAsiaTheme="majorEastAsia" w:hAnsi="Times New Roman" w:cstheme="majorBidi"/>
      <w:color w:val="2F5496" w:themeColor="accent1" w:themeShade="BF"/>
      <w:sz w:val="28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173A6E"/>
    <w:rPr>
      <w:rFonts w:ascii="Times New Roman" w:eastAsiaTheme="majorEastAsia" w:hAnsi="Times New Roman" w:cstheme="majorBidi"/>
      <w:color w:val="2F8D97"/>
      <w:sz w:val="24"/>
      <w:szCs w:val="26"/>
    </w:rPr>
  </w:style>
  <w:style w:type="paragraph" w:styleId="En-tte">
    <w:name w:val="header"/>
    <w:basedOn w:val="Normal"/>
    <w:link w:val="En-tteCar"/>
    <w:uiPriority w:val="99"/>
    <w:unhideWhenUsed/>
    <w:rsid w:val="005E028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E028C"/>
    <w:rPr>
      <w:rFonts w:ascii="Times New Roman" w:hAnsi="Times New Roman"/>
    </w:rPr>
  </w:style>
  <w:style w:type="paragraph" w:styleId="Pieddepage">
    <w:name w:val="footer"/>
    <w:basedOn w:val="Normal"/>
    <w:link w:val="PieddepageCar"/>
    <w:uiPriority w:val="99"/>
    <w:unhideWhenUsed/>
    <w:rsid w:val="005E028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E028C"/>
    <w:rPr>
      <w:rFonts w:ascii="Times New Roman" w:hAnsi="Times New Roman"/>
    </w:rPr>
  </w:style>
  <w:style w:type="character" w:customStyle="1" w:styleId="Titre3Car">
    <w:name w:val="Titre 3 Car"/>
    <w:basedOn w:val="Policepardfaut"/>
    <w:link w:val="Titre3"/>
    <w:uiPriority w:val="9"/>
    <w:rsid w:val="007E57C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7E57C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7E57CB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7E57C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7E57CB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7E57C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7E57C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titre05">
    <w:name w:val="titre0.5"/>
    <w:basedOn w:val="Normal"/>
    <w:link w:val="titre05Car"/>
    <w:qFormat/>
    <w:rsid w:val="00173A6E"/>
    <w:rPr>
      <w:sz w:val="36"/>
    </w:rPr>
  </w:style>
  <w:style w:type="character" w:customStyle="1" w:styleId="titre05Car">
    <w:name w:val="titre0.5 Car"/>
    <w:basedOn w:val="Policepardfaut"/>
    <w:link w:val="titre05"/>
    <w:rsid w:val="00173A6E"/>
    <w:rPr>
      <w:rFonts w:ascii="Times New Roman" w:hAnsi="Times New Roman"/>
      <w:sz w:val="36"/>
    </w:rPr>
  </w:style>
  <w:style w:type="character" w:styleId="Textedelespacerserv">
    <w:name w:val="Placeholder Text"/>
    <w:basedOn w:val="Policepardfaut"/>
    <w:uiPriority w:val="99"/>
    <w:semiHidden/>
    <w:rsid w:val="000157E4"/>
    <w:rPr>
      <w:color w:val="808080"/>
    </w:rPr>
  </w:style>
  <w:style w:type="character" w:styleId="Lienhypertexte">
    <w:name w:val="Hyperlink"/>
    <w:basedOn w:val="Policepardfaut"/>
    <w:uiPriority w:val="99"/>
    <w:unhideWhenUsed/>
    <w:rsid w:val="00D6771B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D6771B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5F012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l.espressif.com/dl/package_esp32_index.json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jpg"/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uest2\Documents\Mod&#232;les%20Office%20personnalis&#233;s\Mod&#232;le_ProjetBarrieresLaser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396FF-89ED-42F7-8362-C026C36BD0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Modèle_ProjetBarrieresLaser.dotx</Template>
  <TotalTime>261</TotalTime>
  <Pages>2</Pages>
  <Words>99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Invité SNIR2</dc:creator>
  <cp:keywords/>
  <dc:description/>
  <cp:lastModifiedBy>CANNIZZARO Lucas</cp:lastModifiedBy>
  <cp:revision>4</cp:revision>
  <dcterms:created xsi:type="dcterms:W3CDTF">2022-01-18T14:41:00Z</dcterms:created>
  <dcterms:modified xsi:type="dcterms:W3CDTF">2022-02-02T07:47:00Z</dcterms:modified>
</cp:coreProperties>
</file>