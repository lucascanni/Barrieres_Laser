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69BE" w14:textId="3780C1D8" w:rsidR="009E67FC" w:rsidRDefault="009E67FC" w:rsidP="00173A6E">
      <w:pPr>
        <w:pStyle w:val="titre05"/>
      </w:pPr>
    </w:p>
    <w:p w14:paraId="61994246" w14:textId="6E1CFE8F" w:rsidR="006D208E" w:rsidRDefault="006D208E" w:rsidP="00173A6E">
      <w:pPr>
        <w:pStyle w:val="titre05"/>
      </w:pPr>
      <w:r>
        <w:t>Choix du module d’acquisition</w:t>
      </w:r>
    </w:p>
    <w:p w14:paraId="695E9847" w14:textId="77777777" w:rsidR="00246C7E" w:rsidRDefault="00246C7E" w:rsidP="00173A6E">
      <w:pPr>
        <w:pStyle w:val="titre05"/>
      </w:pPr>
    </w:p>
    <w:p w14:paraId="0F3B8443" w14:textId="22E4BF93" w:rsidR="006D208E" w:rsidRDefault="006D208E" w:rsidP="006D208E">
      <w:pPr>
        <w:pStyle w:val="Titre1"/>
      </w:pPr>
      <w:r>
        <w:t>Différents choix possibles :</w:t>
      </w:r>
    </w:p>
    <w:p w14:paraId="3C9626CC" w14:textId="67F595B0" w:rsidR="006D208E" w:rsidRDefault="006D208E" w:rsidP="006D208E">
      <w:pPr>
        <w:pStyle w:val="Paragraphedeliste"/>
        <w:numPr>
          <w:ilvl w:val="0"/>
          <w:numId w:val="4"/>
        </w:numPr>
      </w:pPr>
      <w:r>
        <w:t>ESP32</w:t>
      </w:r>
    </w:p>
    <w:p w14:paraId="537C7334" w14:textId="0D9FB5E0" w:rsidR="006D208E" w:rsidRDefault="006D208E" w:rsidP="006D208E">
      <w:pPr>
        <w:pStyle w:val="Paragraphedeliste"/>
        <w:numPr>
          <w:ilvl w:val="0"/>
          <w:numId w:val="4"/>
        </w:numPr>
      </w:pPr>
      <w:r>
        <w:t>ESP8266</w:t>
      </w:r>
    </w:p>
    <w:p w14:paraId="43110A32" w14:textId="79420EBA" w:rsidR="006D208E" w:rsidRDefault="006D208E" w:rsidP="006D208E">
      <w:pPr>
        <w:pStyle w:val="Paragraphedeliste"/>
        <w:numPr>
          <w:ilvl w:val="0"/>
          <w:numId w:val="4"/>
        </w:numPr>
      </w:pPr>
      <w:r>
        <w:t xml:space="preserve">Arduino </w:t>
      </w:r>
      <w:proofErr w:type="spellStart"/>
      <w:r>
        <w:t>Uno</w:t>
      </w:r>
      <w:proofErr w:type="spellEnd"/>
    </w:p>
    <w:p w14:paraId="763BDB52" w14:textId="23FACB06" w:rsidR="006D208E" w:rsidRDefault="006D208E" w:rsidP="006D208E">
      <w:pPr>
        <w:pStyle w:val="Paragraphedeliste"/>
        <w:numPr>
          <w:ilvl w:val="0"/>
          <w:numId w:val="4"/>
        </w:numPr>
      </w:pPr>
      <w:r>
        <w:t>Raspberry pi 3</w:t>
      </w:r>
    </w:p>
    <w:p w14:paraId="5B8239FC" w14:textId="309F6E1E" w:rsidR="006D208E" w:rsidRDefault="006D208E" w:rsidP="006D208E">
      <w:pPr>
        <w:pStyle w:val="Titre1"/>
      </w:pPr>
      <w:r>
        <w:t xml:space="preserve">Caractéristiques nécessaires au projet : </w:t>
      </w:r>
    </w:p>
    <w:p w14:paraId="4077AF6F" w14:textId="5433FF4A" w:rsidR="006D208E" w:rsidRDefault="00E53A91" w:rsidP="00E53A91">
      <w:pPr>
        <w:pStyle w:val="Paragraphedeliste"/>
        <w:numPr>
          <w:ilvl w:val="0"/>
          <w:numId w:val="4"/>
        </w:numPr>
      </w:pPr>
      <w:r>
        <w:t>Précision inférieure a 0,5ms</w:t>
      </w:r>
    </w:p>
    <w:p w14:paraId="5773E390" w14:textId="432BFF63" w:rsidR="00E53A91" w:rsidRDefault="00E53A91" w:rsidP="00E53A91">
      <w:pPr>
        <w:pStyle w:val="Paragraphedeliste"/>
        <w:numPr>
          <w:ilvl w:val="0"/>
          <w:numId w:val="4"/>
        </w:numPr>
      </w:pPr>
      <w:r>
        <w:t>Horodater les évènements ou être couplé à un module horodateur</w:t>
      </w:r>
    </w:p>
    <w:p w14:paraId="06870192" w14:textId="09F1447F" w:rsidR="00E53A91" w:rsidRDefault="00E53A91" w:rsidP="00E53A91">
      <w:pPr>
        <w:pStyle w:val="Paragraphedeliste"/>
        <w:numPr>
          <w:ilvl w:val="0"/>
          <w:numId w:val="4"/>
        </w:numPr>
      </w:pPr>
      <w:r>
        <w:t>Transmettre les résultats via une connexion WIFI</w:t>
      </w:r>
    </w:p>
    <w:p w14:paraId="07DD7336" w14:textId="30CFA78B" w:rsidR="00E53A91" w:rsidRDefault="00E53A91" w:rsidP="00E53A91">
      <w:pPr>
        <w:pStyle w:val="Titre1"/>
      </w:pPr>
      <w:r>
        <w:t>Choix du module</w:t>
      </w:r>
    </w:p>
    <w:p w14:paraId="295B3C31" w14:textId="774B8C59" w:rsidR="00E53A91" w:rsidRDefault="00E53A91" w:rsidP="00E53A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805"/>
        <w:gridCol w:w="1590"/>
        <w:gridCol w:w="1167"/>
        <w:gridCol w:w="1451"/>
        <w:gridCol w:w="1362"/>
      </w:tblGrid>
      <w:tr w:rsidR="00F45B91" w14:paraId="0F3E3314" w14:textId="3701134B" w:rsidTr="007644EB">
        <w:tc>
          <w:tcPr>
            <w:tcW w:w="1687" w:type="dxa"/>
          </w:tcPr>
          <w:p w14:paraId="72E1A888" w14:textId="021DD954" w:rsidR="00F45B91" w:rsidRDefault="00F45B91" w:rsidP="00E53A91">
            <w:pPr>
              <w:ind w:firstLine="0"/>
            </w:pPr>
            <w:r>
              <w:t>Module possibles</w:t>
            </w:r>
          </w:p>
        </w:tc>
        <w:tc>
          <w:tcPr>
            <w:tcW w:w="1805" w:type="dxa"/>
          </w:tcPr>
          <w:p w14:paraId="560B6C15" w14:textId="38749D5C" w:rsidR="00F45B91" w:rsidRDefault="00F45B91" w:rsidP="00E53A91">
            <w:pPr>
              <w:ind w:firstLine="0"/>
            </w:pPr>
            <w:r>
              <w:t>Fréquence d’horloge</w:t>
            </w:r>
          </w:p>
        </w:tc>
        <w:tc>
          <w:tcPr>
            <w:tcW w:w="1590" w:type="dxa"/>
          </w:tcPr>
          <w:p w14:paraId="372F7029" w14:textId="4737CB71" w:rsidR="00F45B91" w:rsidRDefault="00F45B91" w:rsidP="00E53A91">
            <w:pPr>
              <w:ind w:firstLine="0"/>
            </w:pPr>
            <w:r>
              <w:t>Processeur</w:t>
            </w:r>
          </w:p>
        </w:tc>
        <w:tc>
          <w:tcPr>
            <w:tcW w:w="1167" w:type="dxa"/>
          </w:tcPr>
          <w:p w14:paraId="28227C63" w14:textId="146B0979" w:rsidR="00F45B91" w:rsidRDefault="00F45B91" w:rsidP="00E53A91">
            <w:pPr>
              <w:ind w:firstLine="0"/>
            </w:pPr>
            <w:r>
              <w:t>WIFI</w:t>
            </w:r>
          </w:p>
        </w:tc>
        <w:tc>
          <w:tcPr>
            <w:tcW w:w="1451" w:type="dxa"/>
          </w:tcPr>
          <w:p w14:paraId="5F41C3F7" w14:textId="4EC0438E" w:rsidR="00F45B91" w:rsidRDefault="00F45B91" w:rsidP="00E53A91">
            <w:pPr>
              <w:ind w:firstLine="0"/>
            </w:pPr>
            <w:r>
              <w:t xml:space="preserve">Système d’exploitation </w:t>
            </w:r>
          </w:p>
        </w:tc>
        <w:tc>
          <w:tcPr>
            <w:tcW w:w="1362" w:type="dxa"/>
          </w:tcPr>
          <w:p w14:paraId="3F4E0760" w14:textId="4D0BF84F" w:rsidR="00F45B91" w:rsidRDefault="00F45B91" w:rsidP="00E53A91">
            <w:pPr>
              <w:ind w:firstLine="0"/>
            </w:pPr>
            <w:r>
              <w:t>Coût</w:t>
            </w:r>
          </w:p>
        </w:tc>
      </w:tr>
      <w:tr w:rsidR="00F45B91" w14:paraId="735F0E3B" w14:textId="2F7DD3A1" w:rsidTr="007644EB">
        <w:tc>
          <w:tcPr>
            <w:tcW w:w="1687" w:type="dxa"/>
          </w:tcPr>
          <w:p w14:paraId="603A4AC0" w14:textId="2B08BF99" w:rsidR="00F45B91" w:rsidRDefault="00F45B91" w:rsidP="00E53A91">
            <w:pPr>
              <w:ind w:firstLine="0"/>
            </w:pPr>
            <w:r>
              <w:t>ESP32</w:t>
            </w:r>
            <w:r w:rsidR="007644EB">
              <w:t xml:space="preserve"> </w:t>
            </w:r>
            <w:proofErr w:type="spellStart"/>
            <w:r w:rsidR="007644EB">
              <w:t>Wroom</w:t>
            </w:r>
            <w:proofErr w:type="spellEnd"/>
          </w:p>
        </w:tc>
        <w:tc>
          <w:tcPr>
            <w:tcW w:w="1805" w:type="dxa"/>
          </w:tcPr>
          <w:p w14:paraId="37528257" w14:textId="39A0A1CB" w:rsidR="00F45B91" w:rsidRDefault="00F45B91" w:rsidP="00E53A91">
            <w:pPr>
              <w:ind w:firstLine="0"/>
            </w:pPr>
            <w:r>
              <w:t>240 MHz</w:t>
            </w:r>
          </w:p>
        </w:tc>
        <w:tc>
          <w:tcPr>
            <w:tcW w:w="1590" w:type="dxa"/>
          </w:tcPr>
          <w:p w14:paraId="2B22A5F2" w14:textId="39294DB9" w:rsidR="00F45B91" w:rsidRDefault="008B5F01" w:rsidP="008B5F01">
            <w:pPr>
              <w:ind w:firstLine="0"/>
            </w:pPr>
            <w:r>
              <w:rPr>
                <w:shd w:val="clear" w:color="auto" w:fill="FFFFFF"/>
              </w:rPr>
              <w:t>ESP-WROOM-32</w:t>
            </w:r>
          </w:p>
        </w:tc>
        <w:tc>
          <w:tcPr>
            <w:tcW w:w="1167" w:type="dxa"/>
          </w:tcPr>
          <w:p w14:paraId="0A77FAAB" w14:textId="64649DB0" w:rsidR="00F45B91" w:rsidRDefault="00323CDE" w:rsidP="00E53A91">
            <w:pPr>
              <w:ind w:firstLine="0"/>
            </w:pPr>
            <w:r>
              <w:t>YES</w:t>
            </w:r>
          </w:p>
        </w:tc>
        <w:tc>
          <w:tcPr>
            <w:tcW w:w="1451" w:type="dxa"/>
          </w:tcPr>
          <w:p w14:paraId="3BB7A7E5" w14:textId="2D53FC90" w:rsidR="00F45B91" w:rsidRDefault="00021D07" w:rsidP="00E53A91">
            <w:pPr>
              <w:ind w:firstLine="0"/>
            </w:pPr>
            <w:r>
              <w:t>NON</w:t>
            </w:r>
          </w:p>
        </w:tc>
        <w:tc>
          <w:tcPr>
            <w:tcW w:w="1362" w:type="dxa"/>
          </w:tcPr>
          <w:p w14:paraId="092C9498" w14:textId="7907CFB1" w:rsidR="00F45B91" w:rsidRDefault="00F45B91" w:rsidP="00E53A91">
            <w:pPr>
              <w:ind w:firstLine="0"/>
            </w:pPr>
            <w:r>
              <w:t xml:space="preserve">12 </w:t>
            </w:r>
            <w:r>
              <w:rPr>
                <w:rFonts w:cs="Times New Roman"/>
              </w:rPr>
              <w:t>€</w:t>
            </w:r>
          </w:p>
        </w:tc>
      </w:tr>
      <w:tr w:rsidR="007644EB" w14:paraId="657F2589" w14:textId="0E4D3B2D" w:rsidTr="007644EB">
        <w:tc>
          <w:tcPr>
            <w:tcW w:w="1687" w:type="dxa"/>
          </w:tcPr>
          <w:p w14:paraId="20B1EA57" w14:textId="5354D4FD" w:rsidR="007644EB" w:rsidRDefault="007644EB" w:rsidP="007644EB">
            <w:pPr>
              <w:ind w:firstLine="0"/>
            </w:pPr>
            <w:r>
              <w:t>ESP8266</w:t>
            </w:r>
          </w:p>
        </w:tc>
        <w:tc>
          <w:tcPr>
            <w:tcW w:w="1805" w:type="dxa"/>
          </w:tcPr>
          <w:p w14:paraId="6477DDA6" w14:textId="40EF90E3" w:rsidR="007644EB" w:rsidRDefault="007644EB" w:rsidP="007644EB">
            <w:pPr>
              <w:ind w:firstLine="0"/>
            </w:pPr>
            <w:r>
              <w:t>80 MHz</w:t>
            </w:r>
          </w:p>
        </w:tc>
        <w:tc>
          <w:tcPr>
            <w:tcW w:w="1590" w:type="dxa"/>
          </w:tcPr>
          <w:p w14:paraId="76439F3A" w14:textId="00977C04" w:rsidR="007644EB" w:rsidRPr="00323CDE" w:rsidRDefault="007644EB" w:rsidP="007644EB">
            <w:pPr>
              <w:ind w:firstLine="0"/>
              <w:rPr>
                <w:lang w:eastAsia="fr-FR"/>
              </w:rPr>
            </w:pPr>
            <w:proofErr w:type="spellStart"/>
            <w:r w:rsidRPr="00323CDE">
              <w:rPr>
                <w:lang w:eastAsia="fr-FR"/>
              </w:rPr>
              <w:t>Tensilica</w:t>
            </w:r>
            <w:proofErr w:type="spellEnd"/>
            <w:r w:rsidRPr="00323CDE">
              <w:rPr>
                <w:lang w:eastAsia="fr-FR"/>
              </w:rPr>
              <w:t xml:space="preserve"> 32-bit RISC CPU </w:t>
            </w:r>
            <w:proofErr w:type="spellStart"/>
            <w:r w:rsidRPr="00323CDE">
              <w:rPr>
                <w:lang w:eastAsia="fr-FR"/>
              </w:rPr>
              <w:t>Xtensa</w:t>
            </w:r>
            <w:proofErr w:type="spellEnd"/>
            <w:r w:rsidRPr="00323CDE">
              <w:rPr>
                <w:lang w:eastAsia="fr-FR"/>
              </w:rPr>
              <w:t xml:space="preserve"> LX106</w:t>
            </w:r>
          </w:p>
          <w:p w14:paraId="52DDF916" w14:textId="5349690E" w:rsidR="007644EB" w:rsidRDefault="007644EB" w:rsidP="007644EB">
            <w:pPr>
              <w:ind w:firstLine="0"/>
            </w:pPr>
          </w:p>
        </w:tc>
        <w:tc>
          <w:tcPr>
            <w:tcW w:w="1167" w:type="dxa"/>
          </w:tcPr>
          <w:p w14:paraId="7D4C0C0A" w14:textId="4FB46F2B" w:rsidR="007644EB" w:rsidRDefault="007644EB" w:rsidP="007644EB">
            <w:pPr>
              <w:ind w:firstLine="0"/>
            </w:pPr>
            <w:r>
              <w:t>YES</w:t>
            </w:r>
          </w:p>
        </w:tc>
        <w:tc>
          <w:tcPr>
            <w:tcW w:w="1451" w:type="dxa"/>
          </w:tcPr>
          <w:p w14:paraId="0EA53BDB" w14:textId="343F3B75" w:rsidR="007644EB" w:rsidRDefault="007644EB" w:rsidP="007644EB">
            <w:pPr>
              <w:ind w:firstLine="0"/>
            </w:pPr>
            <w:r>
              <w:t>NON</w:t>
            </w:r>
          </w:p>
        </w:tc>
        <w:tc>
          <w:tcPr>
            <w:tcW w:w="1362" w:type="dxa"/>
          </w:tcPr>
          <w:p w14:paraId="43E3EA6A" w14:textId="0FB0D9EE" w:rsidR="007644EB" w:rsidRDefault="007644EB" w:rsidP="007644EB">
            <w:pPr>
              <w:ind w:firstLine="0"/>
            </w:pPr>
            <w:r>
              <w:t xml:space="preserve">10 </w:t>
            </w:r>
            <w:r>
              <w:rPr>
                <w:rFonts w:cs="Times New Roman"/>
              </w:rPr>
              <w:t>€</w:t>
            </w:r>
          </w:p>
        </w:tc>
      </w:tr>
      <w:tr w:rsidR="007644EB" w14:paraId="49700064" w14:textId="19A4BFC6" w:rsidTr="007644EB">
        <w:tc>
          <w:tcPr>
            <w:tcW w:w="1687" w:type="dxa"/>
          </w:tcPr>
          <w:p w14:paraId="59CFD8C0" w14:textId="67626D73" w:rsidR="007644EB" w:rsidRDefault="007644EB" w:rsidP="007644EB">
            <w:pPr>
              <w:ind w:firstLine="0"/>
            </w:pPr>
            <w:r>
              <w:t xml:space="preserve">Arduino </w:t>
            </w:r>
            <w:proofErr w:type="spellStart"/>
            <w:r>
              <w:t>Uno</w:t>
            </w:r>
            <w:proofErr w:type="spellEnd"/>
          </w:p>
        </w:tc>
        <w:tc>
          <w:tcPr>
            <w:tcW w:w="1805" w:type="dxa"/>
          </w:tcPr>
          <w:p w14:paraId="15BB31BE" w14:textId="17BEAB70" w:rsidR="007644EB" w:rsidRDefault="007644EB" w:rsidP="007644EB">
            <w:pPr>
              <w:ind w:firstLine="0"/>
            </w:pPr>
            <w:r>
              <w:t>16 MHz</w:t>
            </w:r>
          </w:p>
        </w:tc>
        <w:tc>
          <w:tcPr>
            <w:tcW w:w="1590" w:type="dxa"/>
          </w:tcPr>
          <w:p w14:paraId="5B670D4F" w14:textId="7AA557E7" w:rsidR="007644EB" w:rsidRPr="00323CDE" w:rsidRDefault="007644EB" w:rsidP="007644EB">
            <w:pPr>
              <w:ind w:firstLine="0"/>
              <w:rPr>
                <w:lang w:eastAsia="fr-FR"/>
              </w:rPr>
            </w:pPr>
            <w:r w:rsidRPr="00323CDE">
              <w:rPr>
                <w:lang w:eastAsia="fr-FR"/>
              </w:rPr>
              <w:t>ATmega328P</w:t>
            </w:r>
          </w:p>
          <w:p w14:paraId="0FEA54EE" w14:textId="77777777" w:rsidR="007644EB" w:rsidRDefault="007644EB" w:rsidP="007644EB">
            <w:pPr>
              <w:ind w:firstLine="0"/>
            </w:pPr>
          </w:p>
        </w:tc>
        <w:tc>
          <w:tcPr>
            <w:tcW w:w="1167" w:type="dxa"/>
          </w:tcPr>
          <w:p w14:paraId="0F583871" w14:textId="43EE8321" w:rsidR="007644EB" w:rsidRDefault="007644EB" w:rsidP="007644EB">
            <w:pPr>
              <w:ind w:firstLine="0"/>
            </w:pPr>
            <w:r>
              <w:t>NON</w:t>
            </w:r>
          </w:p>
        </w:tc>
        <w:tc>
          <w:tcPr>
            <w:tcW w:w="1451" w:type="dxa"/>
          </w:tcPr>
          <w:p w14:paraId="3FEFF44D" w14:textId="4907F0C1" w:rsidR="007644EB" w:rsidRDefault="007644EB" w:rsidP="007644EB">
            <w:pPr>
              <w:ind w:firstLine="0"/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DuinOS</w:t>
            </w:r>
            <w:proofErr w:type="spellEnd"/>
          </w:p>
        </w:tc>
        <w:tc>
          <w:tcPr>
            <w:tcW w:w="1362" w:type="dxa"/>
          </w:tcPr>
          <w:p w14:paraId="605DCB8C" w14:textId="73F60377" w:rsidR="007644EB" w:rsidRDefault="007644EB" w:rsidP="007644EB">
            <w:pPr>
              <w:ind w:firstLine="0"/>
            </w:pPr>
            <w:r>
              <w:t xml:space="preserve">40 </w:t>
            </w:r>
            <w:r>
              <w:rPr>
                <w:rFonts w:cs="Times New Roman"/>
              </w:rPr>
              <w:t>€</w:t>
            </w:r>
          </w:p>
        </w:tc>
      </w:tr>
      <w:tr w:rsidR="007644EB" w14:paraId="1435EDC2" w14:textId="095691AE" w:rsidTr="007644EB">
        <w:tc>
          <w:tcPr>
            <w:tcW w:w="1687" w:type="dxa"/>
          </w:tcPr>
          <w:p w14:paraId="68CBE946" w14:textId="6D4BD27C" w:rsidR="007644EB" w:rsidRDefault="007644EB" w:rsidP="007644EB">
            <w:pPr>
              <w:ind w:firstLine="0"/>
            </w:pPr>
            <w:r>
              <w:t>Raspberry Pi 3</w:t>
            </w:r>
          </w:p>
        </w:tc>
        <w:tc>
          <w:tcPr>
            <w:tcW w:w="1805" w:type="dxa"/>
          </w:tcPr>
          <w:p w14:paraId="71C10050" w14:textId="06ADF292" w:rsidR="007644EB" w:rsidRDefault="007644EB" w:rsidP="007644EB">
            <w:pPr>
              <w:ind w:firstLine="0"/>
            </w:pPr>
            <w:r>
              <w:t>1200 MHz</w:t>
            </w:r>
          </w:p>
        </w:tc>
        <w:tc>
          <w:tcPr>
            <w:tcW w:w="1590" w:type="dxa"/>
          </w:tcPr>
          <w:p w14:paraId="5639F2B8" w14:textId="2BCA0CA8" w:rsidR="007644EB" w:rsidRDefault="007644EB" w:rsidP="007644EB">
            <w:pPr>
              <w:ind w:firstLine="0"/>
            </w:pPr>
            <w:proofErr w:type="gramStart"/>
            <w:r>
              <w:rPr>
                <w:shd w:val="clear" w:color="auto" w:fill="FFFFFF"/>
              </w:rPr>
              <w:t>quad</w:t>
            </w:r>
            <w:proofErr w:type="gramEnd"/>
            <w:r>
              <w:rPr>
                <w:shd w:val="clear" w:color="auto" w:fill="FFFFFF"/>
              </w:rPr>
              <w:t>-</w:t>
            </w:r>
            <w:proofErr w:type="spellStart"/>
            <w:r>
              <w:rPr>
                <w:shd w:val="clear" w:color="auto" w:fill="FFFFFF"/>
              </w:rPr>
              <w:t>core</w:t>
            </w:r>
            <w:proofErr w:type="spellEnd"/>
            <w:r>
              <w:rPr>
                <w:shd w:val="clear" w:color="auto" w:fill="FFFFFF"/>
              </w:rPr>
              <w:t xml:space="preserve"> ARMv8</w:t>
            </w:r>
          </w:p>
        </w:tc>
        <w:tc>
          <w:tcPr>
            <w:tcW w:w="1167" w:type="dxa"/>
          </w:tcPr>
          <w:p w14:paraId="5130B758" w14:textId="01DD694E" w:rsidR="007644EB" w:rsidRDefault="007644EB" w:rsidP="007644EB">
            <w:pPr>
              <w:ind w:firstLine="0"/>
            </w:pPr>
            <w:r>
              <w:t>YES</w:t>
            </w:r>
          </w:p>
        </w:tc>
        <w:tc>
          <w:tcPr>
            <w:tcW w:w="1451" w:type="dxa"/>
          </w:tcPr>
          <w:p w14:paraId="7775918B" w14:textId="2BC39B5C" w:rsidR="007644EB" w:rsidRDefault="007644EB" w:rsidP="007644EB">
            <w:pPr>
              <w:ind w:firstLine="0"/>
            </w:pPr>
            <w:r>
              <w:t>Raspbian</w:t>
            </w:r>
          </w:p>
        </w:tc>
        <w:tc>
          <w:tcPr>
            <w:tcW w:w="1362" w:type="dxa"/>
          </w:tcPr>
          <w:p w14:paraId="591F6F31" w14:textId="737C026A" w:rsidR="007644EB" w:rsidRDefault="007644EB" w:rsidP="007644EB">
            <w:pPr>
              <w:ind w:firstLine="0"/>
            </w:pPr>
            <w:r>
              <w:t xml:space="preserve">100 </w:t>
            </w:r>
            <w:r>
              <w:rPr>
                <w:rFonts w:cs="Times New Roman"/>
              </w:rPr>
              <w:t>€</w:t>
            </w:r>
          </w:p>
        </w:tc>
      </w:tr>
    </w:tbl>
    <w:p w14:paraId="7996A26B" w14:textId="77777777" w:rsidR="00243DD3" w:rsidRDefault="00243DD3" w:rsidP="00E53A91"/>
    <w:p w14:paraId="03AD47EF" w14:textId="7AADD378" w:rsidR="00E53A91" w:rsidRPr="00E53A91" w:rsidRDefault="00243DD3" w:rsidP="00E53A91">
      <w:r>
        <w:t>Le module choisi sera l’ESP32 car c’est le module avec la plus grande précision avec le WIFI intégrer donc l’ESP32 coche toutes les caractéristiques dont on a besoin pour notre projet.</w:t>
      </w:r>
    </w:p>
    <w:sectPr w:rsidR="00E53A91" w:rsidRPr="00E53A91" w:rsidSect="00A96C82">
      <w:headerReference w:type="default" r:id="rId8"/>
      <w:footerReference w:type="default" r:id="rId9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94EB" w14:textId="77777777" w:rsidR="009202E4" w:rsidRDefault="009202E4" w:rsidP="005E028C">
      <w:pPr>
        <w:spacing w:after="0" w:line="240" w:lineRule="auto"/>
      </w:pPr>
      <w:r>
        <w:separator/>
      </w:r>
    </w:p>
  </w:endnote>
  <w:endnote w:type="continuationSeparator" w:id="0">
    <w:p w14:paraId="68813EE8" w14:textId="77777777" w:rsidR="009202E4" w:rsidRDefault="009202E4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1A4497E6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CC3B6B" wp14:editId="65106291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C79B4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</w:t>
                              </w:r>
                              <w:proofErr w:type="gramEnd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BCC3B6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qE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s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t0VqhC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000C79B4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r w:rsidRPr="009715DA">
                          <w:rPr>
                            <w:sz w:val="20"/>
                            <w:szCs w:val="20"/>
                          </w:rPr>
                          <w:t>page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54841491" w14:textId="09E524EB" w:rsidR="005E028C" w:rsidRDefault="009202E4" w:rsidP="000157E4">
        <w:pPr>
          <w:pStyle w:val="Pieddepage"/>
          <w:ind w:firstLine="0"/>
        </w:pPr>
        <w:sdt>
          <w:sdtPr>
            <w:rPr>
              <w:sz w:val="20"/>
              <w:szCs w:val="20"/>
            </w:rPr>
            <w:alias w:val="Titre "/>
            <w:tag w:val=""/>
            <w:id w:val="1538081557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0157E4" w:rsidRPr="0031420C">
              <w:rPr>
                <w:rStyle w:val="Textedelespacerserv"/>
              </w:rPr>
              <w:t>[Titre ]</w:t>
            </w:r>
          </w:sdtContent>
        </w:sdt>
        <w:r w:rsidR="000157E4">
          <w:rPr>
            <w:sz w:val="20"/>
            <w:szCs w:val="20"/>
          </w:rPr>
          <w:tab/>
        </w:r>
        <w:r w:rsidR="00B55A45">
          <w:t xml:space="preserve">                     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0242B9">
          <w:rPr>
            <w:noProof/>
            <w:sz w:val="20"/>
            <w:szCs w:val="20"/>
          </w:rPr>
          <w:t>01/03/2022 11:15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7EED" w14:textId="77777777" w:rsidR="009202E4" w:rsidRDefault="009202E4" w:rsidP="005E028C">
      <w:pPr>
        <w:spacing w:after="0" w:line="240" w:lineRule="auto"/>
      </w:pPr>
      <w:r>
        <w:separator/>
      </w:r>
    </w:p>
  </w:footnote>
  <w:footnote w:type="continuationSeparator" w:id="0">
    <w:p w14:paraId="18A2386F" w14:textId="77777777" w:rsidR="009202E4" w:rsidRDefault="009202E4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7AB8D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E46117" wp14:editId="496DA8D0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A247B1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2CA5242C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566981C7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E46117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" filled="f" stroked="f" strokeweight=".5pt">
              <v:textbox>
                <w:txbxContent>
                  <w:p w14:paraId="40A247B1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2CA5242C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566981C7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21E57" wp14:editId="79829CDC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0E1072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7599C5C5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27450709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EF21E57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aGGQ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" filled="f" stroked="f" strokeweight=".5pt">
              <v:textbox>
                <w:txbxContent>
                  <w:p w14:paraId="4B0E1072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7599C5C5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27450709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C89909" wp14:editId="04A3C484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1DE162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48279EFD" wp14:editId="330B39DC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C89909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" filled="f" stroked="f" strokeweight=".5pt">
              <v:textbox>
                <w:txbxContent>
                  <w:p w14:paraId="0D1DE162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48279EFD" wp14:editId="330B39DC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B6B20E" wp14:editId="10D97C1C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60CD3E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50B7809E" wp14:editId="2ACE031E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6B20E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OYHAIAADQ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" filled="f" stroked="f" strokeweight=".5pt">
              <v:textbox>
                <w:txbxContent>
                  <w:p w14:paraId="4260CD3E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50B7809E" wp14:editId="2ACE031E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4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7AFA6B" wp14:editId="42E58FD8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CBF3F4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C5A67F2" wp14:editId="735284C7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5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27AFA6B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epGwIAADQEAAAOAAAAZHJzL2Uyb0RvYy54bWysU11r2zAUfR/sPwi9L7bTOOt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" filled="f" stroked="f" strokeweight=".5pt">
              <v:textbox>
                <w:txbxContent>
                  <w:p w14:paraId="45CBF3F4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C5A67F2" wp14:editId="735284C7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6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054"/>
    <w:multiLevelType w:val="multilevel"/>
    <w:tmpl w:val="981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B49BD"/>
    <w:multiLevelType w:val="hybridMultilevel"/>
    <w:tmpl w:val="F050C028"/>
    <w:lvl w:ilvl="0" w:tplc="1E4CA6B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DB5153"/>
    <w:multiLevelType w:val="multilevel"/>
    <w:tmpl w:val="6C0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8E"/>
    <w:rsid w:val="000157E4"/>
    <w:rsid w:val="00021D07"/>
    <w:rsid w:val="000242B9"/>
    <w:rsid w:val="001605EA"/>
    <w:rsid w:val="00173A6E"/>
    <w:rsid w:val="001C40EF"/>
    <w:rsid w:val="002361BA"/>
    <w:rsid w:val="002420C2"/>
    <w:rsid w:val="00243DD3"/>
    <w:rsid w:val="00246C7E"/>
    <w:rsid w:val="00323CDE"/>
    <w:rsid w:val="003372ED"/>
    <w:rsid w:val="003625A8"/>
    <w:rsid w:val="004530A1"/>
    <w:rsid w:val="004B621A"/>
    <w:rsid w:val="005269C6"/>
    <w:rsid w:val="0056560E"/>
    <w:rsid w:val="00596E6B"/>
    <w:rsid w:val="005E028C"/>
    <w:rsid w:val="00641891"/>
    <w:rsid w:val="006638AD"/>
    <w:rsid w:val="006A38DA"/>
    <w:rsid w:val="006D208E"/>
    <w:rsid w:val="00706114"/>
    <w:rsid w:val="007644EB"/>
    <w:rsid w:val="00776228"/>
    <w:rsid w:val="007813C8"/>
    <w:rsid w:val="007E57CB"/>
    <w:rsid w:val="00805698"/>
    <w:rsid w:val="00855E51"/>
    <w:rsid w:val="008721B0"/>
    <w:rsid w:val="008B5F01"/>
    <w:rsid w:val="00916F87"/>
    <w:rsid w:val="009202E4"/>
    <w:rsid w:val="009715DA"/>
    <w:rsid w:val="009928C9"/>
    <w:rsid w:val="009E67FC"/>
    <w:rsid w:val="009F70DB"/>
    <w:rsid w:val="00A25887"/>
    <w:rsid w:val="00A404A2"/>
    <w:rsid w:val="00A570C2"/>
    <w:rsid w:val="00A96C82"/>
    <w:rsid w:val="00A97951"/>
    <w:rsid w:val="00AB045D"/>
    <w:rsid w:val="00B55A45"/>
    <w:rsid w:val="00BA6FEB"/>
    <w:rsid w:val="00BC1524"/>
    <w:rsid w:val="00BE07DB"/>
    <w:rsid w:val="00CE0673"/>
    <w:rsid w:val="00D75A1E"/>
    <w:rsid w:val="00D83BDB"/>
    <w:rsid w:val="00D925E0"/>
    <w:rsid w:val="00DA5322"/>
    <w:rsid w:val="00DC2AD3"/>
    <w:rsid w:val="00E53A91"/>
    <w:rsid w:val="00EF3BA2"/>
    <w:rsid w:val="00F45B91"/>
    <w:rsid w:val="00F71066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037D47"/>
  <w15:chartTrackingRefBased/>
  <w15:docId w15:val="{C3CD95BC-7E2A-4BE1-87F6-D995C0E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styleId="Paragraphedeliste">
    <w:name w:val="List Paragraph"/>
    <w:basedOn w:val="Normal"/>
    <w:uiPriority w:val="34"/>
    <w:rsid w:val="006D20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E5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2\Documents\Mod&#232;les%20Office%20personnalis&#233;s\Mod&#232;le_ProjetBarrieres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Modèle_ProjetBarrieresLaser.dotx</Template>
  <TotalTime>117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CANNIZZARO Lucas</cp:lastModifiedBy>
  <cp:revision>16</cp:revision>
  <dcterms:created xsi:type="dcterms:W3CDTF">2022-01-13T10:27:00Z</dcterms:created>
  <dcterms:modified xsi:type="dcterms:W3CDTF">2022-03-01T10:29:00Z</dcterms:modified>
</cp:coreProperties>
</file>