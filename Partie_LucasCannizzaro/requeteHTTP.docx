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90BF" w14:textId="5D9CE9EB" w:rsidR="009E67FC" w:rsidRDefault="009E67FC" w:rsidP="00173A6E">
      <w:pPr>
        <w:pStyle w:val="titre05"/>
      </w:pPr>
    </w:p>
    <w:p w14:paraId="2E83120C" w14:textId="5AF21F6B" w:rsidR="006A5F6E" w:rsidRDefault="006A5F6E" w:rsidP="0052308A">
      <w:pPr>
        <w:pStyle w:val="titre05"/>
      </w:pPr>
      <w:r>
        <w:t xml:space="preserve">Requête </w:t>
      </w:r>
      <w:r w:rsidR="0052308A">
        <w:t>HTTP</w:t>
      </w:r>
    </w:p>
    <w:p w14:paraId="00F01E6A" w14:textId="77777777" w:rsidR="0052308A" w:rsidRDefault="0052308A" w:rsidP="0052308A"/>
    <w:p w14:paraId="5269F1FA" w14:textId="59229494" w:rsidR="006A5F6E" w:rsidRDefault="006A5F6E" w:rsidP="006A5F6E">
      <w:pPr>
        <w:pStyle w:val="Titre1"/>
      </w:pPr>
      <w:r>
        <w:t>Requête GET</w:t>
      </w:r>
    </w:p>
    <w:p w14:paraId="1EAAD56C" w14:textId="77777777" w:rsidR="002C081C" w:rsidRPr="002C081C" w:rsidRDefault="002C081C" w:rsidP="002C081C"/>
    <w:p w14:paraId="6DFEEA71" w14:textId="77777777" w:rsidR="00BB5900" w:rsidRPr="002C081C" w:rsidRDefault="00BB5900" w:rsidP="002C081C">
      <w:r w:rsidRPr="002C081C">
        <w:t>La méthode GET</w:t>
      </w:r>
      <w:r w:rsidRPr="002C081C">
        <w:t> est utilisée pour demander à l'URL d'un serveur Web de récupérer les documents HTML. Il s'agit d'une méthode classique utilisée par les navigateurs pour fournir les informations qui entrent dans le protocole HTTP. La méthode GET représentée sous la forme d'URL, de sorte qu'elle puisse être marquée par un signet. GET est largement utilisé dans les moteurs de recherche. Après la soumission d'une requête par l'utilisateur au moteur de recherche, le moteur exécute la requête et affiche la page résultante. Les résultats de la requête peuvent être définis sous forme de lien (en favoris).</w:t>
      </w:r>
    </w:p>
    <w:p w14:paraId="5A08A88C" w14:textId="0B6FBFED" w:rsidR="00BB5900" w:rsidRPr="002C081C" w:rsidRDefault="00BB5900" w:rsidP="002C081C">
      <w:r w:rsidRPr="002C081C">
        <w:t xml:space="preserve">La méthode GET pose certains problèmes de sécurité car les données insérées sont visibles dans l'URL. Seule une quantité limitée de données peut être transmise via une méthode GET, car la longueur de l'URL qu'un navigateur peut traverser </w:t>
      </w:r>
      <w:r w:rsidR="002C081C" w:rsidRPr="002C081C">
        <w:t>peut-être</w:t>
      </w:r>
      <w:r w:rsidRPr="002C081C">
        <w:t xml:space="preserve"> un millier de caractères.</w:t>
      </w:r>
    </w:p>
    <w:p w14:paraId="5238FFC6" w14:textId="48AF6283" w:rsidR="006A5F6E" w:rsidRDefault="00BB5900" w:rsidP="0052308A">
      <w:r w:rsidRPr="002C081C">
        <w:t>Un autre problème concernant la méthode GET est qu’elle ne peut pas traiter les langues étrangères. Il n'est pas suggéré d'utiliser la méthode GET, mais néanmoins lorsque les attributs de la méthode ne sont pas définis, la méthode GET est utilisée par défaut.</w:t>
      </w:r>
    </w:p>
    <w:p w14:paraId="0B630E77" w14:textId="77777777" w:rsidR="0052308A" w:rsidRPr="006A5F6E" w:rsidRDefault="0052308A" w:rsidP="0052308A"/>
    <w:p w14:paraId="58F6E758" w14:textId="48D2FB8B" w:rsidR="006A5F6E" w:rsidRDefault="006A5F6E" w:rsidP="006A5F6E">
      <w:pPr>
        <w:pStyle w:val="Titre1"/>
      </w:pPr>
      <w:r>
        <w:t>Requête POST</w:t>
      </w:r>
    </w:p>
    <w:p w14:paraId="6108CEF2" w14:textId="29F816BF" w:rsidR="006A5F6E" w:rsidRDefault="006A5F6E" w:rsidP="006A5F6E"/>
    <w:p w14:paraId="337B8A45" w14:textId="77777777" w:rsidR="00BB5900" w:rsidRPr="002C081C" w:rsidRDefault="00BB5900" w:rsidP="002C081C">
      <w:r w:rsidRPr="002C081C">
        <w:t>La méthode POST</w:t>
      </w:r>
      <w:r w:rsidRPr="002C081C">
        <w:t> est appropriée dans les cas où une quantité importante d’informations peut passer. Lorsqu'un serveur reçoit la demande via un formulaire utilisant POST, il continue à «écouter» les informations de gauche. En termes simples, la méthode transfère instantanément toutes les informations pertinentes du formulaire saisi après la requête à l’URL.</w:t>
      </w:r>
    </w:p>
    <w:p w14:paraId="25745AB3" w14:textId="44DA9D2D" w:rsidR="00BB5900" w:rsidRDefault="00BB5900" w:rsidP="002C081C">
      <w:r w:rsidRPr="002C081C">
        <w:t>La méthode POST doit établir deux contacts avec le serveur Web, tandis que GET en crée un. Les demandes dans le POST sont gérées de la même manière que dans la méthode GET, où les espaces sont représentés par le signe plus (+) et les caractères restants sont codés dans le modèle d'URL. Il peut également envoyer les éléments d'un fichier.</w:t>
      </w:r>
    </w:p>
    <w:p w14:paraId="11CCA250" w14:textId="77777777" w:rsidR="002C081C" w:rsidRPr="002C081C" w:rsidRDefault="002C081C" w:rsidP="002C081C"/>
    <w:p w14:paraId="55CCACF7" w14:textId="45D2A0E9" w:rsidR="002C081C" w:rsidRDefault="002C081C" w:rsidP="002C081C">
      <w:pPr>
        <w:pStyle w:val="Titre1"/>
      </w:pPr>
      <w:r>
        <w:t>Différences clés entre les méthodes GET et POST en HTML</w:t>
      </w:r>
    </w:p>
    <w:p w14:paraId="3C73E30F" w14:textId="77777777" w:rsidR="002C081C" w:rsidRPr="002C081C" w:rsidRDefault="002C081C" w:rsidP="002C081C"/>
    <w:p w14:paraId="28145F31" w14:textId="77777777" w:rsidR="002C081C" w:rsidRPr="002C081C" w:rsidRDefault="002C081C" w:rsidP="002C081C">
      <w:pPr>
        <w:pStyle w:val="Paragraphedeliste"/>
        <w:numPr>
          <w:ilvl w:val="0"/>
          <w:numId w:val="5"/>
        </w:numPr>
        <w:rPr>
          <w:rFonts w:cs="Times New Roman"/>
          <w:sz w:val="24"/>
          <w:szCs w:val="24"/>
        </w:rPr>
      </w:pPr>
      <w:r>
        <w:t>La méthode GET place les paramètres à l'intérieur de l'URI tandis que la méthode POST les ajoute au corps.</w:t>
      </w:r>
    </w:p>
    <w:p w14:paraId="30949E03" w14:textId="596862E5" w:rsidR="002C081C" w:rsidRDefault="002C081C" w:rsidP="002C081C">
      <w:pPr>
        <w:pStyle w:val="Paragraphedeliste"/>
        <w:numPr>
          <w:ilvl w:val="0"/>
          <w:numId w:val="5"/>
        </w:numPr>
      </w:pPr>
      <w:r>
        <w:t xml:space="preserve">GET est essentiellement utilisé pour récupérer les informations. </w:t>
      </w:r>
      <w:r w:rsidR="0052308A">
        <w:t>En revanche</w:t>
      </w:r>
      <w:r>
        <w:t>, le but de la méthode POST est de mettre à jour les données.</w:t>
      </w:r>
    </w:p>
    <w:p w14:paraId="507EB04E" w14:textId="77777777" w:rsidR="002C081C" w:rsidRDefault="002C081C" w:rsidP="002C081C">
      <w:pPr>
        <w:pStyle w:val="Paragraphedeliste"/>
        <w:numPr>
          <w:ilvl w:val="0"/>
          <w:numId w:val="5"/>
        </w:numPr>
      </w:pPr>
      <w:r>
        <w:t>Les résultats de la requête POST ne peuvent pas être marqués alors que les résultats de la requête GET peuvent l'être parce qu'ils existent sous la forme d'une URL.</w:t>
      </w:r>
    </w:p>
    <w:p w14:paraId="273E8AA9" w14:textId="77777777" w:rsidR="002C081C" w:rsidRDefault="002C081C" w:rsidP="002C081C">
      <w:pPr>
        <w:pStyle w:val="Paragraphedeliste"/>
        <w:numPr>
          <w:ilvl w:val="0"/>
          <w:numId w:val="5"/>
        </w:numPr>
      </w:pPr>
      <w:r>
        <w:t xml:space="preserve">Dans la méthode GET, les informations sont visibles dans l'URL, ce qui augmente les vulnérabilités et le risque de piratage. En revanche, la méthode POST n’affiche pas de </w:t>
      </w:r>
      <w:r>
        <w:lastRenderedPageBreak/>
        <w:t>variable dans l’URL et plusieurs techniques de codage peuvent également être utilisées, ce qui la rend résiliente.</w:t>
      </w:r>
    </w:p>
    <w:p w14:paraId="255A4592" w14:textId="77777777" w:rsidR="002C081C" w:rsidRDefault="002C081C" w:rsidP="002C081C">
      <w:pPr>
        <w:pStyle w:val="Paragraphedeliste"/>
        <w:numPr>
          <w:ilvl w:val="0"/>
          <w:numId w:val="5"/>
        </w:numPr>
      </w:pPr>
      <w:r>
        <w:t>Lorsque la méthode GET est utilisée dans le formulaire, seuls les caractères ASCII sont acceptés dans les types de données. Au contraire, la méthode POST ne lie pas les types de données de formulaire et autorise les caractères binaires ainsi que les caractères ASCII.</w:t>
      </w:r>
    </w:p>
    <w:p w14:paraId="132BB328" w14:textId="77777777" w:rsidR="002C081C" w:rsidRDefault="002C081C" w:rsidP="002C081C">
      <w:pPr>
        <w:pStyle w:val="Paragraphedeliste"/>
        <w:numPr>
          <w:ilvl w:val="0"/>
          <w:numId w:val="5"/>
        </w:numPr>
      </w:pPr>
      <w:r>
        <w:t>La taille de variable dans la méthode GET est d'environ 2000 caractères. Inversement, la méthode POST autorise une taille de variable allant jusqu'à 8 Mo.</w:t>
      </w:r>
    </w:p>
    <w:p w14:paraId="0E84B317" w14:textId="77777777" w:rsidR="002C081C" w:rsidRDefault="002C081C" w:rsidP="002C081C">
      <w:pPr>
        <w:pStyle w:val="Paragraphedeliste"/>
        <w:numPr>
          <w:ilvl w:val="0"/>
          <w:numId w:val="5"/>
        </w:numPr>
      </w:pPr>
      <w:r>
        <w:t>Les données de la méthode GET peuvent être mises en mémoire cache, alors que les données de la méthode POST ne le sont pas.</w:t>
      </w:r>
    </w:p>
    <w:p w14:paraId="2E6188B2" w14:textId="77777777" w:rsidR="006A5F6E" w:rsidRPr="006A5F6E" w:rsidRDefault="006A5F6E" w:rsidP="006A5F6E">
      <w:pPr>
        <w:pStyle w:val="Titre1"/>
        <w:numPr>
          <w:ilvl w:val="0"/>
          <w:numId w:val="0"/>
        </w:numPr>
        <w:ind w:left="432"/>
      </w:pPr>
    </w:p>
    <w:sectPr w:rsidR="006A5F6E" w:rsidRPr="006A5F6E" w:rsidSect="00A96C82">
      <w:headerReference w:type="default" r:id="rId8"/>
      <w:footerReference w:type="default" r:id="rId9"/>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918C" w14:textId="77777777" w:rsidR="008020AA" w:rsidRDefault="008020AA" w:rsidP="005E028C">
      <w:pPr>
        <w:spacing w:after="0" w:line="240" w:lineRule="auto"/>
      </w:pPr>
      <w:r>
        <w:separator/>
      </w:r>
    </w:p>
  </w:endnote>
  <w:endnote w:type="continuationSeparator" w:id="0">
    <w:p w14:paraId="5E359020" w14:textId="77777777" w:rsidR="008020AA" w:rsidRDefault="008020AA"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174560"/>
      <w:docPartObj>
        <w:docPartGallery w:val="Page Numbers (Bottom of Page)"/>
        <w:docPartUnique/>
      </w:docPartObj>
    </w:sdtPr>
    <w:sdtEndPr/>
    <w:sdtContent>
      <w:p w14:paraId="09CA9F1C"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3AE2075A" wp14:editId="0C40D51A">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4175913C"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2075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1"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" o:allowincell="f" adj="14135" strokecolor="gray" strokeweight=".25pt">
                  <v:textbox>
                    <w:txbxContent>
                      <w:p w14:paraId="4175913C"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3D46AD98" w14:textId="7B96C3FF" w:rsidR="005E028C" w:rsidRDefault="008020AA" w:rsidP="000157E4">
        <w:pPr>
          <w:pStyle w:val="Pieddepage"/>
          <w:ind w:firstLine="0"/>
        </w:pPr>
        <w:sdt>
          <w:sdtPr>
            <w:rPr>
              <w:sz w:val="20"/>
              <w:szCs w:val="20"/>
            </w:rPr>
            <w:alias w:val="Titre "/>
            <w:tag w:val=""/>
            <w:id w:val="1538081557"/>
            <w:showingPlcHdr/>
            <w:dataBinding w:prefixMappings="xmlns:ns0='http://purl.org/dc/elements/1.1/' xmlns:ns1='http://schemas.openxmlformats.org/package/2006/metadata/core-properties' " w:xpath="/ns1:coreProperties[1]/ns0:title[1]" w:storeItemID="{6C3C8BC8-F283-45AE-878A-BAB7291924A1}"/>
            <w:text/>
          </w:sdtPr>
          <w:sdtEndPr/>
          <w:sdtContent>
            <w:r w:rsidR="000157E4" w:rsidRPr="0031420C">
              <w:rPr>
                <w:rStyle w:val="Textedelespacerserv"/>
              </w:rPr>
              <w:t>[Titre ]</w:t>
            </w:r>
          </w:sdtContent>
        </w:sdt>
        <w:r w:rsidR="000157E4">
          <w:rPr>
            <w:sz w:val="20"/>
            <w:szCs w:val="20"/>
          </w:rPr>
          <w:tab/>
        </w:r>
        <w:r w:rsidR="00B55A45">
          <w:t xml:space="preserve">                                  </w:t>
        </w:r>
        <w:r w:rsidR="00CE0673" w:rsidRPr="009715DA">
          <w:rPr>
            <w:sz w:val="20"/>
            <w:szCs w:val="20"/>
          </w:rPr>
          <w:fldChar w:fldCharType="begin"/>
        </w:r>
        <w:r w:rsidR="00CE0673" w:rsidRPr="009715DA">
          <w:rPr>
            <w:sz w:val="20"/>
            <w:szCs w:val="20"/>
          </w:rPr>
          <w:instrText xml:space="preserve"> DATE  \@ "dd/MM/yyyy HH:mm"  \* MERGEFORMAT </w:instrText>
        </w:r>
        <w:r w:rsidR="00CE0673" w:rsidRPr="009715DA">
          <w:rPr>
            <w:sz w:val="20"/>
            <w:szCs w:val="20"/>
          </w:rPr>
          <w:fldChar w:fldCharType="separate"/>
        </w:r>
        <w:r w:rsidR="00BB5900">
          <w:rPr>
            <w:noProof/>
            <w:sz w:val="20"/>
            <w:szCs w:val="20"/>
          </w:rPr>
          <w:t>08/03/2022 16:44</w:t>
        </w:r>
        <w:r w:rsidR="00CE0673" w:rsidRPr="009715DA">
          <w:rPr>
            <w:sz w:val="20"/>
            <w:szCs w:val="20"/>
          </w:rPr>
          <w:fldChar w:fldCharType="end"/>
        </w:r>
        <w:r w:rsidR="00FD1F30">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53F1" w14:textId="77777777" w:rsidR="008020AA" w:rsidRDefault="008020AA" w:rsidP="005E028C">
      <w:pPr>
        <w:spacing w:after="0" w:line="240" w:lineRule="auto"/>
      </w:pPr>
      <w:r>
        <w:separator/>
      </w:r>
    </w:p>
  </w:footnote>
  <w:footnote w:type="continuationSeparator" w:id="0">
    <w:p w14:paraId="2A050B14" w14:textId="77777777" w:rsidR="008020AA" w:rsidRDefault="008020AA"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20F5" w14:textId="77777777" w:rsidR="005E028C" w:rsidRDefault="005269C6">
    <w:pPr>
      <w:pStyle w:val="En-tte"/>
    </w:pPr>
    <w:r>
      <w:rPr>
        <w:noProof/>
      </w:rPr>
      <mc:AlternateContent>
        <mc:Choice Requires="wps">
          <w:drawing>
            <wp:anchor distT="0" distB="0" distL="114300" distR="114300" simplePos="0" relativeHeight="251662336" behindDoc="0" locked="0" layoutInCell="1" allowOverlap="1" wp14:anchorId="5ECEE439" wp14:editId="42164E93">
              <wp:simplePos x="0" y="0"/>
              <wp:positionH relativeFrom="page">
                <wp:align>right</wp:align>
              </wp:positionH>
              <wp:positionV relativeFrom="paragraph">
                <wp:posOffset>-468630</wp:posOffset>
              </wp:positionV>
              <wp:extent cx="7545070" cy="1080198"/>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7545070" cy="1080198"/>
                      </a:xfrm>
                      <a:prstGeom prst="rect">
                        <a:avLst/>
                      </a:prstGeom>
                      <a:noFill/>
                      <a:ln w="6350">
                        <a:noFill/>
                      </a:ln>
                    </wps:spPr>
                    <wps:txbx>
                      <w:txbxContent>
                        <w:p w14:paraId="2E3BEBE9" w14:textId="77777777" w:rsidR="001605EA" w:rsidRDefault="001605EA" w:rsidP="00F71066">
                          <w:pPr>
                            <w:jc w:val="center"/>
                            <w:rPr>
                              <w:sz w:val="32"/>
                              <w:szCs w:val="32"/>
                            </w:rPr>
                          </w:pPr>
                        </w:p>
                        <w:p w14:paraId="4BD61C97" w14:textId="77777777" w:rsidR="001605EA" w:rsidRDefault="00596E6B" w:rsidP="00596E6B">
                          <w:pPr>
                            <w:rPr>
                              <w:sz w:val="32"/>
                              <w:szCs w:val="32"/>
                            </w:rPr>
                          </w:pPr>
                          <w:r>
                            <w:rPr>
                              <w:sz w:val="32"/>
                              <w:szCs w:val="32"/>
                            </w:rPr>
                            <w:t xml:space="preserve">                                                                       </w:t>
                          </w:r>
                        </w:p>
                        <w:p w14:paraId="7013A99D"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EE439" id="_x0000_t202" coordsize="21600,21600" o:spt="202" path="m,l,21600r21600,l21600,xe">
              <v:stroke joinstyle="miter"/>
              <v:path gradientshapeok="t" o:connecttype="rect"/>
            </v:shapetype>
            <v:shape id="Zone de texte 8" o:spid="_x0000_s1026" type="#_x0000_t202" style="position:absolute;left:0;text-align:left;margin-left:542.9pt;margin-top:-36.9pt;width:594.1pt;height:85.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" filled="f" stroked="f" strokeweight=".5pt">
              <v:textbox>
                <w:txbxContent>
                  <w:p w14:paraId="2E3BEBE9" w14:textId="77777777" w:rsidR="001605EA" w:rsidRDefault="001605EA" w:rsidP="00F71066">
                    <w:pPr>
                      <w:jc w:val="center"/>
                      <w:rPr>
                        <w:sz w:val="32"/>
                        <w:szCs w:val="32"/>
                      </w:rPr>
                    </w:pPr>
                  </w:p>
                  <w:p w14:paraId="4BD61C97" w14:textId="77777777" w:rsidR="001605EA" w:rsidRDefault="00596E6B" w:rsidP="00596E6B">
                    <w:pPr>
                      <w:rPr>
                        <w:sz w:val="32"/>
                        <w:szCs w:val="32"/>
                      </w:rPr>
                    </w:pPr>
                    <w:r>
                      <w:rPr>
                        <w:sz w:val="32"/>
                        <w:szCs w:val="32"/>
                      </w:rPr>
                      <w:t xml:space="preserve">                                                                       </w:t>
                    </w:r>
                  </w:p>
                  <w:p w14:paraId="7013A99D"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r w:rsidR="004B621A">
      <w:rPr>
        <w:noProof/>
      </w:rPr>
      <mc:AlternateContent>
        <mc:Choice Requires="wps">
          <w:drawing>
            <wp:anchor distT="0" distB="0" distL="114300" distR="114300" simplePos="0" relativeHeight="251663360" behindDoc="0" locked="0" layoutInCell="1" allowOverlap="1" wp14:anchorId="6CD13E82" wp14:editId="3257EAA7">
              <wp:simplePos x="0" y="0"/>
              <wp:positionH relativeFrom="margin">
                <wp:posOffset>669869</wp:posOffset>
              </wp:positionH>
              <wp:positionV relativeFrom="paragraph">
                <wp:posOffset>-367240</wp:posOffset>
              </wp:positionV>
              <wp:extent cx="4059534"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059534" cy="698500"/>
                      </a:xfrm>
                      <a:prstGeom prst="rect">
                        <a:avLst/>
                      </a:prstGeom>
                      <a:noFill/>
                      <a:ln w="6350">
                        <a:noFill/>
                      </a:ln>
                    </wps:spPr>
                    <wps:txbx>
                      <w:txbxContent>
                        <w:p w14:paraId="7CDBFA70" w14:textId="77777777" w:rsidR="00706114" w:rsidRPr="001605EA" w:rsidRDefault="00706114" w:rsidP="00706114">
                          <w:pPr>
                            <w:jc w:val="center"/>
                          </w:pPr>
                          <w:r w:rsidRPr="001605EA">
                            <w:t>Barrières Laser</w:t>
                          </w:r>
                        </w:p>
                        <w:p w14:paraId="1E23A4DC" w14:textId="77777777" w:rsidR="00706114" w:rsidRDefault="00706114" w:rsidP="00706114">
                          <w:pPr>
                            <w:jc w:val="center"/>
                            <w:rPr>
                              <w:sz w:val="16"/>
                              <w:szCs w:val="16"/>
                            </w:rPr>
                          </w:pPr>
                          <w:r w:rsidRPr="001605EA">
                            <w:rPr>
                              <w:sz w:val="16"/>
                              <w:szCs w:val="16"/>
                            </w:rPr>
                            <w:t>Lucas CANNIZZARO, Grégory SCHATZ, Baptiste WOZNIAK, Guillaume JEAN</w:t>
                          </w:r>
                        </w:p>
                        <w:p w14:paraId="58783D4C"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D13E82" id="Zone de texte 1" o:spid="_x0000_s1027" type="#_x0000_t202" style="position:absolute;left:0;text-align:left;margin-left:52.75pt;margin-top:-28.9pt;width:319.65pt;height: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" filled="f" stroked="f" strokeweight=".5pt">
              <v:textbox>
                <w:txbxContent>
                  <w:p w14:paraId="7CDBFA70" w14:textId="77777777" w:rsidR="00706114" w:rsidRPr="001605EA" w:rsidRDefault="00706114" w:rsidP="00706114">
                    <w:pPr>
                      <w:jc w:val="center"/>
                    </w:pPr>
                    <w:r w:rsidRPr="001605EA">
                      <w:t>Barrières Laser</w:t>
                    </w:r>
                  </w:p>
                  <w:p w14:paraId="1E23A4DC" w14:textId="77777777" w:rsidR="00706114" w:rsidRDefault="00706114" w:rsidP="00706114">
                    <w:pPr>
                      <w:jc w:val="center"/>
                      <w:rPr>
                        <w:sz w:val="16"/>
                        <w:szCs w:val="16"/>
                      </w:rPr>
                    </w:pPr>
                    <w:r w:rsidRPr="001605EA">
                      <w:rPr>
                        <w:sz w:val="16"/>
                        <w:szCs w:val="16"/>
                      </w:rPr>
                      <w:t>Lucas CANNIZZARO, Grégory SCHATZ, Baptiste WOZNIAK, Guillaume JEAN</w:t>
                    </w:r>
                  </w:p>
                  <w:p w14:paraId="58783D4C" w14:textId="77777777" w:rsidR="00706114" w:rsidRDefault="00706114"/>
                </w:txbxContent>
              </v:textbox>
              <w10:wrap anchorx="margin"/>
            </v:shape>
          </w:pict>
        </mc:Fallback>
      </mc:AlternateContent>
    </w:r>
    <w:r w:rsidR="004B621A">
      <w:rPr>
        <w:noProof/>
      </w:rPr>
      <mc:AlternateContent>
        <mc:Choice Requires="wps">
          <w:drawing>
            <wp:anchor distT="0" distB="0" distL="114300" distR="114300" simplePos="0" relativeHeight="251666432" behindDoc="0" locked="0" layoutInCell="1" allowOverlap="1" wp14:anchorId="71D1D205" wp14:editId="1973035A">
              <wp:simplePos x="0" y="0"/>
              <wp:positionH relativeFrom="column">
                <wp:posOffset>-1447081</wp:posOffset>
              </wp:positionH>
              <wp:positionV relativeFrom="paragraph">
                <wp:posOffset>-467611</wp:posOffset>
              </wp:positionV>
              <wp:extent cx="2129720" cy="80889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129720" cy="808893"/>
                      </a:xfrm>
                      <a:prstGeom prst="rect">
                        <a:avLst/>
                      </a:prstGeom>
                      <a:noFill/>
                      <a:ln w="6350">
                        <a:noFill/>
                      </a:ln>
                    </wps:spPr>
                    <wps:txbx>
                      <w:txbxContent>
                        <w:p w14:paraId="4E730D05" w14:textId="77777777" w:rsidR="004B621A" w:rsidRDefault="004B621A">
                          <w:r>
                            <w:rPr>
                              <w:noProof/>
                              <w:sz w:val="32"/>
                              <w:szCs w:val="32"/>
                            </w:rPr>
                            <w:drawing>
                              <wp:inline distT="0" distB="0" distL="0" distR="0" wp14:anchorId="424A4A36" wp14:editId="370DC3DF">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1D205" id="Zone de texte 10" o:spid="_x0000_s1028" type="#_x0000_t202" style="position:absolute;left:0;text-align:left;margin-left:-113.95pt;margin-top:-36.8pt;width:167.7pt;height:6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" filled="f" stroked="f" strokeweight=".5pt">
              <v:textbox>
                <w:txbxContent>
                  <w:p w14:paraId="4E730D05" w14:textId="77777777" w:rsidR="004B621A" w:rsidRDefault="004B621A">
                    <w:r>
                      <w:rPr>
                        <w:noProof/>
                        <w:sz w:val="32"/>
                        <w:szCs w:val="32"/>
                      </w:rPr>
                      <w:drawing>
                        <wp:inline distT="0" distB="0" distL="0" distR="0" wp14:anchorId="424A4A36" wp14:editId="370DC3DF">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v:textbox>
            </v:shape>
          </w:pict>
        </mc:Fallback>
      </mc:AlternateContent>
    </w:r>
    <w:r w:rsidR="004B621A">
      <w:rPr>
        <w:noProof/>
      </w:rPr>
      <mc:AlternateContent>
        <mc:Choice Requires="wps">
          <w:drawing>
            <wp:anchor distT="0" distB="0" distL="114300" distR="114300" simplePos="0" relativeHeight="251664384" behindDoc="0" locked="0" layoutInCell="1" allowOverlap="1" wp14:anchorId="6C545F25" wp14:editId="7BD30B45">
              <wp:simplePos x="0" y="0"/>
              <wp:positionH relativeFrom="page">
                <wp:posOffset>6134825</wp:posOffset>
              </wp:positionH>
              <wp:positionV relativeFrom="paragraph">
                <wp:posOffset>-542722</wp:posOffset>
              </wp:positionV>
              <wp:extent cx="1662674" cy="1004836"/>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1662674" cy="1004836"/>
                      </a:xfrm>
                      <a:prstGeom prst="rect">
                        <a:avLst/>
                      </a:prstGeom>
                      <a:noFill/>
                      <a:ln w="6350">
                        <a:noFill/>
                      </a:ln>
                    </wps:spPr>
                    <wps:txbx>
                      <w:txbxContent>
                        <w:p w14:paraId="322A8CA4" w14:textId="77777777" w:rsidR="004B621A" w:rsidRDefault="004B621A">
                          <w:r>
                            <w:rPr>
                              <w:noProof/>
                              <w:sz w:val="32"/>
                              <w:szCs w:val="32"/>
                            </w:rPr>
                            <w:drawing>
                              <wp:inline distT="0" distB="0" distL="0" distR="0" wp14:anchorId="26201C14" wp14:editId="38E1EB7B">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45F25" id="Zone de texte 2" o:spid="_x0000_s1029" type="#_x0000_t202" style="position:absolute;left:0;text-align:left;margin-left:483.05pt;margin-top:-42.75pt;width:130.9pt;height:79.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" filled="f" stroked="f" strokeweight=".5pt">
              <v:textbox>
                <w:txbxContent>
                  <w:p w14:paraId="322A8CA4" w14:textId="77777777" w:rsidR="004B621A" w:rsidRDefault="004B621A">
                    <w:r>
                      <w:rPr>
                        <w:noProof/>
                        <w:sz w:val="32"/>
                        <w:szCs w:val="32"/>
                      </w:rPr>
                      <w:drawing>
                        <wp:inline distT="0" distB="0" distL="0" distR="0" wp14:anchorId="26201C14" wp14:editId="38E1EB7B">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v:textbox>
              <w10:wrap anchorx="page"/>
            </v:shape>
          </w:pict>
        </mc:Fallback>
      </mc:AlternateContent>
    </w:r>
    <w:r w:rsidR="004B621A">
      <w:rPr>
        <w:noProof/>
      </w:rPr>
      <mc:AlternateContent>
        <mc:Choice Requires="wps">
          <w:drawing>
            <wp:anchor distT="0" distB="0" distL="114300" distR="114300" simplePos="0" relativeHeight="251665408" behindDoc="0" locked="0" layoutInCell="1" allowOverlap="1" wp14:anchorId="6A644795" wp14:editId="241B002A">
              <wp:simplePos x="0" y="0"/>
              <wp:positionH relativeFrom="column">
                <wp:posOffset>4505639</wp:posOffset>
              </wp:positionH>
              <wp:positionV relativeFrom="paragraph">
                <wp:posOffset>-563454</wp:posOffset>
              </wp:positionV>
              <wp:extent cx="1462035" cy="1155561"/>
              <wp:effectExtent l="0" t="0" r="0" b="6985"/>
              <wp:wrapNone/>
              <wp:docPr id="9" name="Zone de texte 9"/>
              <wp:cNvGraphicFramePr/>
              <a:graphic xmlns:a="http://schemas.openxmlformats.org/drawingml/2006/main">
                <a:graphicData uri="http://schemas.microsoft.com/office/word/2010/wordprocessingShape">
                  <wps:wsp>
                    <wps:cNvSpPr txBox="1"/>
                    <wps:spPr>
                      <a:xfrm>
                        <a:off x="0" y="0"/>
                        <a:ext cx="1462035" cy="1155561"/>
                      </a:xfrm>
                      <a:prstGeom prst="rect">
                        <a:avLst/>
                      </a:prstGeom>
                      <a:noFill/>
                      <a:ln w="6350">
                        <a:noFill/>
                      </a:ln>
                    </wps:spPr>
                    <wps:txbx>
                      <w:txbxContent>
                        <w:p w14:paraId="44CD14E2" w14:textId="77777777" w:rsidR="004B621A" w:rsidRDefault="004B621A" w:rsidP="004B621A">
                          <w:r>
                            <w:rPr>
                              <w:noProof/>
                              <w:sz w:val="32"/>
                              <w:szCs w:val="32"/>
                            </w:rPr>
                            <w:drawing>
                              <wp:inline distT="0" distB="0" distL="0" distR="0" wp14:anchorId="4E139AB6" wp14:editId="61230777">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44795" id="Zone de texte 9" o:spid="_x0000_s1030" type="#_x0000_t202" style="position:absolute;left:0;text-align:left;margin-left:354.75pt;margin-top:-44.35pt;width:115.1pt;height: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" filled="f" stroked="f" strokeweight=".5pt">
              <v:textbox>
                <w:txbxContent>
                  <w:p w14:paraId="44CD14E2" w14:textId="77777777" w:rsidR="004B621A" w:rsidRDefault="004B621A" w:rsidP="004B621A">
                    <w:r>
                      <w:rPr>
                        <w:noProof/>
                        <w:sz w:val="32"/>
                        <w:szCs w:val="32"/>
                      </w:rPr>
                      <w:drawing>
                        <wp:inline distT="0" distB="0" distL="0" distR="0" wp14:anchorId="4E139AB6" wp14:editId="61230777">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78D0ADD"/>
    <w:multiLevelType w:val="multilevel"/>
    <w:tmpl w:val="D350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2D37A2"/>
    <w:multiLevelType w:val="hybridMultilevel"/>
    <w:tmpl w:val="DF183CB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6E"/>
    <w:rsid w:val="000157E4"/>
    <w:rsid w:val="00144F68"/>
    <w:rsid w:val="001605EA"/>
    <w:rsid w:val="00173A6E"/>
    <w:rsid w:val="001C40EF"/>
    <w:rsid w:val="002361BA"/>
    <w:rsid w:val="002C081C"/>
    <w:rsid w:val="003372ED"/>
    <w:rsid w:val="003625A8"/>
    <w:rsid w:val="003E4C4A"/>
    <w:rsid w:val="004530A1"/>
    <w:rsid w:val="004B621A"/>
    <w:rsid w:val="0052308A"/>
    <w:rsid w:val="005269C6"/>
    <w:rsid w:val="0056560E"/>
    <w:rsid w:val="00596E6B"/>
    <w:rsid w:val="005E028C"/>
    <w:rsid w:val="00641891"/>
    <w:rsid w:val="006638AD"/>
    <w:rsid w:val="006A38DA"/>
    <w:rsid w:val="006A5F6E"/>
    <w:rsid w:val="00706114"/>
    <w:rsid w:val="007E57CB"/>
    <w:rsid w:val="008020AA"/>
    <w:rsid w:val="00805698"/>
    <w:rsid w:val="008721B0"/>
    <w:rsid w:val="00916F87"/>
    <w:rsid w:val="009715DA"/>
    <w:rsid w:val="009928C9"/>
    <w:rsid w:val="009E67FC"/>
    <w:rsid w:val="009F70DB"/>
    <w:rsid w:val="00A25887"/>
    <w:rsid w:val="00A570C2"/>
    <w:rsid w:val="00A96C82"/>
    <w:rsid w:val="00B55A45"/>
    <w:rsid w:val="00BA6FEB"/>
    <w:rsid w:val="00BB5900"/>
    <w:rsid w:val="00BE07DB"/>
    <w:rsid w:val="00CE0673"/>
    <w:rsid w:val="00D83BDB"/>
    <w:rsid w:val="00EF3BA2"/>
    <w:rsid w:val="00F71066"/>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89E8B"/>
  <w15:chartTrackingRefBased/>
  <w15:docId w15:val="{6651E917-F988-4224-A700-8CB25970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 w:type="character" w:styleId="Textedelespacerserv">
    <w:name w:val="Placeholder Text"/>
    <w:basedOn w:val="Policepardfaut"/>
    <w:uiPriority w:val="99"/>
    <w:semiHidden/>
    <w:rsid w:val="000157E4"/>
    <w:rPr>
      <w:color w:val="808080"/>
    </w:rPr>
  </w:style>
  <w:style w:type="paragraph" w:styleId="NormalWeb">
    <w:name w:val="Normal (Web)"/>
    <w:basedOn w:val="Normal"/>
    <w:uiPriority w:val="99"/>
    <w:semiHidden/>
    <w:unhideWhenUsed/>
    <w:rsid w:val="00BB5900"/>
    <w:pPr>
      <w:spacing w:before="100" w:beforeAutospacing="1" w:after="100" w:afterAutospacing="1" w:line="240" w:lineRule="auto"/>
      <w:ind w:firstLine="0"/>
    </w:pPr>
    <w:rPr>
      <w:rFonts w:eastAsia="Times New Roman" w:cs="Times New Roman"/>
      <w:sz w:val="24"/>
      <w:szCs w:val="24"/>
      <w:lang w:eastAsia="fr-FR"/>
    </w:rPr>
  </w:style>
  <w:style w:type="character" w:styleId="lev">
    <w:name w:val="Strong"/>
    <w:basedOn w:val="Policepardfaut"/>
    <w:uiPriority w:val="22"/>
    <w:qFormat/>
    <w:rsid w:val="00BB5900"/>
    <w:rPr>
      <w:b/>
      <w:bCs/>
    </w:rPr>
  </w:style>
  <w:style w:type="paragraph" w:styleId="Paragraphedeliste">
    <w:name w:val="List Paragraph"/>
    <w:basedOn w:val="Normal"/>
    <w:uiPriority w:val="34"/>
    <w:rsid w:val="002C0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943807">
      <w:bodyDiv w:val="1"/>
      <w:marLeft w:val="0"/>
      <w:marRight w:val="0"/>
      <w:marTop w:val="0"/>
      <w:marBottom w:val="0"/>
      <w:divBdr>
        <w:top w:val="none" w:sz="0" w:space="0" w:color="auto"/>
        <w:left w:val="none" w:sz="0" w:space="0" w:color="auto"/>
        <w:bottom w:val="none" w:sz="0" w:space="0" w:color="auto"/>
        <w:right w:val="none" w:sz="0" w:space="0" w:color="auto"/>
      </w:divBdr>
    </w:div>
    <w:div w:id="1397240318">
      <w:bodyDiv w:val="1"/>
      <w:marLeft w:val="0"/>
      <w:marRight w:val="0"/>
      <w:marTop w:val="0"/>
      <w:marBottom w:val="0"/>
      <w:divBdr>
        <w:top w:val="none" w:sz="0" w:space="0" w:color="auto"/>
        <w:left w:val="none" w:sz="0" w:space="0" w:color="auto"/>
        <w:bottom w:val="none" w:sz="0" w:space="0" w:color="auto"/>
        <w:right w:val="none" w:sz="0" w:space="0" w:color="auto"/>
      </w:divBdr>
    </w:div>
    <w:div w:id="1445149944">
      <w:bodyDiv w:val="1"/>
      <w:marLeft w:val="0"/>
      <w:marRight w:val="0"/>
      <w:marTop w:val="0"/>
      <w:marBottom w:val="0"/>
      <w:divBdr>
        <w:top w:val="none" w:sz="0" w:space="0" w:color="auto"/>
        <w:left w:val="none" w:sz="0" w:space="0" w:color="auto"/>
        <w:bottom w:val="none" w:sz="0" w:space="0" w:color="auto"/>
        <w:right w:val="none" w:sz="0" w:space="0" w:color="auto"/>
      </w:divBdr>
    </w:div>
    <w:div w:id="164346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est2\Documents\Mod&#232;les%20Office%20personnalis&#233;s\Mod&#232;le_ProjetBarrieres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Modèle_ProjetBarrieresLaser.dotx</Template>
  <TotalTime>18</TotalTime>
  <Pages>2</Pages>
  <Words>489</Words>
  <Characters>2692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Invité SNIR2</dc:creator>
  <cp:keywords/>
  <dc:description/>
  <cp:lastModifiedBy>CANNIZZARO Lucas</cp:lastModifiedBy>
  <cp:revision>2</cp:revision>
  <dcterms:created xsi:type="dcterms:W3CDTF">2022-03-08T13:35:00Z</dcterms:created>
  <dcterms:modified xsi:type="dcterms:W3CDTF">2022-03-08T16:00:00Z</dcterms:modified>
</cp:coreProperties>
</file>