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A08C" w14:textId="707C3F4E" w:rsidR="0025169D" w:rsidRDefault="00280940" w:rsidP="0025169D">
      <w:pPr>
        <w:pStyle w:val="Titredocument"/>
      </w:pPr>
      <w:r>
        <w:t>Paramétrage</w:t>
      </w:r>
      <w:r w:rsidR="0025169D">
        <w:t xml:space="preserve"> utilisateur sur </w:t>
      </w:r>
      <w:proofErr w:type="spellStart"/>
      <w:r w:rsidR="0025169D">
        <w:t>Phpmyadmin</w:t>
      </w:r>
      <w:proofErr w:type="spellEnd"/>
    </w:p>
    <w:p w14:paraId="0613A157" w14:textId="3A21392F" w:rsidR="00E749E1" w:rsidRDefault="00E749E1" w:rsidP="00E749E1">
      <w:pPr>
        <w:ind w:firstLine="0"/>
      </w:pPr>
    </w:p>
    <w:p w14:paraId="279B8ADB" w14:textId="423C93B9" w:rsidR="00E749E1" w:rsidRPr="00E749E1" w:rsidRDefault="00E749E1" w:rsidP="00E749E1">
      <w:pPr>
        <w:ind w:firstLine="0"/>
      </w:pPr>
      <w:r>
        <w:t xml:space="preserve">Avec le « super utilisateur » root, accéder dans l’accueil à </w:t>
      </w:r>
      <w:r w:rsidRPr="00E749E1">
        <w:t>l’onglet</w:t>
      </w:r>
      <w:r w:rsidRPr="00E749E1">
        <w:rPr>
          <w:b/>
          <w:bCs/>
        </w:rPr>
        <w:t xml:space="preserve"> Comptes Utilisateur</w:t>
      </w:r>
      <w:r>
        <w:t>.</w:t>
      </w:r>
    </w:p>
    <w:p w14:paraId="3416A4A9" w14:textId="7B07C90A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6DCB7E36" wp14:editId="153A700D">
            <wp:extent cx="6190854" cy="3838575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747" cy="38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2D9" w14:textId="631AF686" w:rsidR="00FE15E4" w:rsidRDefault="00FE15E4" w:rsidP="0025169D">
      <w:pPr>
        <w:ind w:firstLine="0"/>
      </w:pPr>
    </w:p>
    <w:p w14:paraId="1C707116" w14:textId="3C909EA1" w:rsidR="00FE15E4" w:rsidRDefault="00FE15E4" w:rsidP="0025169D">
      <w:pPr>
        <w:ind w:firstLine="0"/>
      </w:pPr>
      <w:r>
        <w:t xml:space="preserve">Cliquez </w:t>
      </w:r>
      <w:r w:rsidRPr="00FE15E4">
        <w:t>sur</w:t>
      </w:r>
      <w:r w:rsidRPr="00FE15E4">
        <w:rPr>
          <w:b/>
          <w:bCs/>
        </w:rPr>
        <w:t xml:space="preserve"> Ajouter un compte utilisateur</w:t>
      </w:r>
      <w:r>
        <w:rPr>
          <w:b/>
          <w:bCs/>
        </w:rPr>
        <w:t>.</w:t>
      </w:r>
    </w:p>
    <w:p w14:paraId="01FC3BCD" w14:textId="3C3E5047" w:rsidR="00E06F56" w:rsidRDefault="0025169D" w:rsidP="0025169D">
      <w:pPr>
        <w:ind w:firstLine="0"/>
      </w:pPr>
      <w:r>
        <w:rPr>
          <w:noProof/>
        </w:rPr>
        <w:drawing>
          <wp:inline distT="0" distB="0" distL="0" distR="0" wp14:anchorId="5B3D9959" wp14:editId="0D2EF3E7">
            <wp:extent cx="5381625" cy="106733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06" cy="10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74E" w14:textId="77777777" w:rsidR="00E06F56" w:rsidRDefault="00E06F56">
      <w:pPr>
        <w:ind w:firstLine="0"/>
      </w:pPr>
      <w:r>
        <w:br w:type="page"/>
      </w:r>
    </w:p>
    <w:p w14:paraId="6A0E28C0" w14:textId="188369FF" w:rsidR="0025169D" w:rsidRDefault="0025169D" w:rsidP="0025169D">
      <w:pPr>
        <w:ind w:firstLine="0"/>
      </w:pPr>
    </w:p>
    <w:p w14:paraId="048629DE" w14:textId="681A450D" w:rsidR="00E06F56" w:rsidRDefault="00E06F56" w:rsidP="0025169D">
      <w:pPr>
        <w:ind w:firstLine="0"/>
      </w:pPr>
      <w:r>
        <w:t>Dans les informations de connexion, entrer le nom d’utilisateur et le mot de passe associé.</w:t>
      </w:r>
    </w:p>
    <w:p w14:paraId="4CF7F5D6" w14:textId="604DD161" w:rsidR="00E06F56" w:rsidRDefault="0025169D" w:rsidP="0025169D">
      <w:pPr>
        <w:ind w:firstLine="0"/>
      </w:pPr>
      <w:r>
        <w:rPr>
          <w:noProof/>
        </w:rPr>
        <w:drawing>
          <wp:inline distT="0" distB="0" distL="0" distR="0" wp14:anchorId="6F3BCC52" wp14:editId="1DD1F15A">
            <wp:extent cx="5760720" cy="29622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56F" w14:textId="4E5343DB" w:rsidR="00E06F56" w:rsidRDefault="00E06F56" w:rsidP="0025169D">
      <w:pPr>
        <w:ind w:firstLine="0"/>
      </w:pPr>
    </w:p>
    <w:p w14:paraId="6B5F0637" w14:textId="377E6E22" w:rsidR="00E06F56" w:rsidRDefault="00E06F56" w:rsidP="0025169D">
      <w:pPr>
        <w:ind w:firstLine="0"/>
      </w:pPr>
    </w:p>
    <w:p w14:paraId="0853D576" w14:textId="6D384ED2" w:rsidR="00E06F56" w:rsidRDefault="00E06F56" w:rsidP="0025169D">
      <w:pPr>
        <w:ind w:firstLine="0"/>
      </w:pPr>
      <w:r>
        <w:t>Il est important de ne pas toucher aux privilèges globaux dans cette partie.</w:t>
      </w:r>
    </w:p>
    <w:p w14:paraId="28A81444" w14:textId="65AD7030" w:rsidR="0025169D" w:rsidRDefault="00E06F56" w:rsidP="0025169D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5DE09" wp14:editId="486C179E">
            <wp:simplePos x="0" y="0"/>
            <wp:positionH relativeFrom="column">
              <wp:posOffset>-711835</wp:posOffset>
            </wp:positionH>
            <wp:positionV relativeFrom="paragraph">
              <wp:posOffset>257810</wp:posOffset>
            </wp:positionV>
            <wp:extent cx="6946705" cy="2800275"/>
            <wp:effectExtent l="0" t="0" r="6985" b="63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05" cy="28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839F" w14:textId="3BC07348" w:rsidR="00E06F56" w:rsidRDefault="00E06F56">
      <w:pPr>
        <w:ind w:firstLine="0"/>
      </w:pPr>
      <w:r>
        <w:br w:type="page"/>
      </w:r>
    </w:p>
    <w:p w14:paraId="12A8AE41" w14:textId="61136081" w:rsidR="00E06F56" w:rsidRDefault="00E06F56" w:rsidP="0025169D">
      <w:pPr>
        <w:ind w:firstLine="0"/>
      </w:pPr>
    </w:p>
    <w:p w14:paraId="29A22280" w14:textId="0D250888" w:rsidR="00116B45" w:rsidRDefault="00116B45" w:rsidP="0025169D">
      <w:pPr>
        <w:ind w:firstLine="0"/>
      </w:pPr>
      <w:r>
        <w:t xml:space="preserve">Après avoir cliquez sur </w:t>
      </w:r>
      <w:r w:rsidRPr="007D32E6">
        <w:rPr>
          <w:b/>
          <w:bCs/>
        </w:rPr>
        <w:t>Exécuter</w:t>
      </w:r>
      <w:r>
        <w:t xml:space="preserve">, un message de confirmation de création de l’utilisateur doit apparaître. </w:t>
      </w:r>
    </w:p>
    <w:p w14:paraId="5A8E4105" w14:textId="7D54D55C" w:rsidR="0025169D" w:rsidRDefault="00116B45" w:rsidP="0025169D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EF715" wp14:editId="45ED9AA9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6179185" cy="561975"/>
            <wp:effectExtent l="0" t="0" r="0" b="952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A5DAD" w14:textId="1C9896A8" w:rsidR="00116B45" w:rsidRDefault="00116B45" w:rsidP="0025169D">
      <w:pPr>
        <w:ind w:firstLine="0"/>
      </w:pPr>
    </w:p>
    <w:p w14:paraId="24D87896" w14:textId="48DC65C4" w:rsidR="00116B45" w:rsidRDefault="00A500A3" w:rsidP="0025169D">
      <w:pPr>
        <w:ind w:firstLine="0"/>
      </w:pPr>
      <w:r>
        <w:t>Sélectionnez ensuite la base de données</w:t>
      </w:r>
      <w:r w:rsidR="00E93F70">
        <w:t xml:space="preserve"> voulu pour attribuer des droits à cette dernière.</w:t>
      </w:r>
    </w:p>
    <w:p w14:paraId="7FB6BC64" w14:textId="6BD80021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ECFB556" wp14:editId="1244936A">
            <wp:extent cx="5760720" cy="4362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BC9" w14:textId="5E8AAD91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44C10DA" wp14:editId="293B2F19">
            <wp:extent cx="5760720" cy="4362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B91" w14:textId="164D253B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1BB6F813" wp14:editId="6B3E78C4">
            <wp:extent cx="5760720" cy="1568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73A" w14:textId="36E14737" w:rsidR="00410738" w:rsidRDefault="00410738" w:rsidP="0025169D">
      <w:pPr>
        <w:ind w:firstLine="0"/>
      </w:pPr>
      <w:r>
        <w:t>Cochez dans les privilèges spécifiques les droits attendus à cet utilisateur.</w:t>
      </w:r>
      <w:r w:rsidR="007D32E6">
        <w:t xml:space="preserve"> Cliquez sur </w:t>
      </w:r>
      <w:r w:rsidR="007D32E6" w:rsidRPr="007D32E6">
        <w:rPr>
          <w:b/>
          <w:bCs/>
        </w:rPr>
        <w:t>Exécuter</w:t>
      </w:r>
      <w:r w:rsidR="007D32E6">
        <w:t>.</w:t>
      </w:r>
    </w:p>
    <w:p w14:paraId="1CC0D3CE" w14:textId="06A1E97F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5A693A79" wp14:editId="0FD60034">
            <wp:extent cx="5760720" cy="23590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7479" w14:textId="0E225494" w:rsidR="0025169D" w:rsidRDefault="0025169D">
      <w:pPr>
        <w:ind w:firstLine="0"/>
      </w:pPr>
      <w:r>
        <w:br w:type="page"/>
      </w:r>
    </w:p>
    <w:p w14:paraId="5613670A" w14:textId="4164CA17" w:rsidR="00A54688" w:rsidRDefault="00A54688">
      <w:pPr>
        <w:ind w:firstLine="0"/>
      </w:pPr>
    </w:p>
    <w:p w14:paraId="52A9BDEE" w14:textId="5F840C05" w:rsidR="00A54688" w:rsidRDefault="00A54688">
      <w:pPr>
        <w:ind w:firstLine="0"/>
      </w:pPr>
      <w:r>
        <w:t>Un message de confirmation des modifications des droits d’utilisateurs doit alors s’afficher.</w:t>
      </w:r>
    </w:p>
    <w:p w14:paraId="6A3822F4" w14:textId="0CC2BB0B" w:rsidR="0025169D" w:rsidRDefault="0025169D" w:rsidP="0025169D">
      <w:pPr>
        <w:ind w:firstLine="0"/>
      </w:pPr>
      <w:r>
        <w:rPr>
          <w:noProof/>
        </w:rPr>
        <w:drawing>
          <wp:inline distT="0" distB="0" distL="0" distR="0" wp14:anchorId="07DD5A67" wp14:editId="2852D504">
            <wp:extent cx="5760720" cy="4940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E81" w14:textId="7AD94661" w:rsidR="0025169D" w:rsidRDefault="00A54688" w:rsidP="0025169D">
      <w:pPr>
        <w:ind w:firstLine="0"/>
      </w:pPr>
      <w:r>
        <w:t>Enfin, se déconnecter de la session du « super utilisateur » root et se connecter avec le nouvel utilisateur afin de vérifier les nouvelles créations et les changements.</w:t>
      </w:r>
    </w:p>
    <w:p w14:paraId="7C6DEAB3" w14:textId="46283C9F" w:rsidR="00A54688" w:rsidRPr="0025169D" w:rsidRDefault="00A54688" w:rsidP="0025169D">
      <w:pPr>
        <w:ind w:firstLine="0"/>
      </w:pPr>
      <w:r>
        <w:t xml:space="preserve">Il est à noté que les paramètres de cet utilisateur sont accessibles et modifiables dans la session du « super utilisateur » root dans l’onglet </w:t>
      </w:r>
      <w:r w:rsidRPr="00A54688">
        <w:rPr>
          <w:b/>
          <w:bCs/>
        </w:rPr>
        <w:t>Comptes Utilisateurs</w:t>
      </w:r>
      <w:r>
        <w:t>.</w:t>
      </w:r>
    </w:p>
    <w:sectPr w:rsidR="00A54688" w:rsidRPr="0025169D" w:rsidSect="00A96C82">
      <w:headerReference w:type="default" r:id="rId17"/>
      <w:footerReference w:type="default" r:id="rId18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FC3A" w14:textId="77777777" w:rsidR="007805D5" w:rsidRDefault="007805D5" w:rsidP="005E028C">
      <w:pPr>
        <w:spacing w:after="0" w:line="240" w:lineRule="auto"/>
      </w:pPr>
      <w:r>
        <w:separator/>
      </w:r>
    </w:p>
  </w:endnote>
  <w:endnote w:type="continuationSeparator" w:id="0">
    <w:p w14:paraId="1840FA85" w14:textId="77777777" w:rsidR="007805D5" w:rsidRDefault="007805D5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053E4A6C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F2EE56" wp14:editId="21AE2393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D1E3E" w14:textId="0293376C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09056C">
                                <w:rPr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09056C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F2EE5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147D1E3E" w14:textId="0293376C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09056C">
                          <w:rPr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09056C">
                          <w:rPr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="0009056C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9715DA">
                          <w:rPr>
                            <w:sz w:val="20"/>
                            <w:szCs w:val="20"/>
                          </w:rPr>
                          <w:t xml:space="preserve">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41B9D02D" w14:textId="2E6FB89D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A01FDF">
          <w:rPr>
            <w:noProof/>
            <w:sz w:val="20"/>
            <w:szCs w:val="20"/>
          </w:rPr>
          <w:t>Parametrage_utilisateur_Phpmyadmin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280940">
          <w:rPr>
            <w:noProof/>
            <w:sz w:val="20"/>
            <w:szCs w:val="20"/>
          </w:rPr>
          <w:t>02/03/2022 09:07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92C1" w14:textId="77777777" w:rsidR="007805D5" w:rsidRDefault="007805D5" w:rsidP="005E028C">
      <w:pPr>
        <w:spacing w:after="0" w:line="240" w:lineRule="auto"/>
      </w:pPr>
      <w:r>
        <w:separator/>
      </w:r>
    </w:p>
  </w:footnote>
  <w:footnote w:type="continuationSeparator" w:id="0">
    <w:p w14:paraId="5D39A81F" w14:textId="77777777" w:rsidR="007805D5" w:rsidRDefault="007805D5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B4F2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42B370" wp14:editId="6CEACBD7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977913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E0C89FF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0216C90B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2B37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30977913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3E0C89FF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0216C90B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AF690" wp14:editId="01F1A4BE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BA91D0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3F78CC54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8437E6C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9AF690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7BBA91D0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3F78CC54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8437E6C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49C9DE" wp14:editId="5FD21002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38FFA9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61D3862" wp14:editId="1A08DD06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9C9DE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2138FFA9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61D3862" wp14:editId="1A08DD06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CFCB6" wp14:editId="25379FBF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F8E73B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6113E55A" wp14:editId="5352940C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BCFCB6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0CF8E73B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6113E55A" wp14:editId="5352940C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F81CC1" wp14:editId="06740510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F5609A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2066ED9" wp14:editId="6BD7302E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F81CC1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71F5609A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2066ED9" wp14:editId="6BD7302E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9D"/>
    <w:rsid w:val="000157E4"/>
    <w:rsid w:val="00062998"/>
    <w:rsid w:val="0009056C"/>
    <w:rsid w:val="00116B45"/>
    <w:rsid w:val="001605EA"/>
    <w:rsid w:val="00173A6E"/>
    <w:rsid w:val="001C40EF"/>
    <w:rsid w:val="002361BA"/>
    <w:rsid w:val="0025169D"/>
    <w:rsid w:val="00280940"/>
    <w:rsid w:val="002D56A6"/>
    <w:rsid w:val="003372ED"/>
    <w:rsid w:val="003625A8"/>
    <w:rsid w:val="00410738"/>
    <w:rsid w:val="004530A1"/>
    <w:rsid w:val="00472DE5"/>
    <w:rsid w:val="004B621A"/>
    <w:rsid w:val="005269C6"/>
    <w:rsid w:val="0056560E"/>
    <w:rsid w:val="00596E6B"/>
    <w:rsid w:val="005E028C"/>
    <w:rsid w:val="00641891"/>
    <w:rsid w:val="006638AD"/>
    <w:rsid w:val="006A38DA"/>
    <w:rsid w:val="00706114"/>
    <w:rsid w:val="007805D5"/>
    <w:rsid w:val="007D32E6"/>
    <w:rsid w:val="007E57CB"/>
    <w:rsid w:val="00805698"/>
    <w:rsid w:val="008721B0"/>
    <w:rsid w:val="00916F87"/>
    <w:rsid w:val="00940FD2"/>
    <w:rsid w:val="009715DA"/>
    <w:rsid w:val="009928C9"/>
    <w:rsid w:val="009E67FC"/>
    <w:rsid w:val="009F70DB"/>
    <w:rsid w:val="00A01FDF"/>
    <w:rsid w:val="00A2201B"/>
    <w:rsid w:val="00A25887"/>
    <w:rsid w:val="00A500A3"/>
    <w:rsid w:val="00A54688"/>
    <w:rsid w:val="00A570C2"/>
    <w:rsid w:val="00A96C82"/>
    <w:rsid w:val="00AB580E"/>
    <w:rsid w:val="00AF459B"/>
    <w:rsid w:val="00B55A45"/>
    <w:rsid w:val="00B76EA2"/>
    <w:rsid w:val="00BA6FEB"/>
    <w:rsid w:val="00BE07DB"/>
    <w:rsid w:val="00CC2288"/>
    <w:rsid w:val="00CE0673"/>
    <w:rsid w:val="00D165FB"/>
    <w:rsid w:val="00D83BDB"/>
    <w:rsid w:val="00DB1128"/>
    <w:rsid w:val="00E06F56"/>
    <w:rsid w:val="00E749E1"/>
    <w:rsid w:val="00E93F70"/>
    <w:rsid w:val="00EF3BA2"/>
    <w:rsid w:val="00F71066"/>
    <w:rsid w:val="00FD1F30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9933E"/>
  <w15:chartTrackingRefBased/>
  <w15:docId w15:val="{6819D60E-D346-449B-B1C6-043DD9D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Documents\Mod&#232;les%20Office%20personnalis&#233;s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33</TotalTime>
  <Pages>4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WOZNIAK Baptiste</cp:lastModifiedBy>
  <cp:revision>18</cp:revision>
  <dcterms:created xsi:type="dcterms:W3CDTF">2022-02-22T10:34:00Z</dcterms:created>
  <dcterms:modified xsi:type="dcterms:W3CDTF">2022-03-02T08:08:00Z</dcterms:modified>
</cp:coreProperties>
</file>