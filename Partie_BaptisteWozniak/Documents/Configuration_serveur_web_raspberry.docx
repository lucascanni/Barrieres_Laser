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8E14" w14:textId="0325D438" w:rsidR="00AB580E" w:rsidRDefault="005C74DF" w:rsidP="005C74DF">
      <w:pPr>
        <w:pStyle w:val="Titredocument"/>
      </w:pPr>
      <w:r>
        <w:t xml:space="preserve">Configuration d’un serveur Web avec un Raspberry </w:t>
      </w:r>
    </w:p>
    <w:p w14:paraId="5D4B0916" w14:textId="76301B89" w:rsidR="00130052" w:rsidRDefault="00130052" w:rsidP="00F31B1A">
      <w:pPr>
        <w:pStyle w:val="titre05"/>
      </w:pPr>
    </w:p>
    <w:p w14:paraId="534FEA38" w14:textId="35516C08" w:rsidR="00D07A3D" w:rsidRDefault="00F31B1A" w:rsidP="00F31B1A">
      <w:pPr>
        <w:ind w:firstLine="0"/>
      </w:pPr>
      <w:r>
        <w:t xml:space="preserve">Pour configurer un Raspberry comme un serveur WEB, il est à installer de nombreux packages tels </w:t>
      </w:r>
      <w:r w:rsidR="003D4249">
        <w:t>qu’Apache</w:t>
      </w:r>
      <w:r>
        <w:t xml:space="preserve">, PHP, ou encore </w:t>
      </w:r>
      <w:r w:rsidR="00FE30E1">
        <w:t xml:space="preserve">MySQL </w:t>
      </w:r>
      <w:r>
        <w:t>et PHPMyAdmin</w:t>
      </w:r>
      <w:r w:rsidR="00F55D09">
        <w:t>.</w:t>
      </w:r>
    </w:p>
    <w:p w14:paraId="0FAA3411" w14:textId="0F9C3CC1" w:rsidR="00F55D09" w:rsidRDefault="00F55D09" w:rsidP="00F31B1A">
      <w:pPr>
        <w:ind w:firstLine="0"/>
      </w:pPr>
    </w:p>
    <w:p w14:paraId="77D38403" w14:textId="1B23DB87" w:rsidR="00F55D09" w:rsidRDefault="00F55D09" w:rsidP="00F55D09">
      <w:pPr>
        <w:pStyle w:val="titre05"/>
      </w:pPr>
      <w:r>
        <w:t>Mise à jour</w:t>
      </w:r>
    </w:p>
    <w:p w14:paraId="17410B1B" w14:textId="49A99725" w:rsidR="00D07A3D" w:rsidRDefault="00D07A3D" w:rsidP="00D07A3D">
      <w:pPr>
        <w:pStyle w:val="titre05"/>
      </w:pPr>
      <w:r>
        <w:t>Installation d’Apache</w:t>
      </w:r>
    </w:p>
    <w:p w14:paraId="0A183CC3" w14:textId="2B7F6415" w:rsidR="00F55D09" w:rsidRDefault="00F55D09" w:rsidP="00D07A3D">
      <w:pPr>
        <w:pStyle w:val="titre05"/>
      </w:pPr>
      <w:r>
        <w:t>Installation de PHP</w:t>
      </w:r>
    </w:p>
    <w:p w14:paraId="512F3918" w14:textId="74C533FA" w:rsidR="00F55D09" w:rsidRDefault="00F55D09" w:rsidP="00D07A3D">
      <w:pPr>
        <w:pStyle w:val="titre05"/>
      </w:pPr>
      <w:r>
        <w:t>Installation de MySQL</w:t>
      </w:r>
    </w:p>
    <w:p w14:paraId="4C68001F" w14:textId="2B11B4B9" w:rsidR="00F55D09" w:rsidRDefault="00F55D09" w:rsidP="00D07A3D">
      <w:pPr>
        <w:pStyle w:val="titre05"/>
      </w:pPr>
      <w:r>
        <w:t>Installation de PHPMyAdmin</w:t>
      </w:r>
    </w:p>
    <w:p w14:paraId="05927D48" w14:textId="77777777" w:rsidR="003D4249" w:rsidRPr="00130052" w:rsidRDefault="003D4249" w:rsidP="00F31B1A">
      <w:pPr>
        <w:ind w:firstLine="0"/>
      </w:pPr>
    </w:p>
    <w:sectPr w:rsidR="003D4249" w:rsidRPr="00130052" w:rsidSect="00A96C82">
      <w:headerReference w:type="default" r:id="rId8"/>
      <w:footerReference w:type="default" r:id="rId9"/>
      <w:pgSz w:w="11906" w:h="16838"/>
      <w:pgMar w:top="1417" w:right="1417" w:bottom="1417" w:left="141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F558F" w14:textId="77777777" w:rsidR="006F1E27" w:rsidRDefault="006F1E27" w:rsidP="005E028C">
      <w:pPr>
        <w:spacing w:after="0" w:line="240" w:lineRule="auto"/>
      </w:pPr>
      <w:r>
        <w:separator/>
      </w:r>
    </w:p>
  </w:endnote>
  <w:endnote w:type="continuationSeparator" w:id="0">
    <w:p w14:paraId="7071B1CA" w14:textId="77777777" w:rsidR="006F1E27" w:rsidRDefault="006F1E27" w:rsidP="005E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174560"/>
      <w:docPartObj>
        <w:docPartGallery w:val="Page Numbers (Bottom of Page)"/>
        <w:docPartUnique/>
      </w:docPartObj>
    </w:sdtPr>
    <w:sdtEndPr/>
    <w:sdtContent>
      <w:p w14:paraId="4EE56001" w14:textId="77777777" w:rsidR="00B55A45" w:rsidRDefault="003372ED" w:rsidP="003372ED">
        <w:pPr>
          <w:pStyle w:val="Pieddepage"/>
          <w:ind w:firstLine="0"/>
        </w:pPr>
        <w:r>
          <w:ptab w:relativeTo="margin" w:alignment="right" w:leader="underscore"/>
        </w:r>
        <w:r w:rsidR="00A96C82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14F47E" wp14:editId="65F467ED">
                  <wp:simplePos x="0" y="0"/>
                  <wp:positionH relativeFrom="rightMargin">
                    <wp:posOffset>-659765</wp:posOffset>
                  </wp:positionH>
                  <wp:positionV relativeFrom="bottomMargin">
                    <wp:posOffset>254000</wp:posOffset>
                  </wp:positionV>
                  <wp:extent cx="1304925" cy="400050"/>
                  <wp:effectExtent l="0" t="0" r="28575" b="19050"/>
                  <wp:wrapNone/>
                  <wp:docPr id="6" name="Rectangle : 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4000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CA2DE" w14:textId="547BC822" w:rsidR="004530A1" w:rsidRPr="009715DA" w:rsidRDefault="00A96C82" w:rsidP="009715D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 xml:space="preserve">page </w:t>
                              </w:r>
                              <w:r w:rsidR="002836FB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2836FB">
                                <w:rPr>
                                  <w:sz w:val="20"/>
                                  <w:szCs w:val="20"/>
                                </w:rPr>
                                <w:instrText xml:space="preserve"> PAGE   \* MERGEFORMAT </w:instrText>
                              </w:r>
                              <w:r w:rsidR="002836FB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2836FB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2836FB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9715DA">
                                <w:rPr>
                                  <w:sz w:val="20"/>
                                  <w:szCs w:val="20"/>
                                </w:rPr>
                                <w:t xml:space="preserve"> de</w:t>
                              </w:r>
                              <w:r w:rsidR="00B55A45" w:rsidRPr="009715D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instrText xml:space="preserve"> NUMPAGES  \* Arabic  \* MERGEFORMAT </w:instrTex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E0673" w:rsidRPr="009715DA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CE0673" w:rsidRPr="009715DA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14F47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6" o:spid="_x0000_s1031" type="#_x0000_t65" style="position:absolute;margin-left:-51.95pt;margin-top:20pt;width:102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" o:allowincell="f" adj="14135" strokecolor="gray" strokeweight=".25pt">
                  <v:textbox>
                    <w:txbxContent>
                      <w:p w14:paraId="358CA2DE" w14:textId="547BC822" w:rsidR="004530A1" w:rsidRPr="009715DA" w:rsidRDefault="00A96C82" w:rsidP="009715DA">
                        <w:pPr>
                          <w:rPr>
                            <w:sz w:val="20"/>
                            <w:szCs w:val="20"/>
                          </w:rPr>
                        </w:pPr>
                        <w:r w:rsidRPr="009715DA">
                          <w:rPr>
                            <w:sz w:val="20"/>
                            <w:szCs w:val="20"/>
                          </w:rPr>
                          <w:t xml:space="preserve">page </w:t>
                        </w:r>
                        <w:r w:rsidR="002836FB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="002836FB">
                          <w:rPr>
                            <w:sz w:val="20"/>
                            <w:szCs w:val="20"/>
                          </w:rPr>
                          <w:instrText xml:space="preserve"> PAGE   \* MERGEFORMAT </w:instrText>
                        </w:r>
                        <w:r w:rsidR="002836FB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2836FB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="002836FB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  <w:r w:rsidRPr="009715DA">
                          <w:rPr>
                            <w:sz w:val="20"/>
                            <w:szCs w:val="20"/>
                          </w:rPr>
                          <w:t xml:space="preserve"> de</w:t>
                        </w:r>
                        <w:r w:rsidR="00B55A45" w:rsidRPr="009715D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instrText xml:space="preserve"> NUMPAGES  \* Arabic  \* MERGEFORMAT </w:instrTex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CE0673" w:rsidRPr="009715DA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="00CE0673" w:rsidRPr="009715DA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  <w:p w14:paraId="50A0EBAA" w14:textId="6D4354BF" w:rsidR="005E028C" w:rsidRDefault="00940FD2" w:rsidP="000157E4">
        <w:pPr>
          <w:pStyle w:val="Pieddepage"/>
          <w:ind w:firstLine="0"/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FILENAME  \* FirstCap  \* MERGEFORMAT </w:instrText>
        </w:r>
        <w:r>
          <w:rPr>
            <w:sz w:val="20"/>
            <w:szCs w:val="20"/>
          </w:rPr>
          <w:fldChar w:fldCharType="separate"/>
        </w:r>
        <w:r w:rsidR="002836FB">
          <w:rPr>
            <w:noProof/>
            <w:sz w:val="20"/>
            <w:szCs w:val="20"/>
          </w:rPr>
          <w:t>Configuration_serveur_web_raspberry</w:t>
        </w:r>
        <w:r>
          <w:rPr>
            <w:sz w:val="20"/>
            <w:szCs w:val="20"/>
          </w:rPr>
          <w:fldChar w:fldCharType="end"/>
        </w:r>
        <w:r w:rsidR="000157E4">
          <w:rPr>
            <w:sz w:val="20"/>
            <w:szCs w:val="20"/>
          </w:rPr>
          <w:tab/>
        </w:r>
        <w:r w:rsidR="00B55A45">
          <w:t xml:space="preserve">             </w:t>
        </w:r>
        <w:r w:rsidR="00CE0673" w:rsidRPr="009715DA">
          <w:rPr>
            <w:sz w:val="20"/>
            <w:szCs w:val="20"/>
          </w:rPr>
          <w:fldChar w:fldCharType="begin"/>
        </w:r>
        <w:r w:rsidR="00CE0673" w:rsidRPr="009715DA">
          <w:rPr>
            <w:sz w:val="20"/>
            <w:szCs w:val="20"/>
          </w:rPr>
          <w:instrText xml:space="preserve"> DATE  \@ "dd/MM/yyyy HH:mm"  \* MERGEFORMAT </w:instrText>
        </w:r>
        <w:r w:rsidR="00CE0673" w:rsidRPr="009715DA">
          <w:rPr>
            <w:sz w:val="20"/>
            <w:szCs w:val="20"/>
          </w:rPr>
          <w:fldChar w:fldCharType="separate"/>
        </w:r>
        <w:r w:rsidR="002836FB">
          <w:rPr>
            <w:noProof/>
            <w:sz w:val="20"/>
            <w:szCs w:val="20"/>
          </w:rPr>
          <w:t>26/04/2022 11:55</w:t>
        </w:r>
        <w:r w:rsidR="00CE0673" w:rsidRPr="009715DA">
          <w:rPr>
            <w:sz w:val="20"/>
            <w:szCs w:val="20"/>
          </w:rPr>
          <w:fldChar w:fldCharType="end"/>
        </w:r>
        <w:r w:rsidR="00FD1F30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755FB" w14:textId="77777777" w:rsidR="006F1E27" w:rsidRDefault="006F1E27" w:rsidP="005E028C">
      <w:pPr>
        <w:spacing w:after="0" w:line="240" w:lineRule="auto"/>
      </w:pPr>
      <w:r>
        <w:separator/>
      </w:r>
    </w:p>
  </w:footnote>
  <w:footnote w:type="continuationSeparator" w:id="0">
    <w:p w14:paraId="0F823CF5" w14:textId="77777777" w:rsidR="006F1E27" w:rsidRDefault="006F1E27" w:rsidP="005E0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93D97" w14:textId="77777777" w:rsidR="005E028C" w:rsidRDefault="005269C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B0F6E7" wp14:editId="2DFCFC32">
              <wp:simplePos x="0" y="0"/>
              <wp:positionH relativeFrom="page">
                <wp:align>right</wp:align>
              </wp:positionH>
              <wp:positionV relativeFrom="paragraph">
                <wp:posOffset>-468630</wp:posOffset>
              </wp:positionV>
              <wp:extent cx="7545070" cy="1080198"/>
              <wp:effectExtent l="0" t="0" r="0" b="571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5070" cy="10801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43ED59" w14:textId="77777777" w:rsidR="001605EA" w:rsidRDefault="001605EA" w:rsidP="00F71066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04F57203" w14:textId="77777777" w:rsidR="001605EA" w:rsidRDefault="00596E6B" w:rsidP="00596E6B">
                          <w:pPr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                                                                      </w:t>
                          </w:r>
                        </w:p>
                        <w:p w14:paraId="5723882C" w14:textId="77777777" w:rsidR="00B55A45" w:rsidRPr="001605EA" w:rsidRDefault="00B55A45" w:rsidP="00B55A45">
                          <w:pPr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ptab w:relativeTo="margin" w:alignment="right" w:leader="underscor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B0F6E7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6" type="#_x0000_t202" style="position:absolute;left:0;text-align:left;margin-left:542.9pt;margin-top:-36.9pt;width:594.1pt;height:85.0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" filled="f" stroked="f" strokeweight=".5pt">
              <v:textbox>
                <w:txbxContent>
                  <w:p w14:paraId="6C43ED59" w14:textId="77777777" w:rsidR="001605EA" w:rsidRDefault="001605EA" w:rsidP="00F71066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  <w:p w14:paraId="04F57203" w14:textId="77777777" w:rsidR="001605EA" w:rsidRDefault="00596E6B" w:rsidP="00596E6B"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                                                                       </w:t>
                    </w:r>
                  </w:p>
                  <w:p w14:paraId="5723882C" w14:textId="77777777" w:rsidR="00B55A45" w:rsidRPr="001605EA" w:rsidRDefault="00B55A45" w:rsidP="00B55A45">
                    <w:pPr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ptab w:relativeTo="margin" w:alignment="right" w:leader="underscore"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63E2CE" wp14:editId="5C00CE1A">
              <wp:simplePos x="0" y="0"/>
              <wp:positionH relativeFrom="margin">
                <wp:posOffset>669869</wp:posOffset>
              </wp:positionH>
              <wp:positionV relativeFrom="paragraph">
                <wp:posOffset>-367240</wp:posOffset>
              </wp:positionV>
              <wp:extent cx="4059534" cy="698500"/>
              <wp:effectExtent l="0" t="0" r="0" b="635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9534" cy="698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DCC7F7" w14:textId="77777777" w:rsidR="00706114" w:rsidRPr="001605EA" w:rsidRDefault="00706114" w:rsidP="00706114">
                          <w:pPr>
                            <w:jc w:val="center"/>
                          </w:pPr>
                          <w:r w:rsidRPr="001605EA">
                            <w:t>Barrières Laser</w:t>
                          </w:r>
                        </w:p>
                        <w:p w14:paraId="54F03FB9" w14:textId="77777777" w:rsidR="00706114" w:rsidRDefault="00706114" w:rsidP="0070611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605EA">
                            <w:rPr>
                              <w:sz w:val="16"/>
                              <w:szCs w:val="16"/>
                            </w:rPr>
                            <w:t>Lucas CANNIZZARO, Grégory SCHATZ, Baptiste WOZNIAK, Guillaume JEAN</w:t>
                          </w:r>
                        </w:p>
                        <w:p w14:paraId="1FC972C0" w14:textId="77777777" w:rsidR="00706114" w:rsidRDefault="0070611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D63E2CE" id="Zone de texte 1" o:spid="_x0000_s1027" type="#_x0000_t202" style="position:absolute;left:0;text-align:left;margin-left:52.75pt;margin-top:-28.9pt;width:319.65pt;height:5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" filled="f" stroked="f" strokeweight=".5pt">
              <v:textbox>
                <w:txbxContent>
                  <w:p w14:paraId="74DCC7F7" w14:textId="77777777" w:rsidR="00706114" w:rsidRPr="001605EA" w:rsidRDefault="00706114" w:rsidP="00706114">
                    <w:pPr>
                      <w:jc w:val="center"/>
                    </w:pPr>
                    <w:r w:rsidRPr="001605EA">
                      <w:t>Barrières Laser</w:t>
                    </w:r>
                  </w:p>
                  <w:p w14:paraId="54F03FB9" w14:textId="77777777" w:rsidR="00706114" w:rsidRDefault="00706114" w:rsidP="0070611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1605EA">
                      <w:rPr>
                        <w:sz w:val="16"/>
                        <w:szCs w:val="16"/>
                      </w:rPr>
                      <w:t>Lucas CANNIZZARO, Grégory SCHATZ, Baptiste WOZNIAK, Guillaume JEAN</w:t>
                    </w:r>
                  </w:p>
                  <w:p w14:paraId="1FC972C0" w14:textId="77777777" w:rsidR="00706114" w:rsidRDefault="00706114"/>
                </w:txbxContent>
              </v:textbox>
              <w10:wrap anchorx="margin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EFB069" wp14:editId="774F745F">
              <wp:simplePos x="0" y="0"/>
              <wp:positionH relativeFrom="column">
                <wp:posOffset>-1447081</wp:posOffset>
              </wp:positionH>
              <wp:positionV relativeFrom="paragraph">
                <wp:posOffset>-467611</wp:posOffset>
              </wp:positionV>
              <wp:extent cx="2129720" cy="808893"/>
              <wp:effectExtent l="0" t="0" r="0" b="0"/>
              <wp:wrapNone/>
              <wp:docPr id="10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9720" cy="8088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202E51B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5A3E0D33" wp14:editId="198D40BC">
                                <wp:extent cx="1400175" cy="715998"/>
                                <wp:effectExtent l="0" t="0" r="0" b="8255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 5"/>
                                        <pic:cNvPicPr/>
                                      </pic:nvPicPr>
                                      <pic:blipFill>
                                        <a:blip r:embed="rId1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32127" cy="7323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EFB069" id="Zone de texte 10" o:spid="_x0000_s1028" type="#_x0000_t202" style="position:absolute;left:0;text-align:left;margin-left:-113.95pt;margin-top:-36.8pt;width:167.7pt;height:6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" filled="f" stroked="f" strokeweight=".5pt">
              <v:textbox>
                <w:txbxContent>
                  <w:p w14:paraId="6202E51B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5A3E0D33" wp14:editId="198D40BC">
                          <wp:extent cx="1400175" cy="715998"/>
                          <wp:effectExtent l="0" t="0" r="0" b="8255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 5"/>
                                  <pic:cNvPicPr/>
                                </pic:nvPicPr>
                                <pic:blipFill>
                                  <a:blip r:embed="rId1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32127" cy="7323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E30649C" wp14:editId="61909780">
              <wp:simplePos x="0" y="0"/>
              <wp:positionH relativeFrom="page">
                <wp:posOffset>6134825</wp:posOffset>
              </wp:positionH>
              <wp:positionV relativeFrom="paragraph">
                <wp:posOffset>-542722</wp:posOffset>
              </wp:positionV>
              <wp:extent cx="1662674" cy="1004836"/>
              <wp:effectExtent l="0" t="0" r="0" b="508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2674" cy="10048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6277E42" w14:textId="77777777" w:rsidR="004B621A" w:rsidRDefault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5AF932A7" wp14:editId="25192003">
                                <wp:extent cx="856800" cy="856800"/>
                                <wp:effectExtent l="0" t="0" r="635" b="635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 7"/>
                                        <pic:cNvPicPr/>
                                      </pic:nvPicPr>
                                      <pic:blipFill>
                                        <a:blip r:embed="rId2">
                                          <a:alphaModFix amt="85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56800" cy="856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30649C" id="Zone de texte 2" o:spid="_x0000_s1029" type="#_x0000_t202" style="position:absolute;left:0;text-align:left;margin-left:483.05pt;margin-top:-42.75pt;width:130.9pt;height:79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" filled="f" stroked="f" strokeweight=".5pt">
              <v:textbox>
                <w:txbxContent>
                  <w:p w14:paraId="66277E42" w14:textId="77777777" w:rsidR="004B621A" w:rsidRDefault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5AF932A7" wp14:editId="25192003">
                          <wp:extent cx="856800" cy="856800"/>
                          <wp:effectExtent l="0" t="0" r="635" b="635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 7"/>
                                  <pic:cNvPicPr/>
                                </pic:nvPicPr>
                                <pic:blipFill>
                                  <a:blip r:embed="rId2">
                                    <a:alphaModFix amt="85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56800" cy="856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B621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10F9BF" wp14:editId="3D49CB9C">
              <wp:simplePos x="0" y="0"/>
              <wp:positionH relativeFrom="column">
                <wp:posOffset>4505639</wp:posOffset>
              </wp:positionH>
              <wp:positionV relativeFrom="paragraph">
                <wp:posOffset>-563454</wp:posOffset>
              </wp:positionV>
              <wp:extent cx="1462035" cy="1155561"/>
              <wp:effectExtent l="0" t="0" r="0" b="6985"/>
              <wp:wrapNone/>
              <wp:docPr id="9" name="Zone de text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2035" cy="11555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14489F" w14:textId="77777777" w:rsidR="004B621A" w:rsidRDefault="004B621A" w:rsidP="004B621A"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4FEDE9C8" wp14:editId="752E7D90">
                                <wp:extent cx="742950" cy="864393"/>
                                <wp:effectExtent l="0" t="0" r="0" b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 4"/>
                                        <pic:cNvPicPr/>
                                      </pic:nvPicPr>
                                      <pic:blipFill>
                                        <a:blip r:embed="rId3">
                                          <a:alphaModFix amt="7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82139" cy="90998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310F9BF" id="Zone de texte 9" o:spid="_x0000_s1030" type="#_x0000_t202" style="position:absolute;left:0;text-align:left;margin-left:354.75pt;margin-top:-44.35pt;width:115.1pt;height:9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" filled="f" stroked="f" strokeweight=".5pt">
              <v:textbox>
                <w:txbxContent>
                  <w:p w14:paraId="3314489F" w14:textId="77777777" w:rsidR="004B621A" w:rsidRDefault="004B621A" w:rsidP="004B621A">
                    <w:r>
                      <w:rPr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4FEDE9C8" wp14:editId="752E7D90">
                          <wp:extent cx="742950" cy="864393"/>
                          <wp:effectExtent l="0" t="0" r="0" b="0"/>
                          <wp:docPr id="4" name="Imag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 4"/>
                                  <pic:cNvPicPr/>
                                </pic:nvPicPr>
                                <pic:blipFill>
                                  <a:blip r:embed="rId3">
                                    <a:alphaModFix amt="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82139" cy="9099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23F5"/>
    <w:multiLevelType w:val="hybridMultilevel"/>
    <w:tmpl w:val="5E94A7CE"/>
    <w:lvl w:ilvl="0" w:tplc="628892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2064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7D16A5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E014832"/>
    <w:multiLevelType w:val="hybridMultilevel"/>
    <w:tmpl w:val="1826BE92"/>
    <w:lvl w:ilvl="0" w:tplc="98686AF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828215">
    <w:abstractNumId w:val="2"/>
  </w:num>
  <w:num w:numId="2" w16cid:durableId="1110659513">
    <w:abstractNumId w:val="3"/>
  </w:num>
  <w:num w:numId="3" w16cid:durableId="358700024">
    <w:abstractNumId w:val="0"/>
  </w:num>
  <w:num w:numId="4" w16cid:durableId="1054351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DF"/>
    <w:rsid w:val="000157E4"/>
    <w:rsid w:val="00062998"/>
    <w:rsid w:val="00130052"/>
    <w:rsid w:val="001605EA"/>
    <w:rsid w:val="00173A6E"/>
    <w:rsid w:val="001C40EF"/>
    <w:rsid w:val="002361BA"/>
    <w:rsid w:val="002836FB"/>
    <w:rsid w:val="002D56A6"/>
    <w:rsid w:val="003372ED"/>
    <w:rsid w:val="003625A8"/>
    <w:rsid w:val="003D4249"/>
    <w:rsid w:val="004530A1"/>
    <w:rsid w:val="00472DE5"/>
    <w:rsid w:val="004B621A"/>
    <w:rsid w:val="005269C6"/>
    <w:rsid w:val="0056560E"/>
    <w:rsid w:val="00596E6B"/>
    <w:rsid w:val="005C74DF"/>
    <w:rsid w:val="005E028C"/>
    <w:rsid w:val="00641891"/>
    <w:rsid w:val="006638AD"/>
    <w:rsid w:val="006A38DA"/>
    <w:rsid w:val="006F1E27"/>
    <w:rsid w:val="00706114"/>
    <w:rsid w:val="007E57CB"/>
    <w:rsid w:val="00805698"/>
    <w:rsid w:val="008721B0"/>
    <w:rsid w:val="00916F87"/>
    <w:rsid w:val="00940FD2"/>
    <w:rsid w:val="009715DA"/>
    <w:rsid w:val="009928C9"/>
    <w:rsid w:val="009B6ABC"/>
    <w:rsid w:val="009E67FC"/>
    <w:rsid w:val="009F70DB"/>
    <w:rsid w:val="00A25887"/>
    <w:rsid w:val="00A570C2"/>
    <w:rsid w:val="00A96C82"/>
    <w:rsid w:val="00AB580E"/>
    <w:rsid w:val="00AF459B"/>
    <w:rsid w:val="00B55A45"/>
    <w:rsid w:val="00B72D5A"/>
    <w:rsid w:val="00BA6FEB"/>
    <w:rsid w:val="00BE07DB"/>
    <w:rsid w:val="00CE0673"/>
    <w:rsid w:val="00D07A3D"/>
    <w:rsid w:val="00D165FB"/>
    <w:rsid w:val="00D83BDB"/>
    <w:rsid w:val="00DB1128"/>
    <w:rsid w:val="00EF3BA2"/>
    <w:rsid w:val="00F31B1A"/>
    <w:rsid w:val="00F55D09"/>
    <w:rsid w:val="00F71066"/>
    <w:rsid w:val="00FD1F30"/>
    <w:rsid w:val="00F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91A3CF"/>
  <w15:chartTrackingRefBased/>
  <w15:docId w15:val="{FE11A560-2262-4A1F-84E7-7BAF5662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e"/>
    <w:qFormat/>
    <w:rsid w:val="009E67FC"/>
    <w:pPr>
      <w:ind w:firstLine="709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173A6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3A6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8D97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9E67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7E57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57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57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57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57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57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560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1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0E"/>
    <w:rPr>
      <w:rFonts w:ascii="Times New Roman" w:eastAsiaTheme="majorEastAsia" w:hAnsi="Times New Roman" w:cstheme="majorBidi"/>
      <w:b/>
      <w:spacing w:val="-10"/>
      <w:kern w:val="28"/>
      <w:sz w:val="14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73A6E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3A6E"/>
    <w:rPr>
      <w:rFonts w:ascii="Times New Roman" w:eastAsiaTheme="majorEastAsia" w:hAnsi="Times New Roman" w:cstheme="majorBidi"/>
      <w:color w:val="2F8D97"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28C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5E02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28C"/>
    <w:rPr>
      <w:rFonts w:ascii="Times New Roman" w:hAnsi="Times New Roman"/>
    </w:rPr>
  </w:style>
  <w:style w:type="character" w:customStyle="1" w:styleId="Titre3Car">
    <w:name w:val="Titre 3 Car"/>
    <w:basedOn w:val="Policepardfaut"/>
    <w:link w:val="Titre3"/>
    <w:uiPriority w:val="9"/>
    <w:rsid w:val="007E5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E5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57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57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E57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E57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E57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re05">
    <w:name w:val="titre0.5"/>
    <w:basedOn w:val="Normal"/>
    <w:link w:val="titre05Car"/>
    <w:qFormat/>
    <w:rsid w:val="00173A6E"/>
    <w:rPr>
      <w:sz w:val="36"/>
    </w:rPr>
  </w:style>
  <w:style w:type="character" w:customStyle="1" w:styleId="titre05Car">
    <w:name w:val="titre0.5 Car"/>
    <w:basedOn w:val="Policepardfaut"/>
    <w:link w:val="titre05"/>
    <w:rsid w:val="00173A6E"/>
    <w:rPr>
      <w:rFonts w:ascii="Times New Roman" w:hAnsi="Times New Roman"/>
      <w:sz w:val="36"/>
    </w:rPr>
  </w:style>
  <w:style w:type="character" w:styleId="Textedelespacerserv">
    <w:name w:val="Placeholder Text"/>
    <w:basedOn w:val="Policepardfaut"/>
    <w:uiPriority w:val="99"/>
    <w:semiHidden/>
    <w:rsid w:val="000157E4"/>
    <w:rPr>
      <w:color w:val="808080"/>
    </w:rPr>
  </w:style>
  <w:style w:type="paragraph" w:customStyle="1" w:styleId="Titredocument">
    <w:name w:val="Titre document"/>
    <w:basedOn w:val="Normal"/>
    <w:next w:val="titre05"/>
    <w:link w:val="TitredocumentCar"/>
    <w:autoRedefine/>
    <w:qFormat/>
    <w:rsid w:val="00AB580E"/>
    <w:pPr>
      <w:jc w:val="center"/>
    </w:pPr>
    <w:rPr>
      <w:b/>
      <w:sz w:val="48"/>
    </w:rPr>
  </w:style>
  <w:style w:type="character" w:customStyle="1" w:styleId="TitredocumentCar">
    <w:name w:val="Titre document Car"/>
    <w:basedOn w:val="Policepardfaut"/>
    <w:link w:val="Titredocument"/>
    <w:rsid w:val="00AB580E"/>
    <w:rPr>
      <w:rFonts w:ascii="Times New Roman" w:hAnsi="Times New Roman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tiste\Documents\Mod&#232;les%20Office%20personnalis&#233;s\Mod&#232;le_Projet_Barrieres_Las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96FF-89ED-42F7-8362-C026C36B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Modèle_Projet_Barrieres_Laser</Template>
  <TotalTime>18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WOZNIAK Baptiste</cp:lastModifiedBy>
  <cp:revision>13</cp:revision>
  <dcterms:created xsi:type="dcterms:W3CDTF">2022-04-26T09:53:00Z</dcterms:created>
  <dcterms:modified xsi:type="dcterms:W3CDTF">2022-04-26T10:11:00Z</dcterms:modified>
</cp:coreProperties>
</file>