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4AF7" w14:textId="52FBB4EE" w:rsidR="000E2E76" w:rsidRDefault="000E2E76" w:rsidP="000E2E76">
      <w:pPr>
        <w:pStyle w:val="titre05"/>
        <w:ind w:firstLine="0"/>
      </w:pPr>
    </w:p>
    <w:p w14:paraId="679BA7B5" w14:textId="77777777" w:rsidR="000E2E76" w:rsidRPr="003D05E4" w:rsidRDefault="000E2E76" w:rsidP="000E2E76">
      <w:pPr>
        <w:jc w:val="center"/>
        <w:rPr>
          <w:rFonts w:cs="Times New Roman"/>
          <w:sz w:val="40"/>
          <w:szCs w:val="40"/>
        </w:rPr>
      </w:pPr>
      <w:r w:rsidRPr="003D05E4">
        <w:rPr>
          <w:rFonts w:cs="Times New Roman"/>
          <w:sz w:val="40"/>
          <w:szCs w:val="40"/>
        </w:rPr>
        <w:t>Projet "Barrières Laser 2022"</w:t>
      </w:r>
    </w:p>
    <w:p w14:paraId="597DA6B1" w14:textId="77777777" w:rsidR="000E2E76" w:rsidRPr="003D05E4" w:rsidRDefault="000E2E76" w:rsidP="000E2E76">
      <w:pPr>
        <w:jc w:val="center"/>
        <w:rPr>
          <w:rFonts w:cs="Times New Roman"/>
          <w:sz w:val="40"/>
          <w:szCs w:val="40"/>
        </w:rPr>
      </w:pPr>
      <w:r w:rsidRPr="003D05E4">
        <w:rPr>
          <w:rFonts w:cs="Times New Roman"/>
          <w:sz w:val="40"/>
          <w:szCs w:val="40"/>
        </w:rPr>
        <w:t>Calcul vitesse, longueur et estimation des temps</w:t>
      </w:r>
    </w:p>
    <w:p w14:paraId="4470A945" w14:textId="77777777" w:rsidR="000E2E76" w:rsidRPr="003D05E4" w:rsidRDefault="000E2E76" w:rsidP="000E2E76">
      <w:pPr>
        <w:rPr>
          <w:rFonts w:cs="Times New Roman"/>
        </w:rPr>
      </w:pPr>
      <w:r w:rsidRPr="003D05E4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BF128C" wp14:editId="5165A4F6">
                <wp:simplePos x="0" y="0"/>
                <wp:positionH relativeFrom="column">
                  <wp:posOffset>-343535</wp:posOffset>
                </wp:positionH>
                <wp:positionV relativeFrom="paragraph">
                  <wp:posOffset>114300</wp:posOffset>
                </wp:positionV>
                <wp:extent cx="6880860" cy="1697996"/>
                <wp:effectExtent l="0" t="0" r="34290" b="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860" cy="1697996"/>
                          <a:chOff x="0" y="0"/>
                          <a:chExt cx="6880860" cy="1697996"/>
                        </a:xfrm>
                      </wpg:grpSpPr>
                      <wps:wsp>
                        <wps:cNvPr id="11" name="Connecteur droit avec flèche 11"/>
                        <wps:cNvCnPr/>
                        <wps:spPr>
                          <a:xfrm>
                            <a:off x="1431472" y="1099457"/>
                            <a:ext cx="31623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avec flèche 12"/>
                        <wps:cNvCnPr/>
                        <wps:spPr>
                          <a:xfrm>
                            <a:off x="517072" y="402771"/>
                            <a:ext cx="8712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Groupe 13"/>
                        <wpg:cNvGrpSpPr/>
                        <wpg:grpSpPr>
                          <a:xfrm>
                            <a:off x="0" y="0"/>
                            <a:ext cx="6880860" cy="1697996"/>
                            <a:chOff x="0" y="0"/>
                            <a:chExt cx="6880860" cy="1697996"/>
                          </a:xfrm>
                        </wpg:grpSpPr>
                        <wps:wsp>
                          <wps:cNvPr id="14" name="Connecteur droit 14"/>
                          <wps:cNvCnPr/>
                          <wps:spPr>
                            <a:xfrm flipV="1">
                              <a:off x="0" y="81642"/>
                              <a:ext cx="6880860" cy="45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necteur droit 15"/>
                          <wps:cNvCnPr/>
                          <wps:spPr>
                            <a:xfrm flipV="1">
                              <a:off x="0" y="1132114"/>
                              <a:ext cx="6880860" cy="45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387929" y="1104900"/>
                              <a:ext cx="45719" cy="2057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387929" y="38100"/>
                              <a:ext cx="45719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4550229" y="0"/>
                              <a:ext cx="45085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4593771" y="1045028"/>
                              <a:ext cx="45719" cy="2057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Zone de texte 20"/>
                          <wps:cNvSpPr txBox="1"/>
                          <wps:spPr>
                            <a:xfrm>
                              <a:off x="1687286" y="887091"/>
                              <a:ext cx="2562769" cy="8108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CC0408" w14:textId="77777777" w:rsidR="000E2E76" w:rsidRDefault="000E2E76" w:rsidP="000E2E7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DB = distance entre les 2 barrières</w:t>
                                </w:r>
                              </w:p>
                              <w:p w14:paraId="0BC38CAA" w14:textId="77777777" w:rsidR="000E2E76" w:rsidRPr="00FC6BCD" w:rsidRDefault="000E2E76" w:rsidP="000E2E76">
                                <w:pPr>
                                  <w:jc w:val="center"/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 w:rsidRPr="00FC6BCD"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1 m 50 environ :</w:t>
                                </w: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FC6BCD"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cette valeur devra pouvoir être paramétrée</w:t>
                                </w: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précisément</w:t>
                                </w:r>
                                <w:r w:rsidRPr="00FC6BCD"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et archivée en base de données.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Zone de texte 21"/>
                          <wps:cNvSpPr txBox="1"/>
                          <wps:spPr>
                            <a:xfrm>
                              <a:off x="843915" y="1382311"/>
                              <a:ext cx="1335405" cy="315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F7FCA5" w14:textId="77777777" w:rsidR="000E2E76" w:rsidRPr="00FC6BCD" w:rsidRDefault="000E2E76" w:rsidP="000E2E7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Barrière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Zone de texte 22"/>
                          <wps:cNvSpPr txBox="1"/>
                          <wps:spPr>
                            <a:xfrm>
                              <a:off x="4278086" y="1311718"/>
                              <a:ext cx="1299754" cy="315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A42A32" w14:textId="77777777" w:rsidR="000E2E76" w:rsidRPr="00FC6BCD" w:rsidRDefault="000E2E76" w:rsidP="000E2E7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Barrière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" name="Groupe 23"/>
                          <wpg:cNvGrpSpPr/>
                          <wpg:grpSpPr>
                            <a:xfrm>
                              <a:off x="517071" y="451757"/>
                              <a:ext cx="870404" cy="653143"/>
                              <a:chOff x="0" y="0"/>
                              <a:chExt cx="870404" cy="653143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0" y="0"/>
                                <a:ext cx="549548" cy="49466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>
                                <a:off x="549729" y="212272"/>
                                <a:ext cx="320675" cy="2825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Ellipse 26"/>
                            <wps:cNvSpPr/>
                            <wps:spPr>
                              <a:xfrm>
                                <a:off x="146958" y="495300"/>
                                <a:ext cx="157843" cy="157843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Ellipse 27"/>
                            <wps:cNvSpPr/>
                            <wps:spPr>
                              <a:xfrm>
                                <a:off x="549729" y="489857"/>
                                <a:ext cx="157843" cy="157843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Zone de texte 28"/>
                          <wps:cNvSpPr txBox="1"/>
                          <wps:spPr>
                            <a:xfrm>
                              <a:off x="408214" y="217713"/>
                              <a:ext cx="1626326" cy="2612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F39B5A" w14:textId="77777777" w:rsidR="000E2E76" w:rsidRPr="00FC6BCD" w:rsidRDefault="000E2E76" w:rsidP="000E2E76">
                                <w:pPr>
                                  <w:jc w:val="center"/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LV : longueur véhicule</w:t>
                                </w:r>
                                <w:r w:rsidRPr="00FC6BCD"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BF128C" id="Groupe 7" o:spid="_x0000_s1026" style="position:absolute;left:0;text-align:left;margin-left:-27.05pt;margin-top:9pt;width:541.8pt;height:133.7pt;z-index:251659264" coordsize="68808,16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7" type="#_x0000_t32" style="position:absolute;left:14314;top:10994;width:316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" strokecolor="#4472c4 [3204]" strokeweight=".5pt">
                  <v:stroke startarrow="block" endarrow="block" joinstyle="miter"/>
                </v:shape>
                <v:shape id="Connecteur droit avec flèche 12" o:spid="_x0000_s1028" type="#_x0000_t32" style="position:absolute;left:5170;top:4027;width:87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" strokecolor="#4472c4 [3204]" strokeweight=".5pt">
                  <v:stroke startarrow="block" endarrow="block" joinstyle="miter"/>
                </v:shape>
                <v:group id="Groupe 13" o:spid="_x0000_s1029" style="position:absolute;width:68808;height:16979" coordsize="68808,16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Connecteur droit 14" o:spid="_x0000_s1030" style="position:absolute;flip:y;visibility:visible;mso-wrap-style:square" from="0,816" to="68808,1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<v:stroke joinstyle="miter"/>
                  </v:line>
                  <v:line id="Connecteur droit 15" o:spid="_x0000_s1031" style="position:absolute;flip:y;visibility:visible;mso-wrap-style:square" from="0,11321" to="68808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  <v:stroke joinstyle="miter"/>
                  </v:line>
                  <v:rect id="Rectangle 16" o:spid="_x0000_s1032" style="position:absolute;left:13879;top:11049;width:457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/>
                  <v:rect id="Rectangle 17" o:spid="_x0000_s1033" style="position:absolute;left:13879;top:381;width:457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" fillcolor="#d8d8d8 [2732]" strokecolor="#1f3763 [1604]" strokeweight="1pt"/>
                  <v:rect id="Rectangle 18" o:spid="_x0000_s1034" style="position:absolute;left:45502;width:451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" fillcolor="#d8d8d8 [2732]" strokecolor="#1f3763 [1604]" strokeweight="1pt"/>
                  <v:rect id="Rectangle 19" o:spid="_x0000_s1035" style="position:absolute;left:45937;top:10450;width:457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" o:spid="_x0000_s1036" type="#_x0000_t202" style="position:absolute;left:16872;top:8870;width:25628;height:8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76CC0408" w14:textId="77777777" w:rsidR="000E2E76" w:rsidRDefault="000E2E76" w:rsidP="000E2E7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DB = distance entre les 2 barrières</w:t>
                          </w:r>
                        </w:p>
                        <w:p w14:paraId="0BC38CAA" w14:textId="77777777" w:rsidR="000E2E76" w:rsidRPr="00FC6BCD" w:rsidRDefault="000E2E76" w:rsidP="000E2E76">
                          <w:pPr>
                            <w:jc w:val="center"/>
                            <w:rPr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FC6BCD"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1 m 50 environ :</w:t>
                          </w: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FC6BCD"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cette valeur devra pouvoir être paramétrée</w:t>
                          </w: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 précisément</w:t>
                          </w:r>
                          <w:r w:rsidRPr="00FC6BCD"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 et archivée en base de données.</w:t>
                          </w:r>
                        </w:p>
                      </w:txbxContent>
                    </v:textbox>
                  </v:shape>
                  <v:shape id="Zone de texte 21" o:spid="_x0000_s1037" type="#_x0000_t202" style="position:absolute;left:8439;top:13823;width:13354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67F7FCA5" w14:textId="77777777" w:rsidR="000E2E76" w:rsidRPr="00FC6BCD" w:rsidRDefault="000E2E76" w:rsidP="000E2E7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Barrière 1</w:t>
                          </w:r>
                        </w:p>
                      </w:txbxContent>
                    </v:textbox>
                  </v:shape>
                  <v:shape id="Zone de texte 22" o:spid="_x0000_s1038" type="#_x0000_t202" style="position:absolute;left:42780;top:13117;width:12998;height:3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2FA42A32" w14:textId="77777777" w:rsidR="000E2E76" w:rsidRPr="00FC6BCD" w:rsidRDefault="000E2E76" w:rsidP="000E2E7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Barrière 2</w:t>
                          </w:r>
                        </w:p>
                      </w:txbxContent>
                    </v:textbox>
                  </v:shape>
                  <v:group id="Groupe 23" o:spid="_x0000_s1039" style="position:absolute;left:5170;top:4517;width:8704;height:6532" coordsize="8704,6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angle 24" o:spid="_x0000_s1040" style="position:absolute;width:5495;height: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" fillcolor="#4472c4 [3204]" stroked="f" strokeweight="1pt"/>
                    <v:rect id="Rectangle 25" o:spid="_x0000_s1041" style="position:absolute;left:5497;top:2122;width:3207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" fillcolor="#4472c4 [3204]" stroked="f" strokeweight="1pt"/>
                    <v:oval id="Ellipse 26" o:spid="_x0000_s1042" style="position:absolute;left:1469;top:4953;width:1579;height:1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" fillcolor="#4472c4 [3204]" stroked="f" strokeweight="1pt">
                      <v:stroke joinstyle="miter"/>
                    </v:oval>
                    <v:oval id="Ellipse 27" o:spid="_x0000_s1043" style="position:absolute;left:5497;top:4898;width:1578;height:1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" fillcolor="#4472c4 [3204]" stroked="f" strokeweight="1pt">
                      <v:stroke joinstyle="miter"/>
                    </v:oval>
                  </v:group>
                  <v:shape id="Zone de texte 28" o:spid="_x0000_s1044" type="#_x0000_t202" style="position:absolute;left:4082;top:2177;width:16263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47F39B5A" w14:textId="77777777" w:rsidR="000E2E76" w:rsidRPr="00FC6BCD" w:rsidRDefault="000E2E76" w:rsidP="000E2E76">
                          <w:pPr>
                            <w:jc w:val="center"/>
                            <w:rPr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LV : longueur véhicule</w:t>
                          </w:r>
                          <w:r w:rsidRPr="00FC6BCD"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11A9528" w14:textId="77777777" w:rsidR="000E2E76" w:rsidRPr="003D05E4" w:rsidRDefault="000E2E76" w:rsidP="000E2E76">
      <w:pPr>
        <w:rPr>
          <w:rFonts w:cs="Times New Roman"/>
        </w:rPr>
      </w:pPr>
    </w:p>
    <w:p w14:paraId="63D8F83F" w14:textId="77777777" w:rsidR="000E2E76" w:rsidRPr="003D05E4" w:rsidRDefault="000E2E76" w:rsidP="000E2E76">
      <w:pPr>
        <w:rPr>
          <w:rFonts w:cs="Times New Roman"/>
        </w:rPr>
      </w:pPr>
    </w:p>
    <w:p w14:paraId="15B86520" w14:textId="77777777" w:rsidR="000E2E76" w:rsidRPr="003D05E4" w:rsidRDefault="000E2E76" w:rsidP="000E2E76">
      <w:pPr>
        <w:rPr>
          <w:rFonts w:cs="Times New Roman"/>
        </w:rPr>
      </w:pPr>
    </w:p>
    <w:p w14:paraId="5E0C471A" w14:textId="77777777" w:rsidR="000E2E76" w:rsidRPr="003D05E4" w:rsidRDefault="000E2E76" w:rsidP="000E2E76">
      <w:pPr>
        <w:rPr>
          <w:rFonts w:cs="Times New Roman"/>
        </w:rPr>
      </w:pPr>
    </w:p>
    <w:p w14:paraId="18109F6B" w14:textId="77777777" w:rsidR="000E2E76" w:rsidRPr="003D05E4" w:rsidRDefault="000E2E76" w:rsidP="000E2E76">
      <w:pPr>
        <w:rPr>
          <w:rFonts w:cs="Times New Roman"/>
        </w:rPr>
      </w:pPr>
    </w:p>
    <w:p w14:paraId="50C07FB9" w14:textId="77777777" w:rsidR="000E2E76" w:rsidRPr="003D05E4" w:rsidRDefault="000E2E76" w:rsidP="000E2E76">
      <w:pPr>
        <w:rPr>
          <w:rFonts w:cs="Times New Roman"/>
        </w:rPr>
      </w:pPr>
    </w:p>
    <w:p w14:paraId="03F0AA5C" w14:textId="77777777" w:rsidR="000E2E76" w:rsidRPr="003D05E4" w:rsidRDefault="000E2E76" w:rsidP="000E2E76">
      <w:pPr>
        <w:rPr>
          <w:rFonts w:cs="Times New Roman"/>
        </w:rPr>
      </w:pPr>
    </w:p>
    <w:p w14:paraId="42C45035" w14:textId="77777777" w:rsidR="000E2E76" w:rsidRPr="003D05E4" w:rsidRDefault="000E2E76" w:rsidP="000E2E7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3D05E4">
        <w:rPr>
          <w:rFonts w:ascii="Times New Roman" w:hAnsi="Times New Roman" w:cs="Times New Roman"/>
        </w:rPr>
        <w:t>t</w:t>
      </w:r>
      <w:proofErr w:type="gramEnd"/>
      <w:r w:rsidRPr="003D05E4">
        <w:rPr>
          <w:rFonts w:ascii="Times New Roman" w:hAnsi="Times New Roman" w:cs="Times New Roman"/>
        </w:rPr>
        <w:t>11 : arrivée du véhicule sur la barrière 1</w:t>
      </w:r>
    </w:p>
    <w:p w14:paraId="0045D15B" w14:textId="77777777" w:rsidR="000E2E76" w:rsidRPr="003D05E4" w:rsidRDefault="000E2E76" w:rsidP="000E2E7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3D05E4">
        <w:rPr>
          <w:rFonts w:ascii="Times New Roman" w:hAnsi="Times New Roman" w:cs="Times New Roman"/>
        </w:rPr>
        <w:t>t</w:t>
      </w:r>
      <w:proofErr w:type="gramEnd"/>
      <w:r w:rsidRPr="003D05E4">
        <w:rPr>
          <w:rFonts w:ascii="Times New Roman" w:hAnsi="Times New Roman" w:cs="Times New Roman"/>
        </w:rPr>
        <w:t>12 : sortie du véhicule de la barrière 1</w:t>
      </w:r>
    </w:p>
    <w:p w14:paraId="117D4A35" w14:textId="77777777" w:rsidR="000E2E76" w:rsidRPr="003D05E4" w:rsidRDefault="000E2E76" w:rsidP="000E2E7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3D05E4">
        <w:rPr>
          <w:rFonts w:ascii="Times New Roman" w:hAnsi="Times New Roman" w:cs="Times New Roman"/>
        </w:rPr>
        <w:t>t</w:t>
      </w:r>
      <w:proofErr w:type="gramEnd"/>
      <w:r w:rsidRPr="003D05E4">
        <w:rPr>
          <w:rFonts w:ascii="Times New Roman" w:hAnsi="Times New Roman" w:cs="Times New Roman"/>
        </w:rPr>
        <w:t>21 : arrivée du véhicule sur la barrière 2</w:t>
      </w:r>
    </w:p>
    <w:p w14:paraId="0E9484F0" w14:textId="77777777" w:rsidR="000E2E76" w:rsidRPr="003D05E4" w:rsidRDefault="000E2E76" w:rsidP="000E2E7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3D05E4">
        <w:rPr>
          <w:rFonts w:ascii="Times New Roman" w:hAnsi="Times New Roman" w:cs="Times New Roman"/>
        </w:rPr>
        <w:t>LV : longueur du véhicule</w:t>
      </w:r>
    </w:p>
    <w:p w14:paraId="72BC9713" w14:textId="77777777" w:rsidR="000E2E76" w:rsidRPr="003D05E4" w:rsidRDefault="000E2E76" w:rsidP="000E2E7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3D05E4">
        <w:rPr>
          <w:rFonts w:ascii="Times New Roman" w:hAnsi="Times New Roman" w:cs="Times New Roman"/>
        </w:rPr>
        <w:t>DB : distance entre les 2 barrières</w:t>
      </w:r>
    </w:p>
    <w:p w14:paraId="47FCA686" w14:textId="77777777" w:rsidR="000E2E76" w:rsidRPr="003D05E4" w:rsidRDefault="000E2E76" w:rsidP="000E2E76">
      <w:pPr>
        <w:rPr>
          <w:rFonts w:cs="Times New Roman"/>
        </w:rPr>
      </w:pPr>
    </w:p>
    <w:p w14:paraId="428D4104" w14:textId="77777777" w:rsidR="000E2E76" w:rsidRPr="003D05E4" w:rsidRDefault="000E2E76" w:rsidP="000E2E76">
      <w:pPr>
        <w:rPr>
          <w:rFonts w:cs="Times New Roman"/>
        </w:rPr>
      </w:pPr>
      <w:r w:rsidRPr="003D05E4">
        <w:rPr>
          <w:rFonts w:cs="Times New Roman"/>
        </w:rPr>
        <w:t>En utilisant t11, t12, t21 et DB, calculer la vitesse et la longueur du véhicule</w:t>
      </w:r>
    </w:p>
    <w:p w14:paraId="4004043B" w14:textId="77777777" w:rsidR="000E2E76" w:rsidRPr="003D05E4" w:rsidRDefault="000E2E76" w:rsidP="000E2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3D05E4">
        <w:rPr>
          <w:rFonts w:cs="Times New Roman"/>
        </w:rPr>
        <w:t>Vitesse = DB / (t21 – t11)</w:t>
      </w:r>
    </w:p>
    <w:p w14:paraId="752313BD" w14:textId="77777777" w:rsidR="000E2E76" w:rsidRPr="003D05E4" w:rsidRDefault="000E2E76" w:rsidP="000E2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3D05E4">
        <w:rPr>
          <w:rFonts w:cs="Times New Roman"/>
        </w:rPr>
        <w:t>LV = Vitesse * (t12 – t11) ou LV = Vitesse * (t12 – t21)</w:t>
      </w:r>
    </w:p>
    <w:p w14:paraId="5DB91E5D" w14:textId="77777777" w:rsidR="000E2E76" w:rsidRPr="003D05E4" w:rsidRDefault="000E2E76" w:rsidP="000E2E76">
      <w:pPr>
        <w:rPr>
          <w:rFonts w:cs="Times New Roman"/>
        </w:rPr>
      </w:pPr>
    </w:p>
    <w:p w14:paraId="21CEB46C" w14:textId="77777777" w:rsidR="000E2E76" w:rsidRPr="003D05E4" w:rsidRDefault="000E2E76" w:rsidP="000E2E76">
      <w:pPr>
        <w:rPr>
          <w:rFonts w:cs="Times New Roman"/>
        </w:rPr>
      </w:pPr>
      <w:r w:rsidRPr="003D05E4">
        <w:rPr>
          <w:rFonts w:cs="Times New Roman"/>
        </w:rPr>
        <w:t>Faisons maintenant des estimations des écarts de temps. Complétez le tableau ci-dessous.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1442"/>
        <w:gridCol w:w="2332"/>
        <w:gridCol w:w="3025"/>
      </w:tblGrid>
      <w:tr w:rsidR="000E2E76" w:rsidRPr="003D05E4" w14:paraId="0AFEC625" w14:textId="77777777" w:rsidTr="008B2080">
        <w:tc>
          <w:tcPr>
            <w:tcW w:w="2263" w:type="dxa"/>
            <w:vAlign w:val="center"/>
          </w:tcPr>
          <w:p w14:paraId="11EC5686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DB : distance entre les 2 barrières</w:t>
            </w:r>
          </w:p>
        </w:tc>
        <w:tc>
          <w:tcPr>
            <w:tcW w:w="1442" w:type="dxa"/>
            <w:vAlign w:val="center"/>
          </w:tcPr>
          <w:p w14:paraId="32C00A81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3D05E4">
              <w:rPr>
                <w:rFonts w:cs="Times New Roman"/>
                <w:sz w:val="18"/>
                <w:szCs w:val="18"/>
              </w:rPr>
              <w:t>v</w:t>
            </w:r>
            <w:proofErr w:type="gramEnd"/>
            <w:r w:rsidRPr="003D05E4">
              <w:rPr>
                <w:rFonts w:cs="Times New Roman"/>
                <w:sz w:val="18"/>
                <w:szCs w:val="18"/>
              </w:rPr>
              <w:t xml:space="preserve"> : Vitesse du véhicule</w:t>
            </w:r>
          </w:p>
        </w:tc>
        <w:tc>
          <w:tcPr>
            <w:tcW w:w="2332" w:type="dxa"/>
            <w:vAlign w:val="center"/>
          </w:tcPr>
          <w:p w14:paraId="0C5FB6B5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Ecart de temps entre les signaux des 2 détecteurs en millisecondes</w:t>
            </w:r>
          </w:p>
        </w:tc>
        <w:tc>
          <w:tcPr>
            <w:tcW w:w="3025" w:type="dxa"/>
            <w:vAlign w:val="center"/>
          </w:tcPr>
          <w:p w14:paraId="4EF0E7F0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Intervalle acceptable pour une précision de 0,5 %</w:t>
            </w:r>
          </w:p>
        </w:tc>
      </w:tr>
      <w:tr w:rsidR="000E2E76" w:rsidRPr="003D05E4" w14:paraId="5EF473DA" w14:textId="77777777" w:rsidTr="008B2080">
        <w:tc>
          <w:tcPr>
            <w:tcW w:w="2263" w:type="dxa"/>
            <w:vMerge w:val="restart"/>
            <w:vAlign w:val="center"/>
          </w:tcPr>
          <w:p w14:paraId="6B0438C1" w14:textId="77777777" w:rsidR="000E2E76" w:rsidRPr="003D05E4" w:rsidRDefault="000E2E76" w:rsidP="008B2080">
            <w:pPr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1m50</w:t>
            </w:r>
          </w:p>
        </w:tc>
        <w:tc>
          <w:tcPr>
            <w:tcW w:w="1442" w:type="dxa"/>
            <w:vAlign w:val="center"/>
          </w:tcPr>
          <w:p w14:paraId="1C02309D" w14:textId="77777777" w:rsidR="000E2E76" w:rsidRPr="003D05E4" w:rsidRDefault="000E2E76" w:rsidP="008B2080">
            <w:pPr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30 km/h</w:t>
            </w:r>
          </w:p>
        </w:tc>
        <w:tc>
          <w:tcPr>
            <w:tcW w:w="2332" w:type="dxa"/>
            <w:vAlign w:val="center"/>
          </w:tcPr>
          <w:p w14:paraId="1B0FAB1D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(1.5*3.</w:t>
            </w:r>
            <w:proofErr w:type="gramStart"/>
            <w:r w:rsidRPr="003D05E4">
              <w:rPr>
                <w:rFonts w:cs="Times New Roman"/>
                <w:sz w:val="18"/>
                <w:szCs w:val="18"/>
              </w:rPr>
              <w:t>6)/</w:t>
            </w:r>
            <w:proofErr w:type="gramEnd"/>
            <w:r w:rsidRPr="003D05E4">
              <w:rPr>
                <w:rFonts w:cs="Times New Roman"/>
                <w:sz w:val="18"/>
                <w:szCs w:val="18"/>
              </w:rPr>
              <w:t>30 = 0.18s = 180ms</w:t>
            </w:r>
          </w:p>
        </w:tc>
        <w:tc>
          <w:tcPr>
            <w:tcW w:w="3025" w:type="dxa"/>
            <w:vAlign w:val="center"/>
          </w:tcPr>
          <w:p w14:paraId="4324343A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0.9ms : [179.1 ; 180.9]</w:t>
            </w:r>
          </w:p>
        </w:tc>
      </w:tr>
      <w:tr w:rsidR="000E2E76" w:rsidRPr="003D05E4" w14:paraId="7CD4FE89" w14:textId="77777777" w:rsidTr="008B2080">
        <w:tc>
          <w:tcPr>
            <w:tcW w:w="2263" w:type="dxa"/>
            <w:vMerge/>
            <w:vAlign w:val="center"/>
          </w:tcPr>
          <w:p w14:paraId="630D69C7" w14:textId="77777777" w:rsidR="000E2E76" w:rsidRPr="003D05E4" w:rsidRDefault="000E2E76" w:rsidP="008B2080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42" w:type="dxa"/>
            <w:vAlign w:val="center"/>
          </w:tcPr>
          <w:p w14:paraId="149FF39A" w14:textId="77777777" w:rsidR="000E2E76" w:rsidRPr="003D05E4" w:rsidRDefault="000E2E76" w:rsidP="008B2080">
            <w:pPr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50 km/h</w:t>
            </w:r>
          </w:p>
        </w:tc>
        <w:tc>
          <w:tcPr>
            <w:tcW w:w="2332" w:type="dxa"/>
            <w:vAlign w:val="center"/>
          </w:tcPr>
          <w:p w14:paraId="57511B88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(1.5*3.</w:t>
            </w:r>
            <w:proofErr w:type="gramStart"/>
            <w:r w:rsidRPr="003D05E4">
              <w:rPr>
                <w:rFonts w:cs="Times New Roman"/>
                <w:sz w:val="18"/>
                <w:szCs w:val="18"/>
              </w:rPr>
              <w:t>6)/</w:t>
            </w:r>
            <w:proofErr w:type="gramEnd"/>
            <w:r w:rsidRPr="003D05E4">
              <w:rPr>
                <w:rFonts w:cs="Times New Roman"/>
                <w:sz w:val="18"/>
                <w:szCs w:val="18"/>
              </w:rPr>
              <w:t>50 = 0.108s = 108ms</w:t>
            </w:r>
          </w:p>
        </w:tc>
        <w:tc>
          <w:tcPr>
            <w:tcW w:w="3025" w:type="dxa"/>
            <w:vAlign w:val="center"/>
          </w:tcPr>
          <w:p w14:paraId="5D9A2046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0.54ms : [107.46 ; 108.54]</w:t>
            </w:r>
          </w:p>
        </w:tc>
      </w:tr>
      <w:tr w:rsidR="000E2E76" w:rsidRPr="003D05E4" w14:paraId="5C0D3616" w14:textId="77777777" w:rsidTr="008B2080">
        <w:tc>
          <w:tcPr>
            <w:tcW w:w="2263" w:type="dxa"/>
            <w:vMerge/>
            <w:vAlign w:val="center"/>
          </w:tcPr>
          <w:p w14:paraId="1235B732" w14:textId="77777777" w:rsidR="000E2E76" w:rsidRPr="003D05E4" w:rsidRDefault="000E2E76" w:rsidP="008B2080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42" w:type="dxa"/>
            <w:vAlign w:val="center"/>
          </w:tcPr>
          <w:p w14:paraId="31C1C285" w14:textId="77777777" w:rsidR="000E2E76" w:rsidRPr="003D05E4" w:rsidRDefault="000E2E76" w:rsidP="008B2080">
            <w:pPr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80 km/h</w:t>
            </w:r>
          </w:p>
        </w:tc>
        <w:tc>
          <w:tcPr>
            <w:tcW w:w="2332" w:type="dxa"/>
            <w:vAlign w:val="center"/>
          </w:tcPr>
          <w:p w14:paraId="71503B7C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(1.5*3.</w:t>
            </w:r>
            <w:proofErr w:type="gramStart"/>
            <w:r w:rsidRPr="003D05E4">
              <w:rPr>
                <w:rFonts w:cs="Times New Roman"/>
                <w:sz w:val="18"/>
                <w:szCs w:val="18"/>
              </w:rPr>
              <w:t>6)/</w:t>
            </w:r>
            <w:proofErr w:type="gramEnd"/>
            <w:r w:rsidRPr="003D05E4">
              <w:rPr>
                <w:rFonts w:cs="Times New Roman"/>
                <w:sz w:val="18"/>
                <w:szCs w:val="18"/>
              </w:rPr>
              <w:t>80 = 0.0675s = 67.5ms</w:t>
            </w:r>
          </w:p>
        </w:tc>
        <w:tc>
          <w:tcPr>
            <w:tcW w:w="3025" w:type="dxa"/>
            <w:vAlign w:val="center"/>
          </w:tcPr>
          <w:p w14:paraId="2E06F5B7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0.3375ms : [67.1625 ; 67.8375]</w:t>
            </w:r>
          </w:p>
        </w:tc>
      </w:tr>
      <w:tr w:rsidR="000E2E76" w:rsidRPr="003D05E4" w14:paraId="19558FBD" w14:textId="77777777" w:rsidTr="008B2080">
        <w:tc>
          <w:tcPr>
            <w:tcW w:w="2263" w:type="dxa"/>
            <w:vMerge/>
            <w:vAlign w:val="center"/>
          </w:tcPr>
          <w:p w14:paraId="01E0C436" w14:textId="77777777" w:rsidR="000E2E76" w:rsidRPr="003D05E4" w:rsidRDefault="000E2E76" w:rsidP="008B2080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42" w:type="dxa"/>
            <w:vAlign w:val="center"/>
          </w:tcPr>
          <w:p w14:paraId="26D3F368" w14:textId="77777777" w:rsidR="000E2E76" w:rsidRPr="003D05E4" w:rsidRDefault="000E2E76" w:rsidP="008B2080">
            <w:pPr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110 km/h</w:t>
            </w:r>
          </w:p>
        </w:tc>
        <w:tc>
          <w:tcPr>
            <w:tcW w:w="2332" w:type="dxa"/>
            <w:vAlign w:val="center"/>
          </w:tcPr>
          <w:p w14:paraId="2C2DA192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(1.5*3.</w:t>
            </w:r>
            <w:proofErr w:type="gramStart"/>
            <w:r w:rsidRPr="003D05E4">
              <w:rPr>
                <w:rFonts w:cs="Times New Roman"/>
                <w:sz w:val="18"/>
                <w:szCs w:val="18"/>
              </w:rPr>
              <w:t>6)/</w:t>
            </w:r>
            <w:proofErr w:type="gramEnd"/>
            <w:r w:rsidRPr="003D05E4">
              <w:rPr>
                <w:rFonts w:cs="Times New Roman"/>
                <w:sz w:val="18"/>
                <w:szCs w:val="18"/>
              </w:rPr>
              <w:t>110 = 0.0491s = 49.1ms</w:t>
            </w:r>
          </w:p>
        </w:tc>
        <w:tc>
          <w:tcPr>
            <w:tcW w:w="3025" w:type="dxa"/>
            <w:vAlign w:val="center"/>
          </w:tcPr>
          <w:p w14:paraId="6D9C1EC6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0.2455ms : [48.8545 ; 49.3455]</w:t>
            </w:r>
          </w:p>
        </w:tc>
      </w:tr>
      <w:tr w:rsidR="000E2E76" w:rsidRPr="003D05E4" w14:paraId="1B4C2925" w14:textId="77777777" w:rsidTr="008B2080">
        <w:tc>
          <w:tcPr>
            <w:tcW w:w="2263" w:type="dxa"/>
            <w:vMerge/>
            <w:vAlign w:val="center"/>
          </w:tcPr>
          <w:p w14:paraId="0277F83E" w14:textId="77777777" w:rsidR="000E2E76" w:rsidRPr="003D05E4" w:rsidRDefault="000E2E76" w:rsidP="008B2080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42" w:type="dxa"/>
            <w:vAlign w:val="center"/>
          </w:tcPr>
          <w:p w14:paraId="4F7B06F0" w14:textId="77777777" w:rsidR="000E2E76" w:rsidRPr="003D05E4" w:rsidRDefault="000E2E76" w:rsidP="008B2080">
            <w:pPr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130 km/h</w:t>
            </w:r>
          </w:p>
        </w:tc>
        <w:tc>
          <w:tcPr>
            <w:tcW w:w="2332" w:type="dxa"/>
            <w:vAlign w:val="center"/>
          </w:tcPr>
          <w:p w14:paraId="3DC609AB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(1.5*3.</w:t>
            </w:r>
            <w:proofErr w:type="gramStart"/>
            <w:r w:rsidRPr="003D05E4">
              <w:rPr>
                <w:rFonts w:cs="Times New Roman"/>
                <w:sz w:val="18"/>
                <w:szCs w:val="18"/>
              </w:rPr>
              <w:t>6)/</w:t>
            </w:r>
            <w:proofErr w:type="gramEnd"/>
            <w:r w:rsidRPr="003D05E4">
              <w:rPr>
                <w:rFonts w:cs="Times New Roman"/>
                <w:sz w:val="18"/>
                <w:szCs w:val="18"/>
              </w:rPr>
              <w:t>130 = 0.04154s = 41.54ms</w:t>
            </w:r>
          </w:p>
        </w:tc>
        <w:tc>
          <w:tcPr>
            <w:tcW w:w="3025" w:type="dxa"/>
            <w:vAlign w:val="center"/>
          </w:tcPr>
          <w:p w14:paraId="716DC5DA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0.2077ms : [41.3323 ; 41.7477]</w:t>
            </w:r>
          </w:p>
        </w:tc>
      </w:tr>
    </w:tbl>
    <w:p w14:paraId="53D3281D" w14:textId="77777777" w:rsidR="000E2E76" w:rsidRPr="003D05E4" w:rsidRDefault="000E2E76" w:rsidP="000E2E76">
      <w:pPr>
        <w:rPr>
          <w:rFonts w:cs="Times New Roman"/>
        </w:rPr>
      </w:pPr>
    </w:p>
    <w:p w14:paraId="1D58E814" w14:textId="4B1CE3A5" w:rsidR="000E2E76" w:rsidRPr="000E2E76" w:rsidRDefault="000E2E76" w:rsidP="000E2E76">
      <w:pPr>
        <w:rPr>
          <w:rFonts w:cs="Times New Roman"/>
        </w:rPr>
      </w:pPr>
      <w:r w:rsidRPr="003D05E4">
        <w:rPr>
          <w:rFonts w:cs="Times New Roman"/>
        </w:rPr>
        <w:t xml:space="preserve">En conclusion, pour avoir une précision restant inférieure à 0,5% à une vitesse de 130 kms/h, il faut que le microcontrôleur soit capable d'avoir une précision sur les mesures d'au moins </w:t>
      </w:r>
      <w:r w:rsidRPr="003D05E4">
        <w:rPr>
          <w:rFonts w:cs="Times New Roman"/>
          <w:bdr w:val="single" w:sz="4" w:space="0" w:color="auto"/>
        </w:rPr>
        <w:t xml:space="preserve">0,20 </w:t>
      </w:r>
      <w:r w:rsidRPr="003D05E4">
        <w:rPr>
          <w:rFonts w:cs="Times New Roman"/>
        </w:rPr>
        <w:t>ms.</w:t>
      </w:r>
    </w:p>
    <w:sectPr w:rsidR="000E2E76" w:rsidRPr="000E2E76" w:rsidSect="00A96C82">
      <w:headerReference w:type="default" r:id="rId8"/>
      <w:footerReference w:type="default" r:id="rId9"/>
      <w:pgSz w:w="11906" w:h="16838"/>
      <w:pgMar w:top="1417" w:right="1417" w:bottom="1417" w:left="141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A3051" w14:textId="77777777" w:rsidR="00B81592" w:rsidRDefault="00B81592" w:rsidP="005E028C">
      <w:pPr>
        <w:spacing w:after="0" w:line="240" w:lineRule="auto"/>
      </w:pPr>
      <w:r>
        <w:separator/>
      </w:r>
    </w:p>
  </w:endnote>
  <w:endnote w:type="continuationSeparator" w:id="0">
    <w:p w14:paraId="0E784EC3" w14:textId="77777777" w:rsidR="00B81592" w:rsidRDefault="00B81592" w:rsidP="005E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174560"/>
      <w:docPartObj>
        <w:docPartGallery w:val="Page Numbers (Bottom of Page)"/>
        <w:docPartUnique/>
      </w:docPartObj>
    </w:sdtPr>
    <w:sdtEndPr/>
    <w:sdtContent>
      <w:p w14:paraId="22EA198A" w14:textId="77777777" w:rsidR="00B55A45" w:rsidRDefault="003372ED" w:rsidP="003372ED">
        <w:pPr>
          <w:pStyle w:val="Pieddepage"/>
          <w:ind w:firstLine="0"/>
        </w:pPr>
        <w:r>
          <w:ptab w:relativeTo="margin" w:alignment="right" w:leader="underscore"/>
        </w:r>
        <w:r w:rsidR="00A96C82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CC78C1B" wp14:editId="3E56DA27">
                  <wp:simplePos x="0" y="0"/>
                  <wp:positionH relativeFrom="rightMargin">
                    <wp:posOffset>-659765</wp:posOffset>
                  </wp:positionH>
                  <wp:positionV relativeFrom="bottomMargin">
                    <wp:posOffset>254000</wp:posOffset>
                  </wp:positionV>
                  <wp:extent cx="1304925" cy="400050"/>
                  <wp:effectExtent l="0" t="0" r="28575" b="19050"/>
                  <wp:wrapNone/>
                  <wp:docPr id="6" name="Rectangle : 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000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3CEFF8" w14:textId="77777777" w:rsidR="004530A1" w:rsidRPr="009715DA" w:rsidRDefault="00A96C82" w:rsidP="009715D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9715DA">
                                <w:rPr>
                                  <w:sz w:val="20"/>
                                  <w:szCs w:val="20"/>
                                </w:rPr>
                                <w:t>page</w:t>
                              </w:r>
                              <w:proofErr w:type="gramEnd"/>
                              <w:r w:rsidRPr="009715DA">
                                <w:rPr>
                                  <w:sz w:val="20"/>
                                  <w:szCs w:val="20"/>
                                </w:rPr>
                                <w:t xml:space="preserve"> 1 de</w:t>
                              </w:r>
                              <w:r w:rsidR="00B55A45" w:rsidRPr="009715D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instrText xml:space="preserve"> NUMPAGES  \* Arabic  \* MERGEFORMAT </w:instrTex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E0673" w:rsidRPr="009715DA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C78C1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6" o:spid="_x0000_s1050" type="#_x0000_t65" style="position:absolute;margin-left:-51.95pt;margin-top:20pt;width:102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" o:allowincell="f" adj="14135" strokecolor="gray" strokeweight=".25pt">
                  <v:textbox>
                    <w:txbxContent>
                      <w:p w14:paraId="3A3CEFF8" w14:textId="77777777" w:rsidR="004530A1" w:rsidRPr="009715DA" w:rsidRDefault="00A96C82" w:rsidP="009715DA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9715DA">
                          <w:rPr>
                            <w:sz w:val="20"/>
                            <w:szCs w:val="20"/>
                          </w:rPr>
                          <w:t>page</w:t>
                        </w:r>
                        <w:proofErr w:type="gramEnd"/>
                        <w:r w:rsidRPr="009715DA">
                          <w:rPr>
                            <w:sz w:val="20"/>
                            <w:szCs w:val="20"/>
                          </w:rPr>
                          <w:t xml:space="preserve"> 1 de</w:t>
                        </w:r>
                        <w:r w:rsidR="00B55A45" w:rsidRPr="009715D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instrText xml:space="preserve"> NUMPAGES  \* Arabic  \* MERGEFORMAT </w:instrTex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CE0673" w:rsidRPr="009715DA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  <w:p w14:paraId="09E27D35" w14:textId="50E888BF" w:rsidR="005E028C" w:rsidRDefault="00940FD2" w:rsidP="000157E4">
        <w:pPr>
          <w:pStyle w:val="Pieddepage"/>
          <w:ind w:firstLine="0"/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FILENAME  \* FirstCap  \* MERGEFORMAT </w:instrText>
        </w:r>
        <w:r>
          <w:rPr>
            <w:sz w:val="20"/>
            <w:szCs w:val="20"/>
          </w:rPr>
          <w:fldChar w:fldCharType="separate"/>
        </w:r>
        <w:r w:rsidR="0037477F">
          <w:rPr>
            <w:noProof/>
            <w:sz w:val="20"/>
            <w:szCs w:val="20"/>
          </w:rPr>
          <w:t>EstimationDesTemps</w:t>
        </w:r>
        <w:r>
          <w:rPr>
            <w:sz w:val="20"/>
            <w:szCs w:val="20"/>
          </w:rPr>
          <w:fldChar w:fldCharType="end"/>
        </w:r>
        <w:r w:rsidR="000157E4">
          <w:rPr>
            <w:sz w:val="20"/>
            <w:szCs w:val="20"/>
          </w:rPr>
          <w:tab/>
        </w:r>
        <w:r w:rsidR="00B55A45">
          <w:t xml:space="preserve">             </w:t>
        </w:r>
        <w:r w:rsidR="00CE0673" w:rsidRPr="009715DA">
          <w:rPr>
            <w:sz w:val="20"/>
            <w:szCs w:val="20"/>
          </w:rPr>
          <w:fldChar w:fldCharType="begin"/>
        </w:r>
        <w:r w:rsidR="00CE0673" w:rsidRPr="009715DA">
          <w:rPr>
            <w:sz w:val="20"/>
            <w:szCs w:val="20"/>
          </w:rPr>
          <w:instrText xml:space="preserve"> DATE  \@ "dd/MM/yyyy HH:mm"  \* MERGEFORMAT </w:instrText>
        </w:r>
        <w:r w:rsidR="00CE0673" w:rsidRPr="009715DA">
          <w:rPr>
            <w:sz w:val="20"/>
            <w:szCs w:val="20"/>
          </w:rPr>
          <w:fldChar w:fldCharType="separate"/>
        </w:r>
        <w:r w:rsidR="007F21FF">
          <w:rPr>
            <w:noProof/>
            <w:sz w:val="20"/>
            <w:szCs w:val="20"/>
          </w:rPr>
          <w:t>08/03/2022 10:41</w:t>
        </w:r>
        <w:r w:rsidR="00CE0673" w:rsidRPr="009715DA">
          <w:rPr>
            <w:sz w:val="20"/>
            <w:szCs w:val="20"/>
          </w:rPr>
          <w:fldChar w:fldCharType="end"/>
        </w:r>
        <w:r w:rsidR="00FD1F30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99C4A" w14:textId="77777777" w:rsidR="00B81592" w:rsidRDefault="00B81592" w:rsidP="005E028C">
      <w:pPr>
        <w:spacing w:after="0" w:line="240" w:lineRule="auto"/>
      </w:pPr>
      <w:r>
        <w:separator/>
      </w:r>
    </w:p>
  </w:footnote>
  <w:footnote w:type="continuationSeparator" w:id="0">
    <w:p w14:paraId="4260B757" w14:textId="77777777" w:rsidR="00B81592" w:rsidRDefault="00B81592" w:rsidP="005E0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2404A" w14:textId="77777777" w:rsidR="005E028C" w:rsidRDefault="005269C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817D83" wp14:editId="39B8DA9D">
              <wp:simplePos x="0" y="0"/>
              <wp:positionH relativeFrom="page">
                <wp:align>right</wp:align>
              </wp:positionH>
              <wp:positionV relativeFrom="paragraph">
                <wp:posOffset>-468630</wp:posOffset>
              </wp:positionV>
              <wp:extent cx="7545070" cy="1080198"/>
              <wp:effectExtent l="0" t="0" r="0" b="5715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5070" cy="10801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FBD03A" w14:textId="77777777" w:rsidR="001605EA" w:rsidRDefault="001605EA" w:rsidP="00F71066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6B70148A" w14:textId="77777777" w:rsidR="001605EA" w:rsidRDefault="00596E6B" w:rsidP="00596E6B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                                                                      </w:t>
                          </w:r>
                        </w:p>
                        <w:p w14:paraId="45D0D94F" w14:textId="77777777" w:rsidR="00B55A45" w:rsidRPr="001605EA" w:rsidRDefault="00B55A45" w:rsidP="00B55A45">
                          <w:pPr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ptab w:relativeTo="margin" w:alignment="right" w:leader="underscor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17D83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45" type="#_x0000_t202" style="position:absolute;left:0;text-align:left;margin-left:542.9pt;margin-top:-36.9pt;width:594.1pt;height:85.0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" filled="f" stroked="f" strokeweight=".5pt">
              <v:textbox>
                <w:txbxContent>
                  <w:p w14:paraId="24FBD03A" w14:textId="77777777" w:rsidR="001605EA" w:rsidRDefault="001605EA" w:rsidP="00F71066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  <w:p w14:paraId="6B70148A" w14:textId="77777777" w:rsidR="001605EA" w:rsidRDefault="00596E6B" w:rsidP="00596E6B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                                                                       </w:t>
                    </w:r>
                  </w:p>
                  <w:p w14:paraId="45D0D94F" w14:textId="77777777" w:rsidR="00B55A45" w:rsidRPr="001605EA" w:rsidRDefault="00B55A45" w:rsidP="00B55A45">
                    <w:pPr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ptab w:relativeTo="margin" w:alignment="right" w:leader="underscore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A79294" wp14:editId="4EAEED90">
              <wp:simplePos x="0" y="0"/>
              <wp:positionH relativeFrom="margin">
                <wp:posOffset>669869</wp:posOffset>
              </wp:positionH>
              <wp:positionV relativeFrom="paragraph">
                <wp:posOffset>-367240</wp:posOffset>
              </wp:positionV>
              <wp:extent cx="4059534" cy="698500"/>
              <wp:effectExtent l="0" t="0" r="0" b="635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9534" cy="698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61B08CA" w14:textId="77777777" w:rsidR="00706114" w:rsidRPr="001605EA" w:rsidRDefault="00706114" w:rsidP="00706114">
                          <w:pPr>
                            <w:jc w:val="center"/>
                          </w:pPr>
                          <w:r w:rsidRPr="001605EA">
                            <w:t>Barrières Laser</w:t>
                          </w:r>
                        </w:p>
                        <w:p w14:paraId="562CED72" w14:textId="77777777" w:rsidR="00706114" w:rsidRDefault="00706114" w:rsidP="0070611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605EA">
                            <w:rPr>
                              <w:sz w:val="16"/>
                              <w:szCs w:val="16"/>
                            </w:rPr>
                            <w:t>Lucas CANNIZZARO, Grégory SCHATZ, Baptiste WOZNIAK, Guillaume JEAN</w:t>
                          </w:r>
                        </w:p>
                        <w:p w14:paraId="149E13DF" w14:textId="77777777" w:rsidR="00706114" w:rsidRDefault="0070611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3A79294" id="Zone de texte 1" o:spid="_x0000_s1046" type="#_x0000_t202" style="position:absolute;left:0;text-align:left;margin-left:52.75pt;margin-top:-28.9pt;width:319.65pt;height:5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" filled="f" stroked="f" strokeweight=".5pt">
              <v:textbox>
                <w:txbxContent>
                  <w:p w14:paraId="061B08CA" w14:textId="77777777" w:rsidR="00706114" w:rsidRPr="001605EA" w:rsidRDefault="00706114" w:rsidP="00706114">
                    <w:pPr>
                      <w:jc w:val="center"/>
                    </w:pPr>
                    <w:r w:rsidRPr="001605EA">
                      <w:t>Barrières Laser</w:t>
                    </w:r>
                  </w:p>
                  <w:p w14:paraId="562CED72" w14:textId="77777777" w:rsidR="00706114" w:rsidRDefault="00706114" w:rsidP="0070611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605EA">
                      <w:rPr>
                        <w:sz w:val="16"/>
                        <w:szCs w:val="16"/>
                      </w:rPr>
                      <w:t>Lucas CANNIZZARO, Grégory SCHATZ, Baptiste WOZNIAK, Guillaume JEAN</w:t>
                    </w:r>
                  </w:p>
                  <w:p w14:paraId="149E13DF" w14:textId="77777777" w:rsidR="00706114" w:rsidRDefault="00706114"/>
                </w:txbxContent>
              </v:textbox>
              <w10:wrap anchorx="margin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7DC9730" wp14:editId="54A0D92A">
              <wp:simplePos x="0" y="0"/>
              <wp:positionH relativeFrom="column">
                <wp:posOffset>-1447081</wp:posOffset>
              </wp:positionH>
              <wp:positionV relativeFrom="paragraph">
                <wp:posOffset>-467611</wp:posOffset>
              </wp:positionV>
              <wp:extent cx="2129720" cy="808893"/>
              <wp:effectExtent l="0" t="0" r="0" b="0"/>
              <wp:wrapNone/>
              <wp:docPr id="10" name="Zone de text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9720" cy="8088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2221F6" w14:textId="77777777" w:rsidR="004B621A" w:rsidRDefault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31C3C3EC" wp14:editId="3E400DF9">
                                <wp:extent cx="1400175" cy="715998"/>
                                <wp:effectExtent l="0" t="0" r="0" b="8255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 5"/>
                                        <pic:cNvPicPr/>
                                      </pic:nvPicPr>
                                      <pic:blipFill>
                                        <a:blip r:embed="rId1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32127" cy="7323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DC9730" id="Zone de texte 10" o:spid="_x0000_s1047" type="#_x0000_t202" style="position:absolute;left:0;text-align:left;margin-left:-113.95pt;margin-top:-36.8pt;width:167.7pt;height:6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" filled="f" stroked="f" strokeweight=".5pt">
              <v:textbox>
                <w:txbxContent>
                  <w:p w14:paraId="642221F6" w14:textId="77777777" w:rsidR="004B621A" w:rsidRDefault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31C3C3EC" wp14:editId="3E400DF9">
                          <wp:extent cx="1400175" cy="715998"/>
                          <wp:effectExtent l="0" t="0" r="0" b="8255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 5"/>
                                  <pic:cNvPicPr/>
                                </pic:nvPicPr>
                                <pic:blipFill>
                                  <a:blip r:embed="rId1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32127" cy="73233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9B7FA19" wp14:editId="620262C1">
              <wp:simplePos x="0" y="0"/>
              <wp:positionH relativeFrom="page">
                <wp:posOffset>6134825</wp:posOffset>
              </wp:positionH>
              <wp:positionV relativeFrom="paragraph">
                <wp:posOffset>-542722</wp:posOffset>
              </wp:positionV>
              <wp:extent cx="1662674" cy="1004836"/>
              <wp:effectExtent l="0" t="0" r="0" b="508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2674" cy="10048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AD98F5" w14:textId="77777777" w:rsidR="004B621A" w:rsidRDefault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3A64F01C" wp14:editId="4D5C362A">
                                <wp:extent cx="856800" cy="856800"/>
                                <wp:effectExtent l="0" t="0" r="635" b="635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 7"/>
                                        <pic:cNvPicPr/>
                                      </pic:nvPicPr>
                                      <pic:blipFill>
                                        <a:blip r:embed="rId2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56800" cy="856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B7FA19" id="Zone de texte 2" o:spid="_x0000_s1048" type="#_x0000_t202" style="position:absolute;left:0;text-align:left;margin-left:483.05pt;margin-top:-42.75pt;width:130.9pt;height:79.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" filled="f" stroked="f" strokeweight=".5pt">
              <v:textbox>
                <w:txbxContent>
                  <w:p w14:paraId="4EAD98F5" w14:textId="77777777" w:rsidR="004B621A" w:rsidRDefault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3A64F01C" wp14:editId="4D5C362A">
                          <wp:extent cx="856800" cy="856800"/>
                          <wp:effectExtent l="0" t="0" r="635" b="635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 7"/>
                                  <pic:cNvPicPr/>
                                </pic:nvPicPr>
                                <pic:blipFill>
                                  <a:blip r:embed="rId2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56800" cy="856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935F82" wp14:editId="00C3A618">
              <wp:simplePos x="0" y="0"/>
              <wp:positionH relativeFrom="column">
                <wp:posOffset>4505639</wp:posOffset>
              </wp:positionH>
              <wp:positionV relativeFrom="paragraph">
                <wp:posOffset>-563454</wp:posOffset>
              </wp:positionV>
              <wp:extent cx="1462035" cy="1155561"/>
              <wp:effectExtent l="0" t="0" r="0" b="6985"/>
              <wp:wrapNone/>
              <wp:docPr id="9" name="Zone de text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2035" cy="11555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4BFE89" w14:textId="77777777" w:rsidR="004B621A" w:rsidRDefault="004B621A" w:rsidP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6596DAD9" wp14:editId="67569EC1">
                                <wp:extent cx="742950" cy="864393"/>
                                <wp:effectExtent l="0" t="0" r="0" b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 4"/>
                                        <pic:cNvPicPr/>
                                      </pic:nvPicPr>
                                      <pic:blipFill>
                                        <a:blip r:embed="rId3">
                                          <a:alphaModFix amt="7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82139" cy="90998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0935F82" id="Zone de texte 9" o:spid="_x0000_s1049" type="#_x0000_t202" style="position:absolute;left:0;text-align:left;margin-left:354.75pt;margin-top:-44.35pt;width:115.1pt;height:9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" filled="f" stroked="f" strokeweight=".5pt">
              <v:textbox>
                <w:txbxContent>
                  <w:p w14:paraId="314BFE89" w14:textId="77777777" w:rsidR="004B621A" w:rsidRDefault="004B621A" w:rsidP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6596DAD9" wp14:editId="67569EC1">
                          <wp:extent cx="742950" cy="864393"/>
                          <wp:effectExtent l="0" t="0" r="0" b="0"/>
                          <wp:docPr id="4" name="Imag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 4"/>
                                  <pic:cNvPicPr/>
                                </pic:nvPicPr>
                                <pic:blipFill>
                                  <a:blip r:embed="rId3">
                                    <a:alphaModFix amt="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82139" cy="9099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23F5"/>
    <w:multiLevelType w:val="hybridMultilevel"/>
    <w:tmpl w:val="5E94A7CE"/>
    <w:lvl w:ilvl="0" w:tplc="628892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2064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BE8000D"/>
    <w:multiLevelType w:val="hybridMultilevel"/>
    <w:tmpl w:val="4D18E2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16A5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E014832"/>
    <w:multiLevelType w:val="hybridMultilevel"/>
    <w:tmpl w:val="1826BE92"/>
    <w:lvl w:ilvl="0" w:tplc="98686AF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76"/>
    <w:rsid w:val="000157E4"/>
    <w:rsid w:val="00062998"/>
    <w:rsid w:val="000E2E76"/>
    <w:rsid w:val="00122134"/>
    <w:rsid w:val="001605EA"/>
    <w:rsid w:val="00173A6E"/>
    <w:rsid w:val="001C40EF"/>
    <w:rsid w:val="002361BA"/>
    <w:rsid w:val="002D56A6"/>
    <w:rsid w:val="003372ED"/>
    <w:rsid w:val="003625A8"/>
    <w:rsid w:val="0037477F"/>
    <w:rsid w:val="004530A1"/>
    <w:rsid w:val="00472DE5"/>
    <w:rsid w:val="004B621A"/>
    <w:rsid w:val="005269C6"/>
    <w:rsid w:val="0056560E"/>
    <w:rsid w:val="00596E6B"/>
    <w:rsid w:val="005E028C"/>
    <w:rsid w:val="006257F4"/>
    <w:rsid w:val="00641891"/>
    <w:rsid w:val="006638AD"/>
    <w:rsid w:val="006A38DA"/>
    <w:rsid w:val="00706114"/>
    <w:rsid w:val="007E57CB"/>
    <w:rsid w:val="007F21FF"/>
    <w:rsid w:val="00805698"/>
    <w:rsid w:val="008721B0"/>
    <w:rsid w:val="00916F87"/>
    <w:rsid w:val="00940FD2"/>
    <w:rsid w:val="009715DA"/>
    <w:rsid w:val="009928C9"/>
    <w:rsid w:val="009E67FC"/>
    <w:rsid w:val="009F70DB"/>
    <w:rsid w:val="00A25887"/>
    <w:rsid w:val="00A570C2"/>
    <w:rsid w:val="00A96C82"/>
    <w:rsid w:val="00AB580E"/>
    <w:rsid w:val="00AF459B"/>
    <w:rsid w:val="00B55A45"/>
    <w:rsid w:val="00B81592"/>
    <w:rsid w:val="00BA6FEB"/>
    <w:rsid w:val="00BE07DB"/>
    <w:rsid w:val="00CE0673"/>
    <w:rsid w:val="00D165FB"/>
    <w:rsid w:val="00D83BDB"/>
    <w:rsid w:val="00DB1128"/>
    <w:rsid w:val="00EF3BA2"/>
    <w:rsid w:val="00F71066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4E35E"/>
  <w15:chartTrackingRefBased/>
  <w15:docId w15:val="{B42D072B-0772-41BA-94E5-3A12FD16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e"/>
    <w:qFormat/>
    <w:rsid w:val="009E67FC"/>
    <w:pPr>
      <w:ind w:firstLine="709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173A6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3A6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8D97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9E67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7E57C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57C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57C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57C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57C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57C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560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1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0E"/>
    <w:rPr>
      <w:rFonts w:ascii="Times New Roman" w:eastAsiaTheme="majorEastAsia" w:hAnsi="Times New Roman" w:cstheme="majorBidi"/>
      <w:b/>
      <w:spacing w:val="-10"/>
      <w:kern w:val="28"/>
      <w:sz w:val="144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73A6E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3A6E"/>
    <w:rPr>
      <w:rFonts w:ascii="Times New Roman" w:eastAsiaTheme="majorEastAsia" w:hAnsi="Times New Roman" w:cstheme="majorBidi"/>
      <w:color w:val="2F8D97"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28C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28C"/>
    <w:rPr>
      <w:rFonts w:ascii="Times New Roman" w:hAnsi="Times New Roman"/>
    </w:rPr>
  </w:style>
  <w:style w:type="character" w:customStyle="1" w:styleId="Titre3Car">
    <w:name w:val="Titre 3 Car"/>
    <w:basedOn w:val="Policepardfaut"/>
    <w:link w:val="Titre3"/>
    <w:uiPriority w:val="9"/>
    <w:rsid w:val="007E5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E57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57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57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E57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E57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E57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re05">
    <w:name w:val="titre0.5"/>
    <w:basedOn w:val="Normal"/>
    <w:link w:val="titre05Car"/>
    <w:qFormat/>
    <w:rsid w:val="00173A6E"/>
    <w:rPr>
      <w:sz w:val="36"/>
    </w:rPr>
  </w:style>
  <w:style w:type="character" w:customStyle="1" w:styleId="titre05Car">
    <w:name w:val="titre0.5 Car"/>
    <w:basedOn w:val="Policepardfaut"/>
    <w:link w:val="titre05"/>
    <w:rsid w:val="00173A6E"/>
    <w:rPr>
      <w:rFonts w:ascii="Times New Roman" w:hAnsi="Times New Roman"/>
      <w:sz w:val="36"/>
    </w:rPr>
  </w:style>
  <w:style w:type="character" w:styleId="Textedelespacerserv">
    <w:name w:val="Placeholder Text"/>
    <w:basedOn w:val="Policepardfaut"/>
    <w:uiPriority w:val="99"/>
    <w:semiHidden/>
    <w:rsid w:val="000157E4"/>
    <w:rPr>
      <w:color w:val="808080"/>
    </w:rPr>
  </w:style>
  <w:style w:type="paragraph" w:customStyle="1" w:styleId="Titredocument">
    <w:name w:val="Titre document"/>
    <w:basedOn w:val="Normal"/>
    <w:next w:val="titre05"/>
    <w:link w:val="TitredocumentCar"/>
    <w:autoRedefine/>
    <w:qFormat/>
    <w:rsid w:val="00AB580E"/>
    <w:pPr>
      <w:jc w:val="center"/>
    </w:pPr>
    <w:rPr>
      <w:b/>
      <w:sz w:val="48"/>
    </w:rPr>
  </w:style>
  <w:style w:type="character" w:customStyle="1" w:styleId="TitredocumentCar">
    <w:name w:val="Titre document Car"/>
    <w:basedOn w:val="Policepardfaut"/>
    <w:link w:val="Titredocument"/>
    <w:rsid w:val="00AB580E"/>
    <w:rPr>
      <w:rFonts w:ascii="Times New Roman" w:hAnsi="Times New Roman"/>
      <w:b/>
      <w:sz w:val="48"/>
    </w:rPr>
  </w:style>
  <w:style w:type="paragraph" w:styleId="Paragraphedeliste">
    <w:name w:val="List Paragraph"/>
    <w:basedOn w:val="Normal"/>
    <w:uiPriority w:val="34"/>
    <w:qFormat/>
    <w:rsid w:val="000E2E76"/>
    <w:pPr>
      <w:ind w:left="720" w:firstLine="0"/>
      <w:contextualSpacing/>
    </w:pPr>
    <w:rPr>
      <w:rFonts w:asciiTheme="minorHAnsi" w:hAnsiTheme="minorHAnsi"/>
    </w:rPr>
  </w:style>
  <w:style w:type="table" w:styleId="Grilledutableau">
    <w:name w:val="Table Grid"/>
    <w:basedOn w:val="TableauNormal"/>
    <w:uiPriority w:val="39"/>
    <w:rsid w:val="000E2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R\ann&#233;e2\Projet_BTS\Mod&#232;le_Word_projet\Mod&#232;le_Projet_Barrieres_Las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396FF-89ED-42F7-8362-C026C36B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Modèle_Projet_Barrieres_Laser.dotx</Template>
  <TotalTime>1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Wozniak</dc:creator>
  <cp:keywords/>
  <dc:description/>
  <cp:lastModifiedBy>BTS SNIR CDF NANCY</cp:lastModifiedBy>
  <cp:revision>4</cp:revision>
  <dcterms:created xsi:type="dcterms:W3CDTF">2022-01-26T22:35:00Z</dcterms:created>
  <dcterms:modified xsi:type="dcterms:W3CDTF">2022-03-08T09:42:00Z</dcterms:modified>
</cp:coreProperties>
</file>