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037F" w14:textId="6A25E5FF" w:rsidR="00AB580E" w:rsidRDefault="0078702E" w:rsidP="0078702E">
      <w:pPr>
        <w:pStyle w:val="Titredocument"/>
      </w:pPr>
      <w:r>
        <w:t>Connecter un module ESP32 au réseau WIFI</w:t>
      </w:r>
    </w:p>
    <w:p w14:paraId="4AF54C57" w14:textId="68F7283B" w:rsidR="0078702E" w:rsidRDefault="0078702E" w:rsidP="00404CC5">
      <w:pPr>
        <w:ind w:firstLine="0"/>
      </w:pPr>
    </w:p>
    <w:p w14:paraId="6CCF5DE9" w14:textId="40A83EAE" w:rsidR="00404CC5" w:rsidRDefault="00404CC5" w:rsidP="00404CC5">
      <w:pPr>
        <w:ind w:firstLine="0"/>
      </w:pPr>
      <w:r>
        <w:t xml:space="preserve">Pour connecter un module ESP32 à un réseau sans fil (ou un point d’accès dans notre cas), il suffit de téléverser le programme suivant : </w:t>
      </w:r>
    </w:p>
    <w:p w14:paraId="15A01AD8" w14:textId="790C2E55" w:rsidR="00404CC5" w:rsidRDefault="00404CC5" w:rsidP="00404CC5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FC16DE" wp14:editId="798D7EEB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5144218" cy="5249008"/>
            <wp:effectExtent l="0" t="0" r="0" b="8890"/>
            <wp:wrapTopAndBottom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A60F2" w14:textId="67D78374" w:rsidR="00404CC5" w:rsidRPr="00404CC5" w:rsidRDefault="00404CC5" w:rsidP="00404CC5"/>
    <w:p w14:paraId="51DAF2D3" w14:textId="57A261E4" w:rsidR="00404CC5" w:rsidRPr="00404CC5" w:rsidRDefault="00404CC5" w:rsidP="00404CC5"/>
    <w:p w14:paraId="0B924E7C" w14:textId="7B1A85F5" w:rsidR="00404CC5" w:rsidRDefault="009A4E07" w:rsidP="00404CC5">
      <w:pPr>
        <w:tabs>
          <w:tab w:val="left" w:pos="7710"/>
        </w:tabs>
      </w:pPr>
      <w:r>
        <w:t xml:space="preserve">Dans ce programme il est à modifier les variables </w:t>
      </w:r>
      <w:r w:rsidRPr="009A4E07">
        <w:rPr>
          <w:i/>
          <w:iCs/>
        </w:rPr>
        <w:t>ssid</w:t>
      </w:r>
      <w:r>
        <w:t xml:space="preserve"> et </w:t>
      </w:r>
      <w:r w:rsidRPr="009A4E07">
        <w:rPr>
          <w:i/>
          <w:iCs/>
        </w:rPr>
        <w:t>password</w:t>
      </w:r>
      <w:r>
        <w:rPr>
          <w:i/>
          <w:iCs/>
        </w:rPr>
        <w:t xml:space="preserve"> </w:t>
      </w:r>
      <w:r>
        <w:t>et à renseigner les identifiants de connexion wifi qui ont été paramétrés au préalable.</w:t>
      </w:r>
    </w:p>
    <w:p w14:paraId="04FBEDAB" w14:textId="77777777" w:rsidR="00CF282F" w:rsidRDefault="00FA61CD" w:rsidP="00404CC5">
      <w:pPr>
        <w:tabs>
          <w:tab w:val="left" w:pos="7710"/>
        </w:tabs>
      </w:pPr>
      <w:r>
        <w:t xml:space="preserve">Une fois que le code ait été vérifié et téléversé par l’IDE Arduino, on ouvre le moniteur série pour confirmer la connexion entre le module et le point d’accès. </w:t>
      </w:r>
    </w:p>
    <w:p w14:paraId="6161CFB0" w14:textId="77777777" w:rsidR="00CF282F" w:rsidRDefault="00CF282F">
      <w:pPr>
        <w:ind w:firstLine="0"/>
      </w:pPr>
      <w:r>
        <w:br w:type="page"/>
      </w:r>
    </w:p>
    <w:p w14:paraId="4391F806" w14:textId="03A5ACD9" w:rsidR="00FA61CD" w:rsidRDefault="00CF282F" w:rsidP="00404CC5">
      <w:pPr>
        <w:tabs>
          <w:tab w:val="left" w:pos="7710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2141F5" wp14:editId="05E4A660">
            <wp:simplePos x="0" y="0"/>
            <wp:positionH relativeFrom="margin">
              <wp:align>center</wp:align>
            </wp:positionH>
            <wp:positionV relativeFrom="paragraph">
              <wp:posOffset>414655</wp:posOffset>
            </wp:positionV>
            <wp:extent cx="3801005" cy="1590897"/>
            <wp:effectExtent l="0" t="0" r="9525" b="9525"/>
            <wp:wrapTopAndBottom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1CD">
        <w:t xml:space="preserve">On peut voir la fenêtre suivante : </w:t>
      </w:r>
    </w:p>
    <w:p w14:paraId="6745628D" w14:textId="25324F52" w:rsidR="00CF282F" w:rsidRDefault="000D4930" w:rsidP="00404CC5">
      <w:pPr>
        <w:tabs>
          <w:tab w:val="left" w:pos="7710"/>
        </w:tabs>
      </w:pPr>
      <w:r>
        <w:t xml:space="preserve">Si la connexion entre l’ESP32 et le point d’accès réseau sans fil ne s’effectue pas, et que le moniteur série n’affiche rien, </w:t>
      </w:r>
      <w:r w:rsidR="009E1B69">
        <w:t>alors il est à presser le bouton &lt;RST&gt; du module afin de recharger le code téléversé dans l’ESP32.</w:t>
      </w:r>
    </w:p>
    <w:p w14:paraId="1619D129" w14:textId="7A358ECE" w:rsidR="00DE2045" w:rsidRPr="009A4E07" w:rsidRDefault="00DE2045" w:rsidP="00404CC5">
      <w:pPr>
        <w:tabs>
          <w:tab w:val="left" w:pos="7710"/>
        </w:tabs>
      </w:pPr>
      <w:r>
        <w:t>Enfin il est à noté que la vitesse du moniteur série pour l’ESP32 est de 115200 bauds.</w:t>
      </w:r>
    </w:p>
    <w:p w14:paraId="64C31670" w14:textId="2B40AE9D" w:rsidR="00404CC5" w:rsidRPr="00404CC5" w:rsidRDefault="00404CC5" w:rsidP="00404CC5"/>
    <w:p w14:paraId="6B779466" w14:textId="65850550" w:rsidR="00404CC5" w:rsidRPr="00404CC5" w:rsidRDefault="00404CC5" w:rsidP="00404CC5"/>
    <w:p w14:paraId="3B29BC6F" w14:textId="4B2EB727" w:rsidR="00404CC5" w:rsidRPr="00404CC5" w:rsidRDefault="00404CC5" w:rsidP="00404CC5"/>
    <w:p w14:paraId="5A354249" w14:textId="483CD2AB" w:rsidR="00404CC5" w:rsidRPr="00404CC5" w:rsidRDefault="00404CC5" w:rsidP="00404CC5"/>
    <w:p w14:paraId="606AD664" w14:textId="7DAFA639" w:rsidR="00404CC5" w:rsidRPr="00404CC5" w:rsidRDefault="00404CC5" w:rsidP="00404CC5"/>
    <w:p w14:paraId="5688C820" w14:textId="5872515C" w:rsidR="00404CC5" w:rsidRPr="00404CC5" w:rsidRDefault="00404CC5" w:rsidP="00404CC5"/>
    <w:p w14:paraId="34A8192E" w14:textId="2FDABCA0" w:rsidR="00404CC5" w:rsidRPr="00404CC5" w:rsidRDefault="00404CC5" w:rsidP="00404CC5"/>
    <w:p w14:paraId="75830177" w14:textId="3DDC2D0A" w:rsidR="00404CC5" w:rsidRPr="00404CC5" w:rsidRDefault="00404CC5" w:rsidP="00404CC5"/>
    <w:p w14:paraId="42B8A762" w14:textId="40FA30C5" w:rsidR="00404CC5" w:rsidRPr="00404CC5" w:rsidRDefault="00404CC5" w:rsidP="00404CC5"/>
    <w:p w14:paraId="592DCB0F" w14:textId="4CD3E1F4" w:rsidR="00404CC5" w:rsidRPr="00404CC5" w:rsidRDefault="00404CC5" w:rsidP="00404CC5"/>
    <w:p w14:paraId="77902FDE" w14:textId="71895CDE" w:rsidR="00404CC5" w:rsidRPr="00404CC5" w:rsidRDefault="00404CC5" w:rsidP="00404CC5"/>
    <w:p w14:paraId="3DBCAF5A" w14:textId="0A9FEF88" w:rsidR="00404CC5" w:rsidRPr="00404CC5" w:rsidRDefault="00404CC5" w:rsidP="00404CC5"/>
    <w:p w14:paraId="34B4F419" w14:textId="1D0525B2" w:rsidR="00404CC5" w:rsidRPr="00404CC5" w:rsidRDefault="00404CC5" w:rsidP="00404CC5"/>
    <w:p w14:paraId="6983E37F" w14:textId="03BB6412" w:rsidR="00404CC5" w:rsidRPr="00404CC5" w:rsidRDefault="00404CC5" w:rsidP="00404CC5"/>
    <w:p w14:paraId="46FAAD5A" w14:textId="19D932FC" w:rsidR="00404CC5" w:rsidRPr="00404CC5" w:rsidRDefault="00404CC5" w:rsidP="00404CC5"/>
    <w:p w14:paraId="3C85A67E" w14:textId="6E510B69" w:rsidR="00404CC5" w:rsidRPr="00404CC5" w:rsidRDefault="00404CC5" w:rsidP="00404CC5"/>
    <w:p w14:paraId="362F9A9B" w14:textId="77777777" w:rsidR="00404CC5" w:rsidRPr="00404CC5" w:rsidRDefault="00404CC5" w:rsidP="00404CC5"/>
    <w:sectPr w:rsidR="00404CC5" w:rsidRPr="00404CC5" w:rsidSect="00A96C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C328F" w14:textId="77777777" w:rsidR="00184120" w:rsidRDefault="00184120" w:rsidP="005E028C">
      <w:pPr>
        <w:spacing w:after="0" w:line="240" w:lineRule="auto"/>
      </w:pPr>
      <w:r>
        <w:separator/>
      </w:r>
    </w:p>
  </w:endnote>
  <w:endnote w:type="continuationSeparator" w:id="0">
    <w:p w14:paraId="6EEDA9CD" w14:textId="77777777" w:rsidR="00184120" w:rsidRDefault="00184120" w:rsidP="005E0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C1D56" w14:textId="77777777" w:rsidR="00940FD2" w:rsidRDefault="00940FD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4174560"/>
      <w:docPartObj>
        <w:docPartGallery w:val="Page Numbers (Bottom of Page)"/>
        <w:docPartUnique/>
      </w:docPartObj>
    </w:sdtPr>
    <w:sdtEndPr/>
    <w:sdtContent>
      <w:p w14:paraId="2F16B566" w14:textId="77777777" w:rsidR="00B55A45" w:rsidRDefault="003372ED" w:rsidP="003372ED">
        <w:pPr>
          <w:pStyle w:val="Pieddepage"/>
          <w:ind w:firstLine="0"/>
        </w:pPr>
        <w:r>
          <w:ptab w:relativeTo="margin" w:alignment="right" w:leader="underscore"/>
        </w:r>
        <w:r w:rsidR="00A96C82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55237F1" wp14:editId="1E38FF0E">
                  <wp:simplePos x="0" y="0"/>
                  <wp:positionH relativeFrom="rightMargin">
                    <wp:posOffset>-659765</wp:posOffset>
                  </wp:positionH>
                  <wp:positionV relativeFrom="bottomMargin">
                    <wp:posOffset>254000</wp:posOffset>
                  </wp:positionV>
                  <wp:extent cx="1304925" cy="400050"/>
                  <wp:effectExtent l="0" t="0" r="28575" b="19050"/>
                  <wp:wrapNone/>
                  <wp:docPr id="6" name="Rectangle : carré corné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40005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854729" w14:textId="77777777" w:rsidR="004530A1" w:rsidRPr="009715DA" w:rsidRDefault="00A96C82" w:rsidP="009715D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15DA">
                                <w:rPr>
                                  <w:sz w:val="20"/>
                                  <w:szCs w:val="20"/>
                                </w:rPr>
                                <w:t>page 1 de</w:t>
                              </w:r>
                              <w:r w:rsidR="00B55A45" w:rsidRPr="009715DA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instrText xml:space="preserve"> NUMPAGES  \* Arabic  \* MERGEFORMAT </w:instrTex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CE0673" w:rsidRPr="009715DA">
                                <w:rPr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55237F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6" o:spid="_x0000_s1031" type="#_x0000_t65" style="position:absolute;margin-left:-51.95pt;margin-top:20pt;width:102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" o:allowincell="f" adj="14135" strokecolor="gray" strokeweight=".25pt">
                  <v:textbox>
                    <w:txbxContent>
                      <w:p w14:paraId="7E854729" w14:textId="77777777" w:rsidR="004530A1" w:rsidRPr="009715DA" w:rsidRDefault="00A96C82" w:rsidP="009715DA">
                        <w:pPr>
                          <w:rPr>
                            <w:sz w:val="20"/>
                            <w:szCs w:val="20"/>
                          </w:rPr>
                        </w:pPr>
                        <w:r w:rsidRPr="009715DA">
                          <w:rPr>
                            <w:sz w:val="20"/>
                            <w:szCs w:val="20"/>
                          </w:rPr>
                          <w:t>page 1 de</w:t>
                        </w:r>
                        <w:r w:rsidR="00B55A45" w:rsidRPr="009715DA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instrText xml:space="preserve"> NUMPAGES  \* Arabic  \* MERGEFORMAT </w:instrTex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CE0673" w:rsidRPr="009715DA">
                          <w:rPr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  <w:p w14:paraId="1539DE80" w14:textId="77777777" w:rsidR="005E028C" w:rsidRDefault="00940FD2" w:rsidP="000157E4">
        <w:pPr>
          <w:pStyle w:val="Pieddepage"/>
          <w:ind w:firstLine="0"/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 FILENAME  \* FirstCap  \* MERGEFORMAT </w:instrText>
        </w:r>
        <w:r>
          <w:rPr>
            <w:sz w:val="20"/>
            <w:szCs w:val="20"/>
          </w:rPr>
          <w:fldChar w:fldCharType="separate"/>
        </w:r>
        <w:r w:rsidR="0078702E">
          <w:rPr>
            <w:noProof/>
            <w:sz w:val="20"/>
            <w:szCs w:val="20"/>
          </w:rPr>
          <w:t>Document1</w:t>
        </w:r>
        <w:r>
          <w:rPr>
            <w:sz w:val="20"/>
            <w:szCs w:val="20"/>
          </w:rPr>
          <w:fldChar w:fldCharType="end"/>
        </w:r>
        <w:r w:rsidR="000157E4">
          <w:rPr>
            <w:sz w:val="20"/>
            <w:szCs w:val="20"/>
          </w:rPr>
          <w:tab/>
        </w:r>
        <w:r w:rsidR="00B55A45">
          <w:t xml:space="preserve">             </w:t>
        </w:r>
        <w:r w:rsidR="00CE0673" w:rsidRPr="009715DA">
          <w:rPr>
            <w:sz w:val="20"/>
            <w:szCs w:val="20"/>
          </w:rPr>
          <w:fldChar w:fldCharType="begin"/>
        </w:r>
        <w:r w:rsidR="00CE0673" w:rsidRPr="009715DA">
          <w:rPr>
            <w:sz w:val="20"/>
            <w:szCs w:val="20"/>
          </w:rPr>
          <w:instrText xml:space="preserve"> DATE  \@ "dd/MM/yyyy HH:mm"  \* MERGEFORMAT </w:instrText>
        </w:r>
        <w:r w:rsidR="00CE0673" w:rsidRPr="009715DA">
          <w:rPr>
            <w:sz w:val="20"/>
            <w:szCs w:val="20"/>
          </w:rPr>
          <w:fldChar w:fldCharType="separate"/>
        </w:r>
        <w:r w:rsidR="0078702E">
          <w:rPr>
            <w:noProof/>
            <w:sz w:val="20"/>
            <w:szCs w:val="20"/>
          </w:rPr>
          <w:t>01/02/2022 09:43</w:t>
        </w:r>
        <w:r w:rsidR="00CE0673" w:rsidRPr="009715DA">
          <w:rPr>
            <w:sz w:val="20"/>
            <w:szCs w:val="20"/>
          </w:rPr>
          <w:fldChar w:fldCharType="end"/>
        </w:r>
        <w:r w:rsidR="00FD1F30"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ED16" w14:textId="77777777" w:rsidR="00940FD2" w:rsidRDefault="00940FD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59BC1" w14:textId="77777777" w:rsidR="00184120" w:rsidRDefault="00184120" w:rsidP="005E028C">
      <w:pPr>
        <w:spacing w:after="0" w:line="240" w:lineRule="auto"/>
      </w:pPr>
      <w:r>
        <w:separator/>
      </w:r>
    </w:p>
  </w:footnote>
  <w:footnote w:type="continuationSeparator" w:id="0">
    <w:p w14:paraId="6CDE8620" w14:textId="77777777" w:rsidR="00184120" w:rsidRDefault="00184120" w:rsidP="005E0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055B2" w14:textId="77777777" w:rsidR="00940FD2" w:rsidRDefault="00940FD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9C341" w14:textId="77777777" w:rsidR="005E028C" w:rsidRDefault="005269C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1AE7B9" wp14:editId="3B38AE00">
              <wp:simplePos x="0" y="0"/>
              <wp:positionH relativeFrom="page">
                <wp:align>right</wp:align>
              </wp:positionH>
              <wp:positionV relativeFrom="paragraph">
                <wp:posOffset>-468630</wp:posOffset>
              </wp:positionV>
              <wp:extent cx="7545070" cy="1080198"/>
              <wp:effectExtent l="0" t="0" r="0" b="5715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5070" cy="10801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9D8226" w14:textId="77777777" w:rsidR="001605EA" w:rsidRDefault="001605EA" w:rsidP="00F71066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349698EA" w14:textId="77777777" w:rsidR="001605EA" w:rsidRDefault="00596E6B" w:rsidP="00596E6B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                                                                      </w:t>
                          </w:r>
                        </w:p>
                        <w:p w14:paraId="107509D3" w14:textId="77777777" w:rsidR="00B55A45" w:rsidRPr="001605EA" w:rsidRDefault="00B55A45" w:rsidP="00B55A45">
                          <w:pPr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ptab w:relativeTo="margin" w:alignment="right" w:leader="underscore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1AE7B9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6" type="#_x0000_t202" style="position:absolute;left:0;text-align:left;margin-left:542.9pt;margin-top:-36.9pt;width:594.1pt;height:85.0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" filled="f" stroked="f" strokeweight=".5pt">
              <v:textbox>
                <w:txbxContent>
                  <w:p w14:paraId="0B9D8226" w14:textId="77777777" w:rsidR="001605EA" w:rsidRDefault="001605EA" w:rsidP="00F71066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  <w:p w14:paraId="349698EA" w14:textId="77777777" w:rsidR="001605EA" w:rsidRDefault="00596E6B" w:rsidP="00596E6B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                                                                       </w:t>
                    </w:r>
                  </w:p>
                  <w:p w14:paraId="107509D3" w14:textId="77777777" w:rsidR="00B55A45" w:rsidRPr="001605EA" w:rsidRDefault="00B55A45" w:rsidP="00B55A45">
                    <w:pPr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ptab w:relativeTo="margin" w:alignment="right" w:leader="underscore"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8781157" wp14:editId="013DFA32">
              <wp:simplePos x="0" y="0"/>
              <wp:positionH relativeFrom="margin">
                <wp:posOffset>669869</wp:posOffset>
              </wp:positionH>
              <wp:positionV relativeFrom="paragraph">
                <wp:posOffset>-367240</wp:posOffset>
              </wp:positionV>
              <wp:extent cx="4059534" cy="698500"/>
              <wp:effectExtent l="0" t="0" r="0" b="635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9534" cy="698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98FF6C6" w14:textId="77777777" w:rsidR="00706114" w:rsidRPr="001605EA" w:rsidRDefault="00706114" w:rsidP="00706114">
                          <w:pPr>
                            <w:jc w:val="center"/>
                          </w:pPr>
                          <w:r w:rsidRPr="001605EA">
                            <w:t>Barrières Laser</w:t>
                          </w:r>
                        </w:p>
                        <w:p w14:paraId="42FACE31" w14:textId="77777777" w:rsidR="00706114" w:rsidRDefault="00706114" w:rsidP="0070611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605EA">
                            <w:rPr>
                              <w:sz w:val="16"/>
                              <w:szCs w:val="16"/>
                            </w:rPr>
                            <w:t>Lucas CANNIZZARO, Grégory SCHATZ, Baptiste WOZNIAK, Guillaume JEAN</w:t>
                          </w:r>
                        </w:p>
                        <w:p w14:paraId="2AC4F37C" w14:textId="77777777" w:rsidR="00706114" w:rsidRDefault="0070611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8781157" id="Zone de texte 1" o:spid="_x0000_s1027" type="#_x0000_t202" style="position:absolute;left:0;text-align:left;margin-left:52.75pt;margin-top:-28.9pt;width:319.65pt;height:5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" filled="f" stroked="f" strokeweight=".5pt">
              <v:textbox>
                <w:txbxContent>
                  <w:p w14:paraId="198FF6C6" w14:textId="77777777" w:rsidR="00706114" w:rsidRPr="001605EA" w:rsidRDefault="00706114" w:rsidP="00706114">
                    <w:pPr>
                      <w:jc w:val="center"/>
                    </w:pPr>
                    <w:r w:rsidRPr="001605EA">
                      <w:t>Barrières Laser</w:t>
                    </w:r>
                  </w:p>
                  <w:p w14:paraId="42FACE31" w14:textId="77777777" w:rsidR="00706114" w:rsidRDefault="00706114" w:rsidP="00706114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605EA">
                      <w:rPr>
                        <w:sz w:val="16"/>
                        <w:szCs w:val="16"/>
                      </w:rPr>
                      <w:t>Lucas CANNIZZARO, Grégory SCHATZ, Baptiste WOZNIAK, Guillaume JEAN</w:t>
                    </w:r>
                  </w:p>
                  <w:p w14:paraId="2AC4F37C" w14:textId="77777777" w:rsidR="00706114" w:rsidRDefault="00706114"/>
                </w:txbxContent>
              </v:textbox>
              <w10:wrap anchorx="margin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1B3FD7F" wp14:editId="3110C6DB">
              <wp:simplePos x="0" y="0"/>
              <wp:positionH relativeFrom="column">
                <wp:posOffset>-1447081</wp:posOffset>
              </wp:positionH>
              <wp:positionV relativeFrom="paragraph">
                <wp:posOffset>-467611</wp:posOffset>
              </wp:positionV>
              <wp:extent cx="2129720" cy="808893"/>
              <wp:effectExtent l="0" t="0" r="0" b="0"/>
              <wp:wrapNone/>
              <wp:docPr id="10" name="Zone de text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9720" cy="8088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88A5C0D" w14:textId="77777777" w:rsidR="004B621A" w:rsidRDefault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06689EE9" wp14:editId="76A504B7">
                                <wp:extent cx="1400175" cy="715998"/>
                                <wp:effectExtent l="0" t="0" r="0" b="8255"/>
                                <wp:docPr id="5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 5"/>
                                        <pic:cNvPicPr/>
                                      </pic:nvPicPr>
                                      <pic:blipFill>
                                        <a:blip r:embed="rId1">
                                          <a:alphaModFix amt="85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32127" cy="7323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B3FD7F" id="Zone de texte 10" o:spid="_x0000_s1028" type="#_x0000_t202" style="position:absolute;left:0;text-align:left;margin-left:-113.95pt;margin-top:-36.8pt;width:167.7pt;height:6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" filled="f" stroked="f" strokeweight=".5pt">
              <v:textbox>
                <w:txbxContent>
                  <w:p w14:paraId="688A5C0D" w14:textId="77777777" w:rsidR="004B621A" w:rsidRDefault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06689EE9" wp14:editId="76A504B7">
                          <wp:extent cx="1400175" cy="715998"/>
                          <wp:effectExtent l="0" t="0" r="0" b="8255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 5"/>
                                  <pic:cNvPicPr/>
                                </pic:nvPicPr>
                                <pic:blipFill>
                                  <a:blip r:embed="rId1">
                                    <a:alphaModFix amt="85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32127" cy="73233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BA99D11" wp14:editId="64FB8963">
              <wp:simplePos x="0" y="0"/>
              <wp:positionH relativeFrom="page">
                <wp:posOffset>6134825</wp:posOffset>
              </wp:positionH>
              <wp:positionV relativeFrom="paragraph">
                <wp:posOffset>-542722</wp:posOffset>
              </wp:positionV>
              <wp:extent cx="1662674" cy="1004836"/>
              <wp:effectExtent l="0" t="0" r="0" b="508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2674" cy="100483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0C03955" w14:textId="77777777" w:rsidR="004B621A" w:rsidRDefault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33B2E9E6" wp14:editId="71C3FB7C">
                                <wp:extent cx="856800" cy="856800"/>
                                <wp:effectExtent l="0" t="0" r="635" b="635"/>
                                <wp:docPr id="3" name="Ima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 7"/>
                                        <pic:cNvPicPr/>
                                      </pic:nvPicPr>
                                      <pic:blipFill>
                                        <a:blip r:embed="rId2">
                                          <a:alphaModFix amt="85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56800" cy="856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A99D11" id="Zone de texte 2" o:spid="_x0000_s1029" type="#_x0000_t202" style="position:absolute;left:0;text-align:left;margin-left:483.05pt;margin-top:-42.75pt;width:130.9pt;height:79.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" filled="f" stroked="f" strokeweight=".5pt">
              <v:textbox>
                <w:txbxContent>
                  <w:p w14:paraId="00C03955" w14:textId="77777777" w:rsidR="004B621A" w:rsidRDefault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33B2E9E6" wp14:editId="71C3FB7C">
                          <wp:extent cx="856800" cy="856800"/>
                          <wp:effectExtent l="0" t="0" r="635" b="635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 7"/>
                                  <pic:cNvPicPr/>
                                </pic:nvPicPr>
                                <pic:blipFill>
                                  <a:blip r:embed="rId2">
                                    <a:alphaModFix amt="85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56800" cy="856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D290AE" wp14:editId="49052466">
              <wp:simplePos x="0" y="0"/>
              <wp:positionH relativeFrom="column">
                <wp:posOffset>4505639</wp:posOffset>
              </wp:positionH>
              <wp:positionV relativeFrom="paragraph">
                <wp:posOffset>-563454</wp:posOffset>
              </wp:positionV>
              <wp:extent cx="1462035" cy="1155561"/>
              <wp:effectExtent l="0" t="0" r="0" b="6985"/>
              <wp:wrapNone/>
              <wp:docPr id="9" name="Zone de text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2035" cy="11555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AC1DB7" w14:textId="77777777" w:rsidR="004B621A" w:rsidRDefault="004B621A" w:rsidP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0693C993" wp14:editId="6EA8B3E3">
                                <wp:extent cx="742950" cy="864393"/>
                                <wp:effectExtent l="0" t="0" r="0" b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 4"/>
                                        <pic:cNvPicPr/>
                                      </pic:nvPicPr>
                                      <pic:blipFill>
                                        <a:blip r:embed="rId3">
                                          <a:alphaModFix amt="70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82139" cy="90998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0D290AE" id="Zone de texte 9" o:spid="_x0000_s1030" type="#_x0000_t202" style="position:absolute;left:0;text-align:left;margin-left:354.75pt;margin-top:-44.35pt;width:115.1pt;height:9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" filled="f" stroked="f" strokeweight=".5pt">
              <v:textbox>
                <w:txbxContent>
                  <w:p w14:paraId="42AC1DB7" w14:textId="77777777" w:rsidR="004B621A" w:rsidRDefault="004B621A" w:rsidP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0693C993" wp14:editId="6EA8B3E3">
                          <wp:extent cx="742950" cy="864393"/>
                          <wp:effectExtent l="0" t="0" r="0" b="0"/>
                          <wp:docPr id="4" name="Imag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 4"/>
                                  <pic:cNvPicPr/>
                                </pic:nvPicPr>
                                <pic:blipFill>
                                  <a:blip r:embed="rId3">
                                    <a:alphaModFix amt="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82139" cy="90998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5C48C" w14:textId="77777777" w:rsidR="00940FD2" w:rsidRDefault="00940FD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23F5"/>
    <w:multiLevelType w:val="hybridMultilevel"/>
    <w:tmpl w:val="5E94A7CE"/>
    <w:lvl w:ilvl="0" w:tplc="6288920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2064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7D16A5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E014832"/>
    <w:multiLevelType w:val="hybridMultilevel"/>
    <w:tmpl w:val="1826BE92"/>
    <w:lvl w:ilvl="0" w:tplc="98686AF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2E"/>
    <w:rsid w:val="000157E4"/>
    <w:rsid w:val="00062998"/>
    <w:rsid w:val="000D4930"/>
    <w:rsid w:val="001605EA"/>
    <w:rsid w:val="00173A6E"/>
    <w:rsid w:val="00184120"/>
    <w:rsid w:val="001A1F03"/>
    <w:rsid w:val="001C40EF"/>
    <w:rsid w:val="002361BA"/>
    <w:rsid w:val="002D56A6"/>
    <w:rsid w:val="003372ED"/>
    <w:rsid w:val="003625A8"/>
    <w:rsid w:val="00404CC5"/>
    <w:rsid w:val="004530A1"/>
    <w:rsid w:val="00472DE5"/>
    <w:rsid w:val="004B621A"/>
    <w:rsid w:val="005269C6"/>
    <w:rsid w:val="0056560E"/>
    <w:rsid w:val="00596E6B"/>
    <w:rsid w:val="005E028C"/>
    <w:rsid w:val="00641891"/>
    <w:rsid w:val="006638AD"/>
    <w:rsid w:val="006A38DA"/>
    <w:rsid w:val="00706114"/>
    <w:rsid w:val="0078702E"/>
    <w:rsid w:val="007E57CB"/>
    <w:rsid w:val="00805698"/>
    <w:rsid w:val="008721B0"/>
    <w:rsid w:val="00916F87"/>
    <w:rsid w:val="00940FD2"/>
    <w:rsid w:val="009715DA"/>
    <w:rsid w:val="009928C9"/>
    <w:rsid w:val="009A4E07"/>
    <w:rsid w:val="009E1B69"/>
    <w:rsid w:val="009E67FC"/>
    <w:rsid w:val="009F70DB"/>
    <w:rsid w:val="00A25887"/>
    <w:rsid w:val="00A570C2"/>
    <w:rsid w:val="00A96C82"/>
    <w:rsid w:val="00AB580E"/>
    <w:rsid w:val="00AF459B"/>
    <w:rsid w:val="00B55A45"/>
    <w:rsid w:val="00BA6FEB"/>
    <w:rsid w:val="00BE07DB"/>
    <w:rsid w:val="00CE0673"/>
    <w:rsid w:val="00CF282F"/>
    <w:rsid w:val="00D153D5"/>
    <w:rsid w:val="00D165FB"/>
    <w:rsid w:val="00D83BDB"/>
    <w:rsid w:val="00DB1128"/>
    <w:rsid w:val="00DE2045"/>
    <w:rsid w:val="00EF3BA2"/>
    <w:rsid w:val="00F71066"/>
    <w:rsid w:val="00FA61CD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D9232D"/>
  <w15:chartTrackingRefBased/>
  <w15:docId w15:val="{62281344-9705-457A-B27B-FB60B4AA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e"/>
    <w:qFormat/>
    <w:rsid w:val="009E67FC"/>
    <w:pPr>
      <w:ind w:firstLine="709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173A6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3A6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8D97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9E67F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7E57C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57C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57C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57C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57C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57C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6560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1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0E"/>
    <w:rPr>
      <w:rFonts w:ascii="Times New Roman" w:eastAsiaTheme="majorEastAsia" w:hAnsi="Times New Roman" w:cstheme="majorBidi"/>
      <w:b/>
      <w:spacing w:val="-10"/>
      <w:kern w:val="28"/>
      <w:sz w:val="144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73A6E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3A6E"/>
    <w:rPr>
      <w:rFonts w:ascii="Times New Roman" w:eastAsiaTheme="majorEastAsia" w:hAnsi="Times New Roman" w:cstheme="majorBidi"/>
      <w:color w:val="2F8D97"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rsid w:val="005E0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28C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5E0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28C"/>
    <w:rPr>
      <w:rFonts w:ascii="Times New Roman" w:hAnsi="Times New Roman"/>
    </w:rPr>
  </w:style>
  <w:style w:type="character" w:customStyle="1" w:styleId="Titre3Car">
    <w:name w:val="Titre 3 Car"/>
    <w:basedOn w:val="Policepardfaut"/>
    <w:link w:val="Titre3"/>
    <w:uiPriority w:val="9"/>
    <w:rsid w:val="007E57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E57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57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57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E57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E57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E57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re05">
    <w:name w:val="titre0.5"/>
    <w:basedOn w:val="Normal"/>
    <w:link w:val="titre05Car"/>
    <w:qFormat/>
    <w:rsid w:val="00173A6E"/>
    <w:rPr>
      <w:sz w:val="36"/>
    </w:rPr>
  </w:style>
  <w:style w:type="character" w:customStyle="1" w:styleId="titre05Car">
    <w:name w:val="titre0.5 Car"/>
    <w:basedOn w:val="Policepardfaut"/>
    <w:link w:val="titre05"/>
    <w:rsid w:val="00173A6E"/>
    <w:rPr>
      <w:rFonts w:ascii="Times New Roman" w:hAnsi="Times New Roman"/>
      <w:sz w:val="36"/>
    </w:rPr>
  </w:style>
  <w:style w:type="character" w:styleId="Textedelespacerserv">
    <w:name w:val="Placeholder Text"/>
    <w:basedOn w:val="Policepardfaut"/>
    <w:uiPriority w:val="99"/>
    <w:semiHidden/>
    <w:rsid w:val="000157E4"/>
    <w:rPr>
      <w:color w:val="808080"/>
    </w:rPr>
  </w:style>
  <w:style w:type="paragraph" w:customStyle="1" w:styleId="Titredocument">
    <w:name w:val="Titre document"/>
    <w:basedOn w:val="Normal"/>
    <w:next w:val="titre05"/>
    <w:link w:val="TitredocumentCar"/>
    <w:autoRedefine/>
    <w:qFormat/>
    <w:rsid w:val="00AB580E"/>
    <w:pPr>
      <w:jc w:val="center"/>
    </w:pPr>
    <w:rPr>
      <w:b/>
      <w:sz w:val="48"/>
    </w:rPr>
  </w:style>
  <w:style w:type="character" w:customStyle="1" w:styleId="TitredocumentCar">
    <w:name w:val="Titre document Car"/>
    <w:basedOn w:val="Policepardfaut"/>
    <w:link w:val="Titredocument"/>
    <w:rsid w:val="00AB580E"/>
    <w:rPr>
      <w:rFonts w:ascii="Times New Roman" w:hAnsi="Times New Roman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ptiste\Documents\Mod&#232;les%20Office%20personnalis&#233;s\Mod&#232;le_Projet_Barrieres_Lase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396FF-89ED-42F7-8362-C026C36BD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Modèle_Projet_Barrieres_Laser</Template>
  <TotalTime>103</TotalTime>
  <Pages>2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WOZNIAK Baptiste</cp:lastModifiedBy>
  <cp:revision>24</cp:revision>
  <dcterms:created xsi:type="dcterms:W3CDTF">2022-02-01T08:43:00Z</dcterms:created>
  <dcterms:modified xsi:type="dcterms:W3CDTF">2022-02-01T10:26:00Z</dcterms:modified>
</cp:coreProperties>
</file>