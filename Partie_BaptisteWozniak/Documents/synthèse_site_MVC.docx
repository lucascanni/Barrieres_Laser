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3633" w14:textId="5D059541" w:rsidR="00AB580E" w:rsidRDefault="0006701D" w:rsidP="0006701D">
      <w:pPr>
        <w:pStyle w:val="Titredocument"/>
      </w:pPr>
      <w:r>
        <w:t>SITE MVC</w:t>
      </w:r>
    </w:p>
    <w:p w14:paraId="3A3BD90C" w14:textId="3374ABA4" w:rsidR="0006701D" w:rsidRDefault="0006701D" w:rsidP="0006701D">
      <w:pPr>
        <w:pStyle w:val="titre05"/>
      </w:pPr>
      <w:r>
        <w:t>Structure d’un site MVC</w:t>
      </w:r>
    </w:p>
    <w:p w14:paraId="1DE9739E" w14:textId="454D5CB2" w:rsidR="00815947" w:rsidRDefault="00815947" w:rsidP="00815947">
      <w:r>
        <w:t>L’architecture MVC (modèle-vue-contrôleur) est un patron</w:t>
      </w:r>
      <w:r w:rsidR="008104F8">
        <w:t xml:space="preserve"> (</w:t>
      </w:r>
      <w:r w:rsidR="008104F8" w:rsidRPr="0098506C">
        <w:rPr>
          <w:i/>
          <w:iCs/>
        </w:rPr>
        <w:t xml:space="preserve">design </w:t>
      </w:r>
      <w:r w:rsidR="0098506C" w:rsidRPr="0098506C">
        <w:rPr>
          <w:i/>
          <w:iCs/>
        </w:rPr>
        <w:t>patterns</w:t>
      </w:r>
      <w:r w:rsidR="0098506C">
        <w:t>)</w:t>
      </w:r>
      <w:r>
        <w:t xml:space="preserve"> utilisé en PHP pour le développement </w:t>
      </w:r>
      <w:r w:rsidR="0068640A">
        <w:t>d’applications Web. Cette architecture a pour but de séparer les problématiques liées aux différents composants au sein de leur structure respective. Les sites MVC permettent de concevoir des applications Web de manière claire et efficace grâce à la séparation des intentions. Les opérations de maintenance et de mises à jour sont fortement simplifiées.</w:t>
      </w:r>
    </w:p>
    <w:p w14:paraId="68B2DE93" w14:textId="77777777" w:rsidR="00833674" w:rsidRDefault="00833674" w:rsidP="00815947"/>
    <w:p w14:paraId="08F4D0DC" w14:textId="13C35943" w:rsidR="0068640A" w:rsidRDefault="0068640A" w:rsidP="00815947">
      <w:r>
        <w:rPr>
          <w:noProof/>
        </w:rPr>
        <w:drawing>
          <wp:inline distT="0" distB="0" distL="0" distR="0" wp14:anchorId="7568A334" wp14:editId="158F7543">
            <wp:extent cx="4363059" cy="30674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4363059" cy="3067478"/>
                    </a:xfrm>
                    <a:prstGeom prst="rect">
                      <a:avLst/>
                    </a:prstGeom>
                  </pic:spPr>
                </pic:pic>
              </a:graphicData>
            </a:graphic>
          </wp:inline>
        </w:drawing>
      </w:r>
    </w:p>
    <w:p w14:paraId="48442DCA" w14:textId="043A0A3D" w:rsidR="00812C88" w:rsidRDefault="00812C88" w:rsidP="00815947"/>
    <w:p w14:paraId="41A76C73" w14:textId="03159A48" w:rsidR="00B53ED0" w:rsidRDefault="00B53ED0" w:rsidP="00815947">
      <w:r>
        <w:t xml:space="preserve">Le </w:t>
      </w:r>
      <w:r w:rsidRPr="002636B6">
        <w:rPr>
          <w:b/>
          <w:bCs/>
        </w:rPr>
        <w:t>modèle</w:t>
      </w:r>
      <w:r>
        <w:t xml:space="preserve"> permet d’accéder aux données du site internet depuis une base de données à l’aide de classe, ou des fichiers plats types XML. Les fichiers plats représentent le format le plus universel des fichiers EDI (échange de données informati</w:t>
      </w:r>
      <w:r w:rsidR="002636B6">
        <w:t>sé</w:t>
      </w:r>
      <w:r>
        <w:t>)</w:t>
      </w:r>
      <w:r w:rsidR="002636B6">
        <w:t>.</w:t>
      </w:r>
      <w:r w:rsidR="0013753F">
        <w:t xml:space="preserve"> Le rôle du modèle est donc d’aller récupérer les informations « brutes » dans la base de données, de </w:t>
      </w:r>
      <w:r w:rsidR="009E20CF">
        <w:t>le</w:t>
      </w:r>
      <w:r w:rsidR="0013753F">
        <w:t xml:space="preserve">s organiser et de les assembler pour qu’elles puissent ensuite être traitées par le contrôleur. On y trouve entre autres les requêtes SQL. </w:t>
      </w:r>
    </w:p>
    <w:p w14:paraId="2FEF9116" w14:textId="5BF4DCC4" w:rsidR="002636B6" w:rsidRDefault="002636B6" w:rsidP="00815947">
      <w:r>
        <w:t xml:space="preserve">La </w:t>
      </w:r>
      <w:r w:rsidRPr="00063380">
        <w:rPr>
          <w:b/>
          <w:bCs/>
        </w:rPr>
        <w:t>vue</w:t>
      </w:r>
      <w:r>
        <w:t xml:space="preserve"> traite l’affichage à l’écran dans le navigateur Web bien souvent retranscrit grâce à des langages Web tels que HTML, CSS, Javascript.</w:t>
      </w:r>
      <w:r w:rsidR="00C5670B">
        <w:t xml:space="preserve"> Cette partie ne fait presque aucun calcul et se contente de récupérer des variables pour savoir ce qu’elle doit afficher. Outre les langages cités précédemment, il y a quelques boucles et conditions PHP très simples, pour afficher par exemple une liste de messages.</w:t>
      </w:r>
    </w:p>
    <w:p w14:paraId="146B7421" w14:textId="6C55EB1A" w:rsidR="007A59C5" w:rsidRDefault="007A59C5" w:rsidP="00815947">
      <w:r>
        <w:t xml:space="preserve">Le </w:t>
      </w:r>
      <w:r w:rsidRPr="00502CBB">
        <w:rPr>
          <w:b/>
          <w:bCs/>
        </w:rPr>
        <w:t>contrôleur</w:t>
      </w:r>
      <w:r>
        <w:t xml:space="preserve"> gère les int</w:t>
      </w:r>
      <w:r w:rsidR="005D3F0B">
        <w:t>e</w:t>
      </w:r>
      <w:r>
        <w:t>ractions.</w:t>
      </w:r>
      <w:r w:rsidR="00D46BE3">
        <w:t xml:space="preserve"> Il est le chef d’orchestre.</w:t>
      </w:r>
      <w:r>
        <w:t xml:space="preserve"> D’une manière générale, il va utiliser les données du modèle, les traiter en fonction de l’action de l’utilisateur, et les envoyer à la vue afin </w:t>
      </w:r>
      <w:r w:rsidR="00502CBB">
        <w:t>que ces dernières s’affichent à l’écran.</w:t>
      </w:r>
      <w:r w:rsidR="001B0D61">
        <w:t xml:space="preserve"> Le contrôleur est en quelque sorte l’intermédiaire entre le modèle et la vue, qui va gérer la logique du code qui prend </w:t>
      </w:r>
      <w:r w:rsidR="0083048C">
        <w:t>d</w:t>
      </w:r>
      <w:r w:rsidR="001B0D61">
        <w:t>es décisions.</w:t>
      </w:r>
      <w:r w:rsidR="005B7535">
        <w:t xml:space="preserve"> Il contient par conséquent exclusivement du PHP. Enfin c’est notamment cette partie qui s’occupe des droits d’accès en déterminant si l’utilisateur a le droit de voir la page ou non.</w:t>
      </w:r>
    </w:p>
    <w:p w14:paraId="10B1090F" w14:textId="77777777" w:rsidR="002636B6" w:rsidRPr="00B53ED0" w:rsidRDefault="002636B6" w:rsidP="00815947"/>
    <w:sectPr w:rsidR="002636B6" w:rsidRPr="00B53ED0" w:rsidSect="00A96C82">
      <w:headerReference w:type="default" r:id="rId9"/>
      <w:footerReference w:type="default" r:id="rId10"/>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01DD0" w14:textId="77777777" w:rsidR="0062080A" w:rsidRDefault="0062080A" w:rsidP="005E028C">
      <w:pPr>
        <w:spacing w:after="0" w:line="240" w:lineRule="auto"/>
      </w:pPr>
      <w:r>
        <w:separator/>
      </w:r>
    </w:p>
  </w:endnote>
  <w:endnote w:type="continuationSeparator" w:id="0">
    <w:p w14:paraId="2DC18004" w14:textId="77777777" w:rsidR="0062080A" w:rsidRDefault="0062080A"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174560"/>
      <w:docPartObj>
        <w:docPartGallery w:val="Page Numbers (Bottom of Page)"/>
        <w:docPartUnique/>
      </w:docPartObj>
    </w:sdtPr>
    <w:sdtEndPr/>
    <w:sdtContent>
      <w:p w14:paraId="24DBE8F0"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44A145C2" wp14:editId="79FDF8E4">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5837F810"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145C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" o:allowincell="f" adj="14135" strokecolor="gray" strokeweight=".25pt">
                  <v:textbox>
                    <w:txbxContent>
                      <w:p w14:paraId="5837F810" w14:textId="77777777" w:rsidR="004530A1" w:rsidRPr="009715DA" w:rsidRDefault="00A96C82" w:rsidP="009715DA">
                        <w:pPr>
                          <w:rPr>
                            <w:sz w:val="20"/>
                            <w:szCs w:val="20"/>
                          </w:rPr>
                        </w:pPr>
                        <w:r w:rsidRPr="009715DA">
                          <w:rPr>
                            <w:sz w:val="20"/>
                            <w:szCs w:val="20"/>
                          </w:rPr>
                          <w:t>page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23841848" w14:textId="299BA93F" w:rsidR="005E028C" w:rsidRDefault="00940FD2" w:rsidP="000157E4">
        <w:pPr>
          <w:pStyle w:val="Pieddepage"/>
          <w:ind w:firstLine="0"/>
        </w:pPr>
        <w:r>
          <w:rPr>
            <w:sz w:val="20"/>
            <w:szCs w:val="20"/>
          </w:rPr>
          <w:fldChar w:fldCharType="begin"/>
        </w:r>
        <w:r>
          <w:rPr>
            <w:sz w:val="20"/>
            <w:szCs w:val="20"/>
          </w:rPr>
          <w:instrText xml:space="preserve"> FILENAME  \* FirstCap  \* MERGEFORMAT </w:instrText>
        </w:r>
        <w:r>
          <w:rPr>
            <w:sz w:val="20"/>
            <w:szCs w:val="20"/>
          </w:rPr>
          <w:fldChar w:fldCharType="separate"/>
        </w:r>
        <w:r w:rsidR="003329C5">
          <w:rPr>
            <w:noProof/>
            <w:sz w:val="20"/>
            <w:szCs w:val="20"/>
          </w:rPr>
          <w:t>Synthèse_site_MVC</w:t>
        </w:r>
        <w:r>
          <w:rPr>
            <w:sz w:val="20"/>
            <w:szCs w:val="20"/>
          </w:rPr>
          <w:fldChar w:fldCharType="end"/>
        </w:r>
        <w:r w:rsidR="000157E4">
          <w:rPr>
            <w:sz w:val="20"/>
            <w:szCs w:val="20"/>
          </w:rPr>
          <w:tab/>
        </w:r>
        <w:r w:rsidR="00B55A45">
          <w:t xml:space="preserve">             </w:t>
        </w:r>
        <w:r w:rsidR="00CE0673" w:rsidRPr="009715DA">
          <w:rPr>
            <w:sz w:val="20"/>
            <w:szCs w:val="20"/>
          </w:rPr>
          <w:fldChar w:fldCharType="begin"/>
        </w:r>
        <w:r w:rsidR="00CE0673" w:rsidRPr="009715DA">
          <w:rPr>
            <w:sz w:val="20"/>
            <w:szCs w:val="20"/>
          </w:rPr>
          <w:instrText xml:space="preserve"> DATE  \@ "dd/MM/yyyy HH:mm"  \* MERGEFORMAT </w:instrText>
        </w:r>
        <w:r w:rsidR="00CE0673" w:rsidRPr="009715DA">
          <w:rPr>
            <w:sz w:val="20"/>
            <w:szCs w:val="20"/>
          </w:rPr>
          <w:fldChar w:fldCharType="separate"/>
        </w:r>
        <w:r w:rsidR="009E20CF">
          <w:rPr>
            <w:noProof/>
            <w:sz w:val="20"/>
            <w:szCs w:val="20"/>
          </w:rPr>
          <w:t>01/03/2022 09:17</w:t>
        </w:r>
        <w:r w:rsidR="00CE0673"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C91F3" w14:textId="77777777" w:rsidR="0062080A" w:rsidRDefault="0062080A" w:rsidP="005E028C">
      <w:pPr>
        <w:spacing w:after="0" w:line="240" w:lineRule="auto"/>
      </w:pPr>
      <w:r>
        <w:separator/>
      </w:r>
    </w:p>
  </w:footnote>
  <w:footnote w:type="continuationSeparator" w:id="0">
    <w:p w14:paraId="4E364728" w14:textId="77777777" w:rsidR="0062080A" w:rsidRDefault="0062080A"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70255"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3B62A2C0" wp14:editId="520A6FD9">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1F4245BB" w14:textId="77777777" w:rsidR="001605EA" w:rsidRDefault="001605EA" w:rsidP="00F71066">
                          <w:pPr>
                            <w:jc w:val="center"/>
                            <w:rPr>
                              <w:sz w:val="32"/>
                              <w:szCs w:val="32"/>
                            </w:rPr>
                          </w:pPr>
                        </w:p>
                        <w:p w14:paraId="4C79D6FF" w14:textId="77777777" w:rsidR="001605EA" w:rsidRDefault="00596E6B" w:rsidP="00596E6B">
                          <w:pPr>
                            <w:rPr>
                              <w:sz w:val="32"/>
                              <w:szCs w:val="32"/>
                            </w:rPr>
                          </w:pPr>
                          <w:r>
                            <w:rPr>
                              <w:sz w:val="32"/>
                              <w:szCs w:val="32"/>
                            </w:rPr>
                            <w:t xml:space="preserve">                                                                       </w:t>
                          </w:r>
                        </w:p>
                        <w:p w14:paraId="7939DA16"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2A2C0"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" filled="f" stroked="f" strokeweight=".5pt">
              <v:textbox>
                <w:txbxContent>
                  <w:p w14:paraId="1F4245BB" w14:textId="77777777" w:rsidR="001605EA" w:rsidRDefault="001605EA" w:rsidP="00F71066">
                    <w:pPr>
                      <w:jc w:val="center"/>
                      <w:rPr>
                        <w:sz w:val="32"/>
                        <w:szCs w:val="32"/>
                      </w:rPr>
                    </w:pPr>
                  </w:p>
                  <w:p w14:paraId="4C79D6FF" w14:textId="77777777" w:rsidR="001605EA" w:rsidRDefault="00596E6B" w:rsidP="00596E6B">
                    <w:pPr>
                      <w:rPr>
                        <w:sz w:val="32"/>
                        <w:szCs w:val="32"/>
                      </w:rPr>
                    </w:pPr>
                    <w:r>
                      <w:rPr>
                        <w:sz w:val="32"/>
                        <w:szCs w:val="32"/>
                      </w:rPr>
                      <w:t xml:space="preserve">                                                                       </w:t>
                    </w:r>
                  </w:p>
                  <w:p w14:paraId="7939DA16"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7571B856" wp14:editId="26B9B9A6">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654FD9CA" w14:textId="77777777" w:rsidR="00706114" w:rsidRPr="001605EA" w:rsidRDefault="00706114" w:rsidP="00706114">
                          <w:pPr>
                            <w:jc w:val="center"/>
                          </w:pPr>
                          <w:r w:rsidRPr="001605EA">
                            <w:t>Barrières Laser</w:t>
                          </w:r>
                        </w:p>
                        <w:p w14:paraId="43630348" w14:textId="77777777" w:rsidR="00706114" w:rsidRDefault="00706114" w:rsidP="00706114">
                          <w:pPr>
                            <w:jc w:val="center"/>
                            <w:rPr>
                              <w:sz w:val="16"/>
                              <w:szCs w:val="16"/>
                            </w:rPr>
                          </w:pPr>
                          <w:r w:rsidRPr="001605EA">
                            <w:rPr>
                              <w:sz w:val="16"/>
                              <w:szCs w:val="16"/>
                            </w:rPr>
                            <w:t>Lucas CANNIZZARO, Grégory SCHATZ, Baptiste WOZNIAK, Guillaume JEAN</w:t>
                          </w:r>
                        </w:p>
                        <w:p w14:paraId="4881C662"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71B856"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" filled="f" stroked="f" strokeweight=".5pt">
              <v:textbox>
                <w:txbxContent>
                  <w:p w14:paraId="654FD9CA" w14:textId="77777777" w:rsidR="00706114" w:rsidRPr="001605EA" w:rsidRDefault="00706114" w:rsidP="00706114">
                    <w:pPr>
                      <w:jc w:val="center"/>
                    </w:pPr>
                    <w:r w:rsidRPr="001605EA">
                      <w:t>Barrières Laser</w:t>
                    </w:r>
                  </w:p>
                  <w:p w14:paraId="43630348" w14:textId="77777777" w:rsidR="00706114" w:rsidRDefault="00706114" w:rsidP="00706114">
                    <w:pPr>
                      <w:jc w:val="center"/>
                      <w:rPr>
                        <w:sz w:val="16"/>
                        <w:szCs w:val="16"/>
                      </w:rPr>
                    </w:pPr>
                    <w:r w:rsidRPr="001605EA">
                      <w:rPr>
                        <w:sz w:val="16"/>
                        <w:szCs w:val="16"/>
                      </w:rPr>
                      <w:t>Lucas CANNIZZARO, Grégory SCHATZ, Baptiste WOZNIAK, Guillaume JEAN</w:t>
                    </w:r>
                  </w:p>
                  <w:p w14:paraId="4881C662"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3E13D944" wp14:editId="1A82D5E1">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03CE8179" w14:textId="77777777" w:rsidR="004B621A" w:rsidRDefault="004B621A">
                          <w:r>
                            <w:rPr>
                              <w:noProof/>
                              <w:sz w:val="32"/>
                              <w:szCs w:val="32"/>
                            </w:rPr>
                            <w:drawing>
                              <wp:inline distT="0" distB="0" distL="0" distR="0" wp14:anchorId="42481F82" wp14:editId="63ED84F5">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3D944"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" filled="f" stroked="f" strokeweight=".5pt">
              <v:textbox>
                <w:txbxContent>
                  <w:p w14:paraId="03CE8179" w14:textId="77777777" w:rsidR="004B621A" w:rsidRDefault="004B621A">
                    <w:r>
                      <w:rPr>
                        <w:noProof/>
                        <w:sz w:val="32"/>
                        <w:szCs w:val="32"/>
                      </w:rPr>
                      <w:drawing>
                        <wp:inline distT="0" distB="0" distL="0" distR="0" wp14:anchorId="42481F82" wp14:editId="63ED84F5">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2853D9DA" wp14:editId="33D9541E">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3B5A71F8" w14:textId="77777777" w:rsidR="004B621A" w:rsidRDefault="004B621A">
                          <w:r>
                            <w:rPr>
                              <w:noProof/>
                              <w:sz w:val="32"/>
                              <w:szCs w:val="32"/>
                            </w:rPr>
                            <w:drawing>
                              <wp:inline distT="0" distB="0" distL="0" distR="0" wp14:anchorId="2A1296D4" wp14:editId="2631051B">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3D9DA"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" filled="f" stroked="f" strokeweight=".5pt">
              <v:textbox>
                <w:txbxContent>
                  <w:p w14:paraId="3B5A71F8" w14:textId="77777777" w:rsidR="004B621A" w:rsidRDefault="004B621A">
                    <w:r>
                      <w:rPr>
                        <w:noProof/>
                        <w:sz w:val="32"/>
                        <w:szCs w:val="32"/>
                      </w:rPr>
                      <w:drawing>
                        <wp:inline distT="0" distB="0" distL="0" distR="0" wp14:anchorId="2A1296D4" wp14:editId="2631051B">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337CC729" wp14:editId="54F13594">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173A92A1" w14:textId="77777777" w:rsidR="004B621A" w:rsidRDefault="004B621A" w:rsidP="004B621A">
                          <w:r>
                            <w:rPr>
                              <w:noProof/>
                              <w:sz w:val="32"/>
                              <w:szCs w:val="32"/>
                            </w:rPr>
                            <w:drawing>
                              <wp:inline distT="0" distB="0" distL="0" distR="0" wp14:anchorId="419D983A" wp14:editId="55E5C47B">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CC729"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" filled="f" stroked="f" strokeweight=".5pt">
              <v:textbox>
                <w:txbxContent>
                  <w:p w14:paraId="173A92A1" w14:textId="77777777" w:rsidR="004B621A" w:rsidRDefault="004B621A" w:rsidP="004B621A">
                    <w:r>
                      <w:rPr>
                        <w:noProof/>
                        <w:sz w:val="32"/>
                        <w:szCs w:val="32"/>
                      </w:rPr>
                      <w:drawing>
                        <wp:inline distT="0" distB="0" distL="0" distR="0" wp14:anchorId="419D983A" wp14:editId="55E5C47B">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D2064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1D"/>
    <w:rsid w:val="000157E4"/>
    <w:rsid w:val="00062998"/>
    <w:rsid w:val="00063380"/>
    <w:rsid w:val="0006701D"/>
    <w:rsid w:val="0013753F"/>
    <w:rsid w:val="001605EA"/>
    <w:rsid w:val="00173A6E"/>
    <w:rsid w:val="001B0D61"/>
    <w:rsid w:val="001C40EF"/>
    <w:rsid w:val="002361BA"/>
    <w:rsid w:val="002636B6"/>
    <w:rsid w:val="002D56A6"/>
    <w:rsid w:val="003329C5"/>
    <w:rsid w:val="003372ED"/>
    <w:rsid w:val="003625A8"/>
    <w:rsid w:val="004530A1"/>
    <w:rsid w:val="00472DE5"/>
    <w:rsid w:val="004B621A"/>
    <w:rsid w:val="00502CBB"/>
    <w:rsid w:val="005269C6"/>
    <w:rsid w:val="0056560E"/>
    <w:rsid w:val="00596E6B"/>
    <w:rsid w:val="005B7535"/>
    <w:rsid w:val="005D3F0B"/>
    <w:rsid w:val="005E028C"/>
    <w:rsid w:val="0062080A"/>
    <w:rsid w:val="00641891"/>
    <w:rsid w:val="006638AD"/>
    <w:rsid w:val="0066416B"/>
    <w:rsid w:val="0068640A"/>
    <w:rsid w:val="006A38DA"/>
    <w:rsid w:val="00706114"/>
    <w:rsid w:val="00713713"/>
    <w:rsid w:val="007A59C5"/>
    <w:rsid w:val="007E57CB"/>
    <w:rsid w:val="00805698"/>
    <w:rsid w:val="008104F8"/>
    <w:rsid w:val="00812C88"/>
    <w:rsid w:val="00815947"/>
    <w:rsid w:val="0083048C"/>
    <w:rsid w:val="00833674"/>
    <w:rsid w:val="008721B0"/>
    <w:rsid w:val="00916F87"/>
    <w:rsid w:val="00940FD2"/>
    <w:rsid w:val="009715DA"/>
    <w:rsid w:val="0098506C"/>
    <w:rsid w:val="009928C9"/>
    <w:rsid w:val="009E20CF"/>
    <w:rsid w:val="009E67FC"/>
    <w:rsid w:val="009F70DB"/>
    <w:rsid w:val="00A25887"/>
    <w:rsid w:val="00A570C2"/>
    <w:rsid w:val="00A7201D"/>
    <w:rsid w:val="00A96C82"/>
    <w:rsid w:val="00AB580E"/>
    <w:rsid w:val="00AF459B"/>
    <w:rsid w:val="00B53ED0"/>
    <w:rsid w:val="00B55A45"/>
    <w:rsid w:val="00BA6FEB"/>
    <w:rsid w:val="00BE07DB"/>
    <w:rsid w:val="00C5670B"/>
    <w:rsid w:val="00CE0673"/>
    <w:rsid w:val="00CF59D1"/>
    <w:rsid w:val="00D165FB"/>
    <w:rsid w:val="00D46BE3"/>
    <w:rsid w:val="00D83BDB"/>
    <w:rsid w:val="00DB1128"/>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E4A84"/>
  <w15:chartTrackingRefBased/>
  <w15:docId w15:val="{9475953B-31CE-4693-8CE3-B2222B4B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 w:type="character" w:styleId="Textedelespacerserv">
    <w:name w:val="Placeholder Text"/>
    <w:basedOn w:val="Policepardfaut"/>
    <w:uiPriority w:val="99"/>
    <w:semiHidden/>
    <w:rsid w:val="000157E4"/>
    <w:rPr>
      <w:color w:val="808080"/>
    </w:rPr>
  </w:style>
  <w:style w:type="paragraph" w:customStyle="1" w:styleId="Titredocument">
    <w:name w:val="Titre document"/>
    <w:basedOn w:val="Normal"/>
    <w:next w:val="titre05"/>
    <w:link w:val="TitredocumentCar"/>
    <w:autoRedefine/>
    <w:qFormat/>
    <w:rsid w:val="00AB580E"/>
    <w:pPr>
      <w:jc w:val="center"/>
    </w:pPr>
    <w:rPr>
      <w:b/>
      <w:sz w:val="48"/>
    </w:rPr>
  </w:style>
  <w:style w:type="character" w:customStyle="1" w:styleId="TitredocumentCar">
    <w:name w:val="Titre document Car"/>
    <w:basedOn w:val="Policepardfaut"/>
    <w:link w:val="Titredocument"/>
    <w:rsid w:val="00AB580E"/>
    <w:rPr>
      <w:rFonts w:ascii="Times New Roman" w:hAnsi="Times New Roman"/>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ste\Documents\Mod&#232;les%20Office%20personnalis&#233;s\Mod&#232;le_Projet_Barrieres_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Modèle_Projet_Barrieres_Laser</Template>
  <TotalTime>69</TotalTime>
  <Pages>1</Pages>
  <Words>303</Words>
  <Characters>1667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WOZNIAK Baptiste</cp:lastModifiedBy>
  <cp:revision>148</cp:revision>
  <dcterms:created xsi:type="dcterms:W3CDTF">2022-01-14T13:07:00Z</dcterms:created>
  <dcterms:modified xsi:type="dcterms:W3CDTF">2022-03-01T08:23:00Z</dcterms:modified>
</cp:coreProperties>
</file>