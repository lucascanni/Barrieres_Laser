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7D6F" w14:textId="11DEA873" w:rsidR="00AB580E" w:rsidRDefault="0095448B" w:rsidP="0095448B">
      <w:pPr>
        <w:pStyle w:val="Titredocument"/>
      </w:pPr>
      <w:r>
        <w:t>Node-</w:t>
      </w:r>
      <w:r w:rsidR="0073235A">
        <w:t>Red</w:t>
      </w:r>
    </w:p>
    <w:p w14:paraId="207347F2" w14:textId="00B4E327" w:rsidR="0073235A" w:rsidRDefault="0073235A" w:rsidP="0073235A">
      <w:r>
        <w:t>Expliquez ce qu'est Node-Red et à quoi il sert dans notre projet</w:t>
      </w:r>
    </w:p>
    <w:p w14:paraId="367AF1DC" w14:textId="667EF89B" w:rsidR="00D75971" w:rsidRDefault="00D75971" w:rsidP="00D75971">
      <w:pPr>
        <w:ind w:firstLine="0"/>
      </w:pPr>
      <w:r>
        <w:t xml:space="preserve">Node-Red est un outil de développement basé sur des flux pour la programmation visuelle développé par l’entreprise IBM pour connecter ensemble des périphériques, des API (application programming interface) et des services en ligne dans le cadre de L’Internet des objets (IoT). Node-Red est ainsi une application qui repose sur la plateforme logicielle libre </w:t>
      </w:r>
      <w:r w:rsidR="00243569">
        <w:t>en JavaScript Node.js et qui permet le design des chaînes de traitement dans un environnement Web.</w:t>
      </w:r>
      <w:r w:rsidR="007A581E">
        <w:t xml:space="preserve"> De plus, Node-Red fonctionne comme un ETL, qui signifie Extract-transform-load et qui désigne une technologie informatique middleware</w:t>
      </w:r>
      <w:r w:rsidR="002866E4">
        <w:t xml:space="preserve">, </w:t>
      </w:r>
      <w:r w:rsidR="007A581E">
        <w:t xml:space="preserve">c’est-à-dire un logiciel qui agit comme une passerelle </w:t>
      </w:r>
      <w:r w:rsidR="00550E44">
        <w:t>entre les autres applications, outils</w:t>
      </w:r>
      <w:r w:rsidR="007A581E">
        <w:t xml:space="preserve"> </w:t>
      </w:r>
      <w:r w:rsidR="00550E44">
        <w:t>et bases de données pour offrir aux utilisateurs des services unifiés</w:t>
      </w:r>
      <w:r w:rsidR="002866E4">
        <w:t>, permettant d’effectuer des synchronisations massives d’information d’une source de données vers une autre</w:t>
      </w:r>
      <w:r w:rsidR="00550E44">
        <w:t>.</w:t>
      </w:r>
    </w:p>
    <w:p w14:paraId="1403557E" w14:textId="40288319" w:rsidR="00856921" w:rsidRDefault="006E509D" w:rsidP="00856921">
      <w:pPr>
        <w:ind w:firstLine="0"/>
      </w:pPr>
      <w:r>
        <w:t>L’utilisation et le développement de projets sur Node-Red se réalise aux travers d’une palette de composants</w:t>
      </w:r>
      <w:r w:rsidR="004207FC">
        <w:t>, appelé node, et qui vont constituer notre flow</w:t>
      </w:r>
      <w:r>
        <w:t>. Il en existe divers et variés, que ce soit les composants permettant de lire (input) et d’écrire (output) des données, ou encore des composants de fonctions (split, join, range, delay), de l’analyse et de stockage (file).</w:t>
      </w:r>
      <w:r w:rsidR="004207FC">
        <w:t xml:space="preserve"> On y retrouve également les principaux protocoles utiles pour l’IoT</w:t>
      </w:r>
      <w:r w:rsidR="00856921">
        <w:t xml:space="preserve"> comme MQTT ou HTTP.</w:t>
      </w:r>
    </w:p>
    <w:p w14:paraId="019BC697" w14:textId="10C5EC35" w:rsidR="0073235A" w:rsidRDefault="0073235A" w:rsidP="00856921">
      <w:pPr>
        <w:ind w:firstLine="0"/>
      </w:pPr>
      <w:r>
        <w:t>Créer un schéma qui montre notamment comment Node-Red intercepte les notifications MQTT puis enregistre les informations en base de données.</w:t>
      </w:r>
    </w:p>
    <w:p w14:paraId="501E40C2" w14:textId="77777777" w:rsidR="0073235A" w:rsidRDefault="0073235A" w:rsidP="0073235A">
      <w:r>
        <w:t>A la fin, expliquez précisément les différents éléments de votre diagramme Node-Red et expliquez le code des fonctions éventuellement créées.</w:t>
      </w:r>
    </w:p>
    <w:p w14:paraId="33A72B45" w14:textId="77777777" w:rsidR="0073235A" w:rsidRDefault="0073235A" w:rsidP="0073235A">
      <w:r>
        <w:t>Présentez aussi la mise à l'heure du serveur quand Lucas envoie cette notification MQTT au démarrage de son module.</w:t>
      </w:r>
    </w:p>
    <w:p w14:paraId="2DD4A05C" w14:textId="77777777" w:rsidR="0095448B" w:rsidRPr="0095448B" w:rsidRDefault="0095448B" w:rsidP="0095448B">
      <w:pPr>
        <w:pStyle w:val="titre05"/>
      </w:pPr>
    </w:p>
    <w:sectPr w:rsidR="0095448B" w:rsidRPr="0095448B" w:rsidSect="00A96C8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F9D1" w14:textId="77777777" w:rsidR="00D27D7A" w:rsidRDefault="00D27D7A" w:rsidP="005E028C">
      <w:pPr>
        <w:spacing w:after="0" w:line="240" w:lineRule="auto"/>
      </w:pPr>
      <w:r>
        <w:separator/>
      </w:r>
    </w:p>
  </w:endnote>
  <w:endnote w:type="continuationSeparator" w:id="0">
    <w:p w14:paraId="283915FB" w14:textId="77777777" w:rsidR="00D27D7A" w:rsidRDefault="00D27D7A"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1176" w14:textId="77777777" w:rsidR="00940FD2" w:rsidRDefault="00940F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2BECC1E4"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281CA9C0" wp14:editId="6EA8F081">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6622B487"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CA9C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6622B487"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34D70B1D" w14:textId="77777777"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95448B">
          <w:rPr>
            <w:noProof/>
            <w:sz w:val="20"/>
            <w:szCs w:val="20"/>
          </w:rPr>
          <w:t>Document1</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95448B">
          <w:rPr>
            <w:noProof/>
            <w:sz w:val="20"/>
            <w:szCs w:val="20"/>
          </w:rPr>
          <w:t>03/05/2022 23:33</w:t>
        </w:r>
        <w:r w:rsidR="00CE0673" w:rsidRPr="009715DA">
          <w:rPr>
            <w:sz w:val="20"/>
            <w:szCs w:val="20"/>
          </w:rPr>
          <w:fldChar w:fldCharType="end"/>
        </w:r>
        <w:r w:rsidR="00FD1F30">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5E50" w14:textId="77777777" w:rsidR="00940FD2" w:rsidRDefault="00940F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E5E5" w14:textId="77777777" w:rsidR="00D27D7A" w:rsidRDefault="00D27D7A" w:rsidP="005E028C">
      <w:pPr>
        <w:spacing w:after="0" w:line="240" w:lineRule="auto"/>
      </w:pPr>
      <w:r>
        <w:separator/>
      </w:r>
    </w:p>
  </w:footnote>
  <w:footnote w:type="continuationSeparator" w:id="0">
    <w:p w14:paraId="314C4B1B" w14:textId="77777777" w:rsidR="00D27D7A" w:rsidRDefault="00D27D7A"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CC77" w14:textId="77777777" w:rsidR="00940FD2" w:rsidRDefault="00940F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CCFB"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0D57B3DC" wp14:editId="789BBF0F">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621F892F" w14:textId="77777777" w:rsidR="001605EA" w:rsidRDefault="001605EA" w:rsidP="00F71066">
                          <w:pPr>
                            <w:jc w:val="center"/>
                            <w:rPr>
                              <w:sz w:val="32"/>
                              <w:szCs w:val="32"/>
                            </w:rPr>
                          </w:pPr>
                        </w:p>
                        <w:p w14:paraId="6EDEC7E2" w14:textId="77777777" w:rsidR="001605EA" w:rsidRDefault="00596E6B" w:rsidP="00596E6B">
                          <w:pPr>
                            <w:rPr>
                              <w:sz w:val="32"/>
                              <w:szCs w:val="32"/>
                            </w:rPr>
                          </w:pPr>
                          <w:r>
                            <w:rPr>
                              <w:sz w:val="32"/>
                              <w:szCs w:val="32"/>
                            </w:rPr>
                            <w:t xml:space="preserve">                                                                       </w:t>
                          </w:r>
                        </w:p>
                        <w:p w14:paraId="73A713F2"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7B3DC"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621F892F" w14:textId="77777777" w:rsidR="001605EA" w:rsidRDefault="001605EA" w:rsidP="00F71066">
                    <w:pPr>
                      <w:jc w:val="center"/>
                      <w:rPr>
                        <w:sz w:val="32"/>
                        <w:szCs w:val="32"/>
                      </w:rPr>
                    </w:pPr>
                  </w:p>
                  <w:p w14:paraId="6EDEC7E2" w14:textId="77777777" w:rsidR="001605EA" w:rsidRDefault="00596E6B" w:rsidP="00596E6B">
                    <w:pPr>
                      <w:rPr>
                        <w:sz w:val="32"/>
                        <w:szCs w:val="32"/>
                      </w:rPr>
                    </w:pPr>
                    <w:r>
                      <w:rPr>
                        <w:sz w:val="32"/>
                        <w:szCs w:val="32"/>
                      </w:rPr>
                      <w:t xml:space="preserve">                                                                       </w:t>
                    </w:r>
                  </w:p>
                  <w:p w14:paraId="73A713F2"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09FD8EE0" wp14:editId="5F5ED48E">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20666E18" w14:textId="77777777" w:rsidR="00706114" w:rsidRPr="001605EA" w:rsidRDefault="00706114" w:rsidP="00706114">
                          <w:pPr>
                            <w:jc w:val="center"/>
                          </w:pPr>
                          <w:r w:rsidRPr="001605EA">
                            <w:t>Barrières Laser</w:t>
                          </w:r>
                        </w:p>
                        <w:p w14:paraId="149A6411" w14:textId="77777777" w:rsidR="00706114" w:rsidRDefault="00706114" w:rsidP="00706114">
                          <w:pPr>
                            <w:jc w:val="center"/>
                            <w:rPr>
                              <w:sz w:val="16"/>
                              <w:szCs w:val="16"/>
                            </w:rPr>
                          </w:pPr>
                          <w:r w:rsidRPr="001605EA">
                            <w:rPr>
                              <w:sz w:val="16"/>
                              <w:szCs w:val="16"/>
                            </w:rPr>
                            <w:t>Lucas CANNIZZARO, Grégory SCHATZ, Baptiste WOZNIAK, Guillaume JEAN</w:t>
                          </w:r>
                        </w:p>
                        <w:p w14:paraId="01FD8F62"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D8EE0"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20666E18" w14:textId="77777777" w:rsidR="00706114" w:rsidRPr="001605EA" w:rsidRDefault="00706114" w:rsidP="00706114">
                    <w:pPr>
                      <w:jc w:val="center"/>
                    </w:pPr>
                    <w:r w:rsidRPr="001605EA">
                      <w:t>Barrières Laser</w:t>
                    </w:r>
                  </w:p>
                  <w:p w14:paraId="149A6411" w14:textId="77777777" w:rsidR="00706114" w:rsidRDefault="00706114" w:rsidP="00706114">
                    <w:pPr>
                      <w:jc w:val="center"/>
                      <w:rPr>
                        <w:sz w:val="16"/>
                        <w:szCs w:val="16"/>
                      </w:rPr>
                    </w:pPr>
                    <w:r w:rsidRPr="001605EA">
                      <w:rPr>
                        <w:sz w:val="16"/>
                        <w:szCs w:val="16"/>
                      </w:rPr>
                      <w:t>Lucas CANNIZZARO, Grégory SCHATZ, Baptiste WOZNIAK, Guillaume JEAN</w:t>
                    </w:r>
                  </w:p>
                  <w:p w14:paraId="01FD8F62"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540D39BB" wp14:editId="1A6C953A">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7ADB323A" w14:textId="77777777" w:rsidR="004B621A" w:rsidRDefault="004B621A">
                          <w:r>
                            <w:rPr>
                              <w:noProof/>
                              <w:sz w:val="32"/>
                              <w:szCs w:val="32"/>
                            </w:rPr>
                            <w:drawing>
                              <wp:inline distT="0" distB="0" distL="0" distR="0" wp14:anchorId="6378EB0E" wp14:editId="30DE6CE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D39BB"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7ADB323A" w14:textId="77777777" w:rsidR="004B621A" w:rsidRDefault="004B621A">
                    <w:r>
                      <w:rPr>
                        <w:noProof/>
                        <w:sz w:val="32"/>
                        <w:szCs w:val="32"/>
                      </w:rPr>
                      <w:drawing>
                        <wp:inline distT="0" distB="0" distL="0" distR="0" wp14:anchorId="6378EB0E" wp14:editId="30DE6CE7">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52A580D3" wp14:editId="324C05AE">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40C76F3F" w14:textId="77777777" w:rsidR="004B621A" w:rsidRDefault="004B621A">
                          <w:r>
                            <w:rPr>
                              <w:noProof/>
                              <w:sz w:val="32"/>
                              <w:szCs w:val="32"/>
                            </w:rPr>
                            <w:drawing>
                              <wp:inline distT="0" distB="0" distL="0" distR="0" wp14:anchorId="60049436" wp14:editId="2AB6C199">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80D3"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40C76F3F" w14:textId="77777777" w:rsidR="004B621A" w:rsidRDefault="004B621A">
                    <w:r>
                      <w:rPr>
                        <w:noProof/>
                        <w:sz w:val="32"/>
                        <w:szCs w:val="32"/>
                      </w:rPr>
                      <w:drawing>
                        <wp:inline distT="0" distB="0" distL="0" distR="0" wp14:anchorId="60049436" wp14:editId="2AB6C199">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2982B4B0" wp14:editId="165A7A90">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2DC94318" w14:textId="77777777" w:rsidR="004B621A" w:rsidRDefault="004B621A" w:rsidP="004B621A">
                          <w:r>
                            <w:rPr>
                              <w:noProof/>
                              <w:sz w:val="32"/>
                              <w:szCs w:val="32"/>
                            </w:rPr>
                            <w:drawing>
                              <wp:inline distT="0" distB="0" distL="0" distR="0" wp14:anchorId="402DC63A" wp14:editId="371A690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82B4B0"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2DC94318" w14:textId="77777777" w:rsidR="004B621A" w:rsidRDefault="004B621A" w:rsidP="004B621A">
                    <w:r>
                      <w:rPr>
                        <w:noProof/>
                        <w:sz w:val="32"/>
                        <w:szCs w:val="32"/>
                      </w:rPr>
                      <w:drawing>
                        <wp:inline distT="0" distB="0" distL="0" distR="0" wp14:anchorId="402DC63A" wp14:editId="371A690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BA0B" w14:textId="77777777" w:rsidR="00940FD2" w:rsidRDefault="00940F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68276657">
    <w:abstractNumId w:val="2"/>
  </w:num>
  <w:num w:numId="2" w16cid:durableId="328481662">
    <w:abstractNumId w:val="3"/>
  </w:num>
  <w:num w:numId="3" w16cid:durableId="1049263562">
    <w:abstractNumId w:val="0"/>
  </w:num>
  <w:num w:numId="4" w16cid:durableId="31700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8B"/>
    <w:rsid w:val="000157E4"/>
    <w:rsid w:val="00062998"/>
    <w:rsid w:val="001605EA"/>
    <w:rsid w:val="00173A6E"/>
    <w:rsid w:val="001C40EF"/>
    <w:rsid w:val="002361BA"/>
    <w:rsid w:val="00243569"/>
    <w:rsid w:val="002866E4"/>
    <w:rsid w:val="002D56A6"/>
    <w:rsid w:val="003372ED"/>
    <w:rsid w:val="003625A8"/>
    <w:rsid w:val="004207FC"/>
    <w:rsid w:val="004530A1"/>
    <w:rsid w:val="00472DE5"/>
    <w:rsid w:val="004B621A"/>
    <w:rsid w:val="005269C6"/>
    <w:rsid w:val="00550E44"/>
    <w:rsid w:val="0056560E"/>
    <w:rsid w:val="00596E6B"/>
    <w:rsid w:val="005E028C"/>
    <w:rsid w:val="00641891"/>
    <w:rsid w:val="006638AD"/>
    <w:rsid w:val="006A38DA"/>
    <w:rsid w:val="006E509D"/>
    <w:rsid w:val="00706114"/>
    <w:rsid w:val="0073235A"/>
    <w:rsid w:val="007A581E"/>
    <w:rsid w:val="007E57CB"/>
    <w:rsid w:val="00805698"/>
    <w:rsid w:val="00856921"/>
    <w:rsid w:val="008721B0"/>
    <w:rsid w:val="00916F87"/>
    <w:rsid w:val="00940FD2"/>
    <w:rsid w:val="0095448B"/>
    <w:rsid w:val="009715DA"/>
    <w:rsid w:val="009928C9"/>
    <w:rsid w:val="009E67FC"/>
    <w:rsid w:val="009F70DB"/>
    <w:rsid w:val="00A25887"/>
    <w:rsid w:val="00A570C2"/>
    <w:rsid w:val="00A96C82"/>
    <w:rsid w:val="00AB580E"/>
    <w:rsid w:val="00AF459B"/>
    <w:rsid w:val="00B55A45"/>
    <w:rsid w:val="00BA6FEB"/>
    <w:rsid w:val="00BE07DB"/>
    <w:rsid w:val="00BF0E98"/>
    <w:rsid w:val="00CE0673"/>
    <w:rsid w:val="00D165FB"/>
    <w:rsid w:val="00D27D7A"/>
    <w:rsid w:val="00D75971"/>
    <w:rsid w:val="00D83BDB"/>
    <w:rsid w:val="00DB1128"/>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CFFF"/>
  <w15:chartTrackingRefBased/>
  <w15:docId w15:val="{C728FB54-3800-4491-9AA2-199CA4E3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VR\ann&#233;e2\Projet_BTS\Mod&#232;le_Word_projet\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0</TotalTime>
  <Pages>1</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Wozniak</dc:creator>
  <cp:keywords/>
  <dc:description/>
  <cp:lastModifiedBy>Baptiste Wozniak</cp:lastModifiedBy>
  <cp:revision>19</cp:revision>
  <dcterms:created xsi:type="dcterms:W3CDTF">2022-05-03T21:33:00Z</dcterms:created>
  <dcterms:modified xsi:type="dcterms:W3CDTF">2022-05-03T22:29:00Z</dcterms:modified>
</cp:coreProperties>
</file>