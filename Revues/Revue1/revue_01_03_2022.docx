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5A91" w14:textId="1B337696" w:rsidR="0073313D" w:rsidRDefault="00580C9C">
      <w:pPr>
        <w:rPr>
          <w:b/>
          <w:bCs/>
          <w:u w:val="single"/>
        </w:rPr>
      </w:pPr>
      <w:r w:rsidRPr="00580C9C">
        <w:rPr>
          <w:b/>
          <w:bCs/>
          <w:u w:val="single"/>
        </w:rPr>
        <w:t>Lucas :</w:t>
      </w:r>
      <w:r>
        <w:rPr>
          <w:b/>
          <w:bCs/>
          <w:u w:val="single"/>
        </w:rPr>
        <w:t xml:space="preserve"> </w:t>
      </w:r>
      <w:r w:rsidR="00977D1F">
        <w:rPr>
          <w:b/>
          <w:bCs/>
          <w:u w:val="single"/>
        </w:rPr>
        <w:t>11 minutes 30</w:t>
      </w:r>
    </w:p>
    <w:p w14:paraId="610B8A07" w14:textId="08F4BC92" w:rsidR="00580C9C" w:rsidRDefault="00580C9C">
      <w:pPr>
        <w:rPr>
          <w:b/>
          <w:bCs/>
          <w:u w:val="single"/>
        </w:rPr>
      </w:pPr>
      <w:r>
        <w:rPr>
          <w:b/>
          <w:bCs/>
          <w:u w:val="single"/>
        </w:rPr>
        <w:t>Pas de n° de diapo</w:t>
      </w:r>
    </w:p>
    <w:p w14:paraId="16BDF58C" w14:textId="77777777" w:rsidR="00075694" w:rsidRDefault="00075694" w:rsidP="00075694">
      <w:pPr>
        <w:rPr>
          <w:b/>
          <w:bCs/>
          <w:u w:val="single"/>
        </w:rPr>
      </w:pPr>
      <w:r>
        <w:rPr>
          <w:b/>
          <w:bCs/>
          <w:u w:val="single"/>
        </w:rPr>
        <w:t>Manque diapo de fin</w:t>
      </w:r>
    </w:p>
    <w:p w14:paraId="2FF2F56C" w14:textId="77777777" w:rsidR="00075694" w:rsidRDefault="00075694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0C9C" w14:paraId="79364A5E" w14:textId="77777777" w:rsidTr="00580C9C">
        <w:tc>
          <w:tcPr>
            <w:tcW w:w="4531" w:type="dxa"/>
          </w:tcPr>
          <w:p w14:paraId="633E4CD5" w14:textId="77777777" w:rsidR="00580C9C" w:rsidRDefault="00580C9C" w:rsidP="00580C9C">
            <w:r>
              <w:t>Sommaire</w:t>
            </w:r>
          </w:p>
          <w:p w14:paraId="683032C4" w14:textId="77777777" w:rsidR="00580C9C" w:rsidRDefault="00580C9C" w:rsidP="00580C9C">
            <w:r>
              <w:t>Présentation du projet</w:t>
            </w:r>
          </w:p>
          <w:p w14:paraId="508D2CA0" w14:textId="77777777" w:rsidR="00580C9C" w:rsidRDefault="00580C9C" w:rsidP="00580C9C">
            <w:r>
              <w:t xml:space="preserve">Diag exigences </w:t>
            </w:r>
          </w:p>
          <w:p w14:paraId="562A7553" w14:textId="77777777" w:rsidR="00580C9C" w:rsidRDefault="00580C9C" w:rsidP="00580C9C">
            <w:r>
              <w:t>Architecture matérielle</w:t>
            </w:r>
          </w:p>
          <w:p w14:paraId="588F51C6" w14:textId="77777777" w:rsidR="00580C9C" w:rsidRDefault="00580C9C" w:rsidP="00580C9C">
            <w:r>
              <w:t>Ce système permet donc …</w:t>
            </w:r>
          </w:p>
          <w:p w14:paraId="737BB2C4" w14:textId="77777777" w:rsidR="00580C9C" w:rsidRDefault="00580C9C" w:rsidP="00580C9C">
            <w:r>
              <w:t>Spécifs et analyse</w:t>
            </w:r>
          </w:p>
          <w:p w14:paraId="4A6227FA" w14:textId="77777777" w:rsidR="00580C9C" w:rsidRDefault="00580C9C" w:rsidP="00580C9C">
            <w:r>
              <w:t xml:space="preserve">Cas d'utilisation </w:t>
            </w:r>
          </w:p>
          <w:p w14:paraId="69150BFD" w14:textId="77777777" w:rsidR="00580C9C" w:rsidRDefault="00580C9C" w:rsidP="00580C9C"/>
          <w:p w14:paraId="66292293" w14:textId="77777777" w:rsidR="00580C9C" w:rsidRDefault="00580C9C" w:rsidP="00580C9C">
            <w:r>
              <w:t>Présentation objectifs itération 1</w:t>
            </w:r>
          </w:p>
          <w:p w14:paraId="18ACD2C1" w14:textId="77777777" w:rsidR="00580C9C" w:rsidRDefault="00580C9C" w:rsidP="00580C9C"/>
          <w:p w14:paraId="4F880A22" w14:textId="77777777" w:rsidR="00580C9C" w:rsidRDefault="00580C9C" w:rsidP="00580C9C"/>
          <w:p w14:paraId="542B9B8E" w14:textId="77777777" w:rsidR="00580C9C" w:rsidRDefault="00580C9C" w:rsidP="00580C9C">
            <w:r>
              <w:t>Choix du module d'acquisition</w:t>
            </w:r>
          </w:p>
          <w:p w14:paraId="7D057A4D" w14:textId="77777777" w:rsidR="00977D1F" w:rsidRDefault="00977D1F" w:rsidP="00580C9C">
            <w:r>
              <w:t>Conception itération 1</w:t>
            </w:r>
          </w:p>
          <w:p w14:paraId="401BC5BA" w14:textId="77777777" w:rsidR="00977D1F" w:rsidRDefault="00977D1F" w:rsidP="00977D1F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clignotement</w:t>
            </w:r>
            <w:proofErr w:type="gramEnd"/>
            <w:r>
              <w:t xml:space="preserve"> </w:t>
            </w:r>
            <w:proofErr w:type="spellStart"/>
            <w:r>
              <w:t>led</w:t>
            </w:r>
            <w:proofErr w:type="spellEnd"/>
          </w:p>
          <w:p w14:paraId="70B56217" w14:textId="77777777" w:rsidR="00977D1F" w:rsidRDefault="00977D1F" w:rsidP="00977D1F">
            <w:pPr>
              <w:pStyle w:val="Paragraphedeliste"/>
              <w:numPr>
                <w:ilvl w:val="0"/>
                <w:numId w:val="1"/>
              </w:numPr>
            </w:pPr>
            <w:r>
              <w:t>Ajout BP</w:t>
            </w:r>
          </w:p>
          <w:p w14:paraId="485391FD" w14:textId="77777777" w:rsidR="00977D1F" w:rsidRDefault="00977D1F" w:rsidP="00977D1F">
            <w:pPr>
              <w:pStyle w:val="Paragraphedeliste"/>
              <w:numPr>
                <w:ilvl w:val="0"/>
                <w:numId w:val="1"/>
              </w:numPr>
            </w:pPr>
            <w:r>
              <w:t>Interruptions</w:t>
            </w:r>
          </w:p>
          <w:p w14:paraId="096CFEB3" w14:textId="77777777" w:rsidR="00977D1F" w:rsidRDefault="00977D1F" w:rsidP="00977D1F">
            <w:pPr>
              <w:pStyle w:val="Paragraphedeliste"/>
              <w:numPr>
                <w:ilvl w:val="0"/>
                <w:numId w:val="1"/>
              </w:numPr>
            </w:pPr>
            <w:r>
              <w:t>Test GBF</w:t>
            </w:r>
          </w:p>
          <w:p w14:paraId="776FC24B" w14:textId="77777777" w:rsidR="00977D1F" w:rsidRDefault="00977D1F" w:rsidP="00977D1F">
            <w:pPr>
              <w:pStyle w:val="Paragraphedeliste"/>
            </w:pPr>
          </w:p>
          <w:p w14:paraId="1B2D24CE" w14:textId="126E3EF5" w:rsidR="00977D1F" w:rsidRDefault="00B05580" w:rsidP="00977D1F">
            <w:pPr>
              <w:pStyle w:val="Paragraphedeliste"/>
              <w:ind w:left="33"/>
            </w:pPr>
            <w:r>
              <w:t>Requêtes</w:t>
            </w:r>
            <w:r w:rsidR="00977D1F">
              <w:t xml:space="preserve"> POST</w:t>
            </w:r>
          </w:p>
        </w:tc>
        <w:tc>
          <w:tcPr>
            <w:tcW w:w="4531" w:type="dxa"/>
          </w:tcPr>
          <w:p w14:paraId="498B04BC" w14:textId="77777777" w:rsidR="00580C9C" w:rsidRDefault="00580C9C" w:rsidP="00580C9C"/>
          <w:p w14:paraId="06DFE0A7" w14:textId="2F6B88A0" w:rsidR="00580C9C" w:rsidRDefault="00580C9C" w:rsidP="00580C9C">
            <w:r>
              <w:t xml:space="preserve">Dire 2 mots sur </w:t>
            </w:r>
            <w:proofErr w:type="gramStart"/>
            <w:r>
              <w:t>CEREMA  :</w:t>
            </w:r>
            <w:proofErr w:type="gramEnd"/>
            <w:r>
              <w:t xml:space="preserve">  ok</w:t>
            </w:r>
            <w:r w:rsidR="00A4193E">
              <w:t>, trop court</w:t>
            </w:r>
          </w:p>
          <w:p w14:paraId="1FA94FC7" w14:textId="77777777" w:rsidR="00580C9C" w:rsidRDefault="00580C9C" w:rsidP="00580C9C">
            <w:r>
              <w:t>Caractères trop petits</w:t>
            </w:r>
          </w:p>
          <w:p w14:paraId="17DB9560" w14:textId="77777777" w:rsidR="00580C9C" w:rsidRDefault="00580C9C" w:rsidP="00580C9C"/>
          <w:p w14:paraId="02682C55" w14:textId="77777777" w:rsidR="00580C9C" w:rsidRDefault="00580C9C" w:rsidP="00580C9C">
            <w:r>
              <w:t>: TROP TARD</w:t>
            </w:r>
          </w:p>
          <w:p w14:paraId="5B80A23F" w14:textId="4D89BEBF" w:rsidR="00580C9C" w:rsidRDefault="00580C9C" w:rsidP="00580C9C"/>
          <w:p w14:paraId="38677868" w14:textId="3CE3B36F" w:rsidR="00580C9C" w:rsidRDefault="00580C9C" w:rsidP="00580C9C">
            <w:r>
              <w:t>Répétitions avec Exigences</w:t>
            </w:r>
          </w:p>
          <w:p w14:paraId="720CE041" w14:textId="77777777" w:rsidR="00580C9C" w:rsidRDefault="00580C9C" w:rsidP="00580C9C"/>
          <w:p w14:paraId="7BBFDD4C" w14:textId="50EFDC7C" w:rsidR="00580C9C" w:rsidRDefault="00580C9C" w:rsidP="00580C9C">
            <w:r>
              <w:t>0,5 ms : ne vient pas du cahier des charges mais a été calculé.</w:t>
            </w:r>
          </w:p>
          <w:p w14:paraId="42039647" w14:textId="77777777" w:rsidR="00580C9C" w:rsidRDefault="00580C9C" w:rsidP="00580C9C"/>
          <w:p w14:paraId="55205822" w14:textId="7F02A298" w:rsidR="00580C9C" w:rsidRDefault="00580C9C" w:rsidP="00580C9C"/>
          <w:p w14:paraId="23248B3F" w14:textId="4BFEAFCD" w:rsidR="00977D1F" w:rsidRDefault="00977D1F" w:rsidP="00580C9C"/>
          <w:p w14:paraId="04AB22FE" w14:textId="41524C60" w:rsidR="00977D1F" w:rsidRDefault="00977D1F" w:rsidP="00580C9C">
            <w:r>
              <w:t>On s'en fout d'une LED !</w:t>
            </w:r>
          </w:p>
          <w:p w14:paraId="7B0FFDE4" w14:textId="35D53C55" w:rsidR="00580C9C" w:rsidRDefault="00580C9C" w:rsidP="00580C9C"/>
          <w:p w14:paraId="50786A23" w14:textId="47DC6199" w:rsidR="00977D1F" w:rsidRDefault="00977D1F" w:rsidP="00580C9C">
            <w:r>
              <w:t>Donner l'avantage des interruptions !!</w:t>
            </w:r>
          </w:p>
          <w:p w14:paraId="2A3CFC00" w14:textId="10BDFD42" w:rsidR="00580C9C" w:rsidRDefault="00977D1F" w:rsidP="00580C9C">
            <w:r>
              <w:t>On se demande pourquoi 27 microsecondes</w:t>
            </w:r>
          </w:p>
          <w:p w14:paraId="074A0554" w14:textId="17E99CA1" w:rsidR="00580C9C" w:rsidRDefault="00580C9C" w:rsidP="00580C9C"/>
          <w:p w14:paraId="782A8D73" w14:textId="40AEDC02" w:rsidR="00977D1F" w:rsidRDefault="00977D1F" w:rsidP="00580C9C">
            <w:r>
              <w:t>Expliquer les requêtes http.</w:t>
            </w:r>
          </w:p>
          <w:p w14:paraId="4FED2997" w14:textId="77777777" w:rsidR="00580C9C" w:rsidRDefault="00580C9C" w:rsidP="00580C9C"/>
          <w:p w14:paraId="2DE9B0F4" w14:textId="3DBB27A8" w:rsidR="00580C9C" w:rsidRDefault="00580C9C" w:rsidP="00580C9C"/>
        </w:tc>
      </w:tr>
    </w:tbl>
    <w:p w14:paraId="578AC264" w14:textId="77777777" w:rsidR="00580C9C" w:rsidRPr="00580C9C" w:rsidRDefault="00580C9C">
      <w:pPr>
        <w:rPr>
          <w:b/>
          <w:bCs/>
          <w:u w:val="single"/>
        </w:rPr>
      </w:pPr>
    </w:p>
    <w:p w14:paraId="2594F0F4" w14:textId="4DEE51D9" w:rsidR="00580C9C" w:rsidRDefault="00A4193E">
      <w:r>
        <w:t xml:space="preserve">Aurait pu parler de </w:t>
      </w:r>
    </w:p>
    <w:p w14:paraId="4AC6D809" w14:textId="1EBEED7F" w:rsidR="00531907" w:rsidRDefault="00485079" w:rsidP="00485079">
      <w:pPr>
        <w:pStyle w:val="Paragraphedeliste"/>
        <w:numPr>
          <w:ilvl w:val="0"/>
          <w:numId w:val="2"/>
        </w:numPr>
      </w:pPr>
      <w:r>
        <w:t>SCRUM &amp; TRELLO</w:t>
      </w:r>
    </w:p>
    <w:p w14:paraId="6E88EC93" w14:textId="7503B365" w:rsidR="00485079" w:rsidRDefault="00485079" w:rsidP="00485079">
      <w:pPr>
        <w:pStyle w:val="Paragraphedeliste"/>
        <w:numPr>
          <w:ilvl w:val="0"/>
          <w:numId w:val="2"/>
        </w:numPr>
      </w:pPr>
      <w:r>
        <w:t>GIT</w:t>
      </w:r>
    </w:p>
    <w:p w14:paraId="2A061C2F" w14:textId="24FBB928" w:rsidR="00485079" w:rsidRDefault="00485079" w:rsidP="00485079">
      <w:pPr>
        <w:pStyle w:val="Paragraphedeliste"/>
        <w:numPr>
          <w:ilvl w:val="0"/>
          <w:numId w:val="2"/>
        </w:numPr>
      </w:pPr>
      <w:r>
        <w:t>L'échange avec le serveur</w:t>
      </w:r>
    </w:p>
    <w:p w14:paraId="67FAFF82" w14:textId="77777777" w:rsidR="00485079" w:rsidRDefault="00485079">
      <w:r>
        <w:br w:type="page"/>
      </w:r>
    </w:p>
    <w:p w14:paraId="2328FF1C" w14:textId="4CF789E1" w:rsidR="00485079" w:rsidRDefault="00485079" w:rsidP="0048507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Grégory</w:t>
      </w:r>
      <w:r w:rsidRPr="00580C9C">
        <w:rPr>
          <w:b/>
          <w:bCs/>
          <w:u w:val="single"/>
        </w:rPr>
        <w:t xml:space="preserve"> :</w:t>
      </w:r>
      <w:r>
        <w:rPr>
          <w:b/>
          <w:bCs/>
          <w:u w:val="single"/>
        </w:rPr>
        <w:t xml:space="preserve"> </w:t>
      </w:r>
      <w:r w:rsidR="0093305F">
        <w:rPr>
          <w:b/>
          <w:bCs/>
          <w:u w:val="single"/>
        </w:rPr>
        <w:t>11 minutes 30</w:t>
      </w:r>
    </w:p>
    <w:p w14:paraId="76CFA9B0" w14:textId="249C5ECC" w:rsidR="00485079" w:rsidRDefault="0093305F" w:rsidP="00485079">
      <w:pPr>
        <w:rPr>
          <w:b/>
          <w:bCs/>
          <w:u w:val="single"/>
        </w:rPr>
      </w:pPr>
      <w:r>
        <w:rPr>
          <w:b/>
          <w:bCs/>
          <w:u w:val="single"/>
        </w:rPr>
        <w:t>Pas de n° de diapo</w:t>
      </w:r>
    </w:p>
    <w:p w14:paraId="3CB1B836" w14:textId="77777777" w:rsidR="00075694" w:rsidRDefault="00075694" w:rsidP="00075694">
      <w:pPr>
        <w:rPr>
          <w:b/>
          <w:bCs/>
          <w:u w:val="single"/>
        </w:rPr>
      </w:pPr>
      <w:r>
        <w:rPr>
          <w:b/>
          <w:bCs/>
          <w:u w:val="single"/>
        </w:rPr>
        <w:t>Manque diapo de fin</w:t>
      </w:r>
    </w:p>
    <w:p w14:paraId="6918D444" w14:textId="2C0B1A37" w:rsidR="0093305F" w:rsidRDefault="0093305F" w:rsidP="00485079">
      <w:pPr>
        <w:rPr>
          <w:b/>
          <w:bCs/>
          <w:u w:val="single"/>
        </w:rPr>
      </w:pPr>
      <w:r>
        <w:rPr>
          <w:b/>
          <w:bCs/>
          <w:u w:val="single"/>
        </w:rPr>
        <w:t>Fond noir pas toujours super lisible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5079" w14:paraId="1A6A16D0" w14:textId="77777777" w:rsidTr="00451B97">
        <w:tc>
          <w:tcPr>
            <w:tcW w:w="4531" w:type="dxa"/>
          </w:tcPr>
          <w:p w14:paraId="415507C0" w14:textId="77777777" w:rsidR="00485079" w:rsidRDefault="00D2262D" w:rsidP="00451B97">
            <w:pPr>
              <w:pStyle w:val="Paragraphedeliste"/>
              <w:ind w:left="33"/>
            </w:pPr>
            <w:r>
              <w:t>Sommaire</w:t>
            </w:r>
          </w:p>
          <w:p w14:paraId="6012D807" w14:textId="77777777" w:rsidR="00D2262D" w:rsidRDefault="00D2262D" w:rsidP="00451B97">
            <w:pPr>
              <w:pStyle w:val="Paragraphedeliste"/>
              <w:ind w:left="33"/>
            </w:pPr>
            <w:r>
              <w:t>Présentation projet</w:t>
            </w:r>
          </w:p>
          <w:p w14:paraId="2B305487" w14:textId="77777777" w:rsidR="00D2262D" w:rsidRDefault="00D2262D" w:rsidP="00451B97">
            <w:pPr>
              <w:pStyle w:val="Paragraphedeliste"/>
              <w:ind w:left="33"/>
            </w:pPr>
            <w:r>
              <w:t xml:space="preserve">Architecture matérielle </w:t>
            </w:r>
          </w:p>
          <w:p w14:paraId="4E2789C6" w14:textId="77777777" w:rsidR="0093305F" w:rsidRDefault="0093305F" w:rsidP="00451B97">
            <w:pPr>
              <w:pStyle w:val="Paragraphedeliste"/>
              <w:ind w:left="33"/>
            </w:pPr>
            <w:r>
              <w:t>Diag exigence</w:t>
            </w:r>
          </w:p>
          <w:p w14:paraId="2C3870AF" w14:textId="77777777" w:rsidR="0093305F" w:rsidRDefault="0093305F" w:rsidP="00451B97">
            <w:pPr>
              <w:pStyle w:val="Paragraphedeliste"/>
              <w:ind w:left="33"/>
            </w:pPr>
            <w:r>
              <w:t>Diag cas d'utilisations</w:t>
            </w:r>
          </w:p>
          <w:p w14:paraId="73A9F6B5" w14:textId="77777777" w:rsidR="0093305F" w:rsidRDefault="0093305F" w:rsidP="00451B97">
            <w:pPr>
              <w:pStyle w:val="Paragraphedeliste"/>
              <w:ind w:left="33"/>
            </w:pPr>
            <w:r>
              <w:t>Plan du site Web</w:t>
            </w:r>
          </w:p>
          <w:p w14:paraId="62C0DB71" w14:textId="77777777" w:rsidR="0093305F" w:rsidRDefault="0093305F" w:rsidP="00451B97">
            <w:pPr>
              <w:pStyle w:val="Paragraphedeliste"/>
              <w:ind w:left="33"/>
            </w:pPr>
            <w:r>
              <w:t>Conception préliminaire : choix techniques</w:t>
            </w:r>
          </w:p>
          <w:p w14:paraId="620CDC7F" w14:textId="77777777" w:rsidR="0093305F" w:rsidRDefault="0093305F" w:rsidP="00451B97">
            <w:pPr>
              <w:pStyle w:val="Paragraphedeliste"/>
              <w:ind w:left="33"/>
            </w:pPr>
            <w:r>
              <w:t xml:space="preserve">Comparaison Raspberry &amp; NVIDIA </w:t>
            </w:r>
            <w:proofErr w:type="spellStart"/>
            <w:r>
              <w:t>Jetson</w:t>
            </w:r>
            <w:proofErr w:type="spellEnd"/>
          </w:p>
          <w:p w14:paraId="7CA25AC2" w14:textId="77777777" w:rsidR="0093305F" w:rsidRDefault="0093305F" w:rsidP="00451B97">
            <w:pPr>
              <w:pStyle w:val="Paragraphedeliste"/>
              <w:ind w:left="33"/>
            </w:pPr>
            <w:r>
              <w:t>Programme Raspberry</w:t>
            </w:r>
          </w:p>
          <w:p w14:paraId="12CA3E35" w14:textId="0486EDC7" w:rsidR="0093305F" w:rsidRDefault="0093305F" w:rsidP="00451B97">
            <w:pPr>
              <w:pStyle w:val="Paragraphedeliste"/>
              <w:ind w:left="33"/>
            </w:pPr>
            <w:r>
              <w:t>Avancement</w:t>
            </w:r>
          </w:p>
          <w:p w14:paraId="5532125D" w14:textId="77777777" w:rsidR="0093305F" w:rsidRDefault="0093305F" w:rsidP="00451B97">
            <w:pPr>
              <w:pStyle w:val="Paragraphedeliste"/>
              <w:ind w:left="33"/>
            </w:pPr>
          </w:p>
          <w:p w14:paraId="372D745A" w14:textId="77777777" w:rsidR="0093305F" w:rsidRDefault="0093305F" w:rsidP="00451B97">
            <w:pPr>
              <w:pStyle w:val="Paragraphedeliste"/>
              <w:ind w:left="33"/>
            </w:pPr>
          </w:p>
          <w:p w14:paraId="45A8DB09" w14:textId="77777777" w:rsidR="0093305F" w:rsidRDefault="0093305F" w:rsidP="00451B97">
            <w:pPr>
              <w:pStyle w:val="Paragraphedeliste"/>
              <w:ind w:left="33"/>
            </w:pPr>
          </w:p>
          <w:p w14:paraId="484B5DA8" w14:textId="77777777" w:rsidR="0093305F" w:rsidRDefault="0093305F" w:rsidP="00451B97">
            <w:pPr>
              <w:pStyle w:val="Paragraphedeliste"/>
              <w:ind w:left="33"/>
            </w:pPr>
          </w:p>
          <w:p w14:paraId="45906929" w14:textId="79E7AFAC" w:rsidR="0093305F" w:rsidRDefault="0093305F" w:rsidP="00451B97">
            <w:pPr>
              <w:pStyle w:val="Paragraphedeliste"/>
              <w:ind w:left="33"/>
            </w:pPr>
          </w:p>
        </w:tc>
        <w:tc>
          <w:tcPr>
            <w:tcW w:w="4531" w:type="dxa"/>
          </w:tcPr>
          <w:p w14:paraId="09C47620" w14:textId="77777777" w:rsidR="00485079" w:rsidRDefault="00485079" w:rsidP="00451B97"/>
          <w:p w14:paraId="4859EEFD" w14:textId="77777777" w:rsidR="0093305F" w:rsidRDefault="0093305F" w:rsidP="00451B97"/>
          <w:p w14:paraId="38DAEEAE" w14:textId="77777777" w:rsidR="0093305F" w:rsidRDefault="0093305F" w:rsidP="00451B97">
            <w:r>
              <w:t>Problème sur la couleur de fond</w:t>
            </w:r>
          </w:p>
          <w:p w14:paraId="072D8AB3" w14:textId="77777777" w:rsidR="0093305F" w:rsidRDefault="0093305F" w:rsidP="00451B97">
            <w:r>
              <w:t>Assez détaillé. Qui fait le paramétrage ?</w:t>
            </w:r>
          </w:p>
          <w:p w14:paraId="0BD2A7C2" w14:textId="77777777" w:rsidR="0093305F" w:rsidRDefault="0093305F" w:rsidP="00451B97"/>
          <w:p w14:paraId="12F01674" w14:textId="77777777" w:rsidR="0093305F" w:rsidRDefault="0093305F" w:rsidP="00451B97"/>
          <w:p w14:paraId="776209E0" w14:textId="1BF91146" w:rsidR="0093305F" w:rsidRDefault="0093305F" w:rsidP="00451B97"/>
          <w:p w14:paraId="3D1866F9" w14:textId="02AA9CCE" w:rsidR="0093305F" w:rsidRDefault="0093305F" w:rsidP="00451B97">
            <w:proofErr w:type="gramStart"/>
            <w:r>
              <w:t>ok</w:t>
            </w:r>
            <w:proofErr w:type="gramEnd"/>
          </w:p>
          <w:p w14:paraId="35B959F7" w14:textId="12A1FAF2" w:rsidR="0093305F" w:rsidRDefault="0093305F" w:rsidP="00451B97">
            <w:r>
              <w:t>Montrer la connexion du Raspberry à la barrière</w:t>
            </w:r>
          </w:p>
          <w:p w14:paraId="43727E75" w14:textId="1BE14AD7" w:rsidR="0093305F" w:rsidRDefault="0093305F" w:rsidP="00451B97">
            <w:r>
              <w:t>Aurait pu parler de l'incrustation</w:t>
            </w:r>
          </w:p>
        </w:tc>
      </w:tr>
    </w:tbl>
    <w:p w14:paraId="72F9E7E6" w14:textId="61EF34B1" w:rsidR="00485079" w:rsidRDefault="00485079" w:rsidP="00485079">
      <w:pPr>
        <w:rPr>
          <w:b/>
          <w:bCs/>
          <w:u w:val="single"/>
        </w:rPr>
      </w:pPr>
    </w:p>
    <w:p w14:paraId="1F8E144E" w14:textId="77777777" w:rsidR="004E76EB" w:rsidRDefault="004E76EB" w:rsidP="004E76EB">
      <w:r>
        <w:t xml:space="preserve">Aurait pu parler de </w:t>
      </w:r>
    </w:p>
    <w:p w14:paraId="28ADC51C" w14:textId="77777777" w:rsidR="004E76EB" w:rsidRDefault="004E76EB" w:rsidP="004E76EB">
      <w:pPr>
        <w:pStyle w:val="Paragraphedeliste"/>
        <w:numPr>
          <w:ilvl w:val="0"/>
          <w:numId w:val="2"/>
        </w:numPr>
      </w:pPr>
      <w:r>
        <w:t>SCRUM &amp; TRELLO</w:t>
      </w:r>
    </w:p>
    <w:p w14:paraId="2D6F95AB" w14:textId="77777777" w:rsidR="004E76EB" w:rsidRDefault="004E76EB" w:rsidP="004E76EB">
      <w:pPr>
        <w:pStyle w:val="Paragraphedeliste"/>
        <w:numPr>
          <w:ilvl w:val="0"/>
          <w:numId w:val="2"/>
        </w:numPr>
      </w:pPr>
      <w:r>
        <w:t>GIT</w:t>
      </w:r>
    </w:p>
    <w:p w14:paraId="30C563B0" w14:textId="77777777" w:rsidR="004E76EB" w:rsidRDefault="004E76EB" w:rsidP="00485079">
      <w:pPr>
        <w:rPr>
          <w:b/>
          <w:bCs/>
          <w:u w:val="single"/>
        </w:rPr>
      </w:pPr>
    </w:p>
    <w:p w14:paraId="1628B8C8" w14:textId="15717BD5" w:rsidR="008D3ED3" w:rsidRDefault="0093305F" w:rsidP="00485079">
      <w:pPr>
        <w:rPr>
          <w:b/>
          <w:bCs/>
          <w:u w:val="single"/>
        </w:rPr>
      </w:pPr>
      <w:r>
        <w:rPr>
          <w:b/>
          <w:bCs/>
          <w:u w:val="single"/>
        </w:rPr>
        <w:t>Parle</w:t>
      </w:r>
      <w:r w:rsidR="00223D8E">
        <w:rPr>
          <w:b/>
          <w:bCs/>
          <w:u w:val="single"/>
        </w:rPr>
        <w:t>r</w:t>
      </w:r>
      <w:r>
        <w:rPr>
          <w:b/>
          <w:bCs/>
          <w:u w:val="single"/>
        </w:rPr>
        <w:t xml:space="preserve"> des photos, mais ne faut-il pas plutôt des vidéos ?</w:t>
      </w:r>
    </w:p>
    <w:p w14:paraId="3DA848E9" w14:textId="77777777" w:rsidR="008D3ED3" w:rsidRDefault="008D3ED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1A6A259" w14:textId="1C6492E8" w:rsidR="008D3ED3" w:rsidRDefault="008D3ED3" w:rsidP="008D3ED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Baptiste</w:t>
      </w:r>
      <w:r w:rsidRPr="00580C9C">
        <w:rPr>
          <w:b/>
          <w:bCs/>
          <w:u w:val="single"/>
        </w:rPr>
        <w:t xml:space="preserve"> :</w:t>
      </w:r>
      <w:r>
        <w:rPr>
          <w:b/>
          <w:bCs/>
          <w:u w:val="single"/>
        </w:rPr>
        <w:t xml:space="preserve"> </w:t>
      </w:r>
      <w:r w:rsidR="00A575DE">
        <w:rPr>
          <w:b/>
          <w:bCs/>
          <w:u w:val="single"/>
        </w:rPr>
        <w:t>21 minutes</w:t>
      </w:r>
    </w:p>
    <w:p w14:paraId="1F4C467E" w14:textId="52CFC0CF" w:rsidR="00A575DE" w:rsidRDefault="00A575DE" w:rsidP="008D3ED3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n</w:t>
      </w:r>
      <w:proofErr w:type="gramEnd"/>
      <w:r>
        <w:rPr>
          <w:b/>
          <w:bCs/>
          <w:u w:val="single"/>
        </w:rPr>
        <w:t>° diapos et plan dynamique</w:t>
      </w:r>
    </w:p>
    <w:p w14:paraId="0724996C" w14:textId="3E533AA3" w:rsidR="00075694" w:rsidRDefault="00075694" w:rsidP="008D3ED3">
      <w:pPr>
        <w:rPr>
          <w:b/>
          <w:bCs/>
          <w:u w:val="single"/>
        </w:rPr>
      </w:pPr>
      <w:r>
        <w:rPr>
          <w:b/>
          <w:bCs/>
          <w:u w:val="single"/>
        </w:rPr>
        <w:t>Manque diapo de fin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3ED3" w14:paraId="2E2B5321" w14:textId="77777777" w:rsidTr="00451B97">
        <w:tc>
          <w:tcPr>
            <w:tcW w:w="4531" w:type="dxa"/>
          </w:tcPr>
          <w:p w14:paraId="5EC8E986" w14:textId="77777777" w:rsidR="008D3ED3" w:rsidRDefault="008D3ED3" w:rsidP="00451B97">
            <w:pPr>
              <w:pStyle w:val="Paragraphedeliste"/>
              <w:ind w:left="33"/>
            </w:pPr>
            <w:r>
              <w:t>Plan</w:t>
            </w:r>
          </w:p>
          <w:p w14:paraId="70E0E4C9" w14:textId="77777777" w:rsidR="008D3ED3" w:rsidRDefault="008D3ED3" w:rsidP="00451B97">
            <w:pPr>
              <w:pStyle w:val="Paragraphedeliste"/>
              <w:ind w:left="33"/>
            </w:pPr>
            <w:r>
              <w:t>Présentation du projet</w:t>
            </w:r>
          </w:p>
          <w:p w14:paraId="3597F0D5" w14:textId="77777777" w:rsidR="008D3ED3" w:rsidRDefault="008D3ED3" w:rsidP="00451B97">
            <w:pPr>
              <w:pStyle w:val="Paragraphedeliste"/>
              <w:ind w:left="33"/>
            </w:pPr>
            <w:proofErr w:type="spellStart"/>
            <w:r>
              <w:t>Cerema</w:t>
            </w:r>
            <w:proofErr w:type="spellEnd"/>
          </w:p>
          <w:p w14:paraId="394E400B" w14:textId="77777777" w:rsidR="008D3ED3" w:rsidRDefault="008D3ED3" w:rsidP="00451B97">
            <w:pPr>
              <w:pStyle w:val="Paragraphedeliste"/>
              <w:ind w:left="33"/>
            </w:pPr>
            <w:r>
              <w:t>Diag exigences</w:t>
            </w:r>
          </w:p>
          <w:p w14:paraId="1F9941FA" w14:textId="77777777" w:rsidR="008D3ED3" w:rsidRDefault="008D3ED3" w:rsidP="00451B97">
            <w:pPr>
              <w:pStyle w:val="Paragraphedeliste"/>
              <w:ind w:left="33"/>
            </w:pPr>
            <w:r>
              <w:t>Archi matérielle</w:t>
            </w:r>
          </w:p>
          <w:p w14:paraId="62AA9719" w14:textId="77777777" w:rsidR="008D3ED3" w:rsidRDefault="008D3ED3" w:rsidP="00451B97">
            <w:pPr>
              <w:pStyle w:val="Paragraphedeliste"/>
              <w:ind w:left="33"/>
            </w:pPr>
          </w:p>
          <w:p w14:paraId="767BF51D" w14:textId="77777777" w:rsidR="008D3ED3" w:rsidRDefault="008D3ED3" w:rsidP="00451B97">
            <w:pPr>
              <w:pStyle w:val="Paragraphedeliste"/>
              <w:ind w:left="33"/>
            </w:pPr>
            <w:r>
              <w:t>Barrière laser</w:t>
            </w:r>
          </w:p>
          <w:p w14:paraId="56845E65" w14:textId="77777777" w:rsidR="006E1093" w:rsidRDefault="006E1093" w:rsidP="00451B97">
            <w:pPr>
              <w:pStyle w:val="Paragraphedeliste"/>
              <w:ind w:left="33"/>
            </w:pPr>
          </w:p>
          <w:p w14:paraId="08A33D2A" w14:textId="77777777" w:rsidR="006E1093" w:rsidRDefault="006E1093" w:rsidP="00451B97">
            <w:pPr>
              <w:pStyle w:val="Paragraphedeliste"/>
              <w:ind w:left="33"/>
            </w:pPr>
            <w:r>
              <w:t>Diag cas d'utilisations</w:t>
            </w:r>
          </w:p>
          <w:p w14:paraId="7515475D" w14:textId="77777777" w:rsidR="00670B65" w:rsidRDefault="00670B65" w:rsidP="00451B97">
            <w:pPr>
              <w:pStyle w:val="Paragraphedeliste"/>
              <w:ind w:left="33"/>
            </w:pPr>
            <w:r>
              <w:t>Présente une page du site</w:t>
            </w:r>
          </w:p>
          <w:p w14:paraId="0FDA4A8E" w14:textId="77777777" w:rsidR="00670B65" w:rsidRDefault="00670B65" w:rsidP="00451B97">
            <w:pPr>
              <w:pStyle w:val="Paragraphedeliste"/>
              <w:ind w:left="33"/>
            </w:pPr>
          </w:p>
          <w:p w14:paraId="631ABD8C" w14:textId="77777777" w:rsidR="00670B65" w:rsidRDefault="00670B65" w:rsidP="00451B97">
            <w:pPr>
              <w:pStyle w:val="Paragraphedeliste"/>
              <w:ind w:left="33"/>
            </w:pPr>
            <w:r>
              <w:t>Historique</w:t>
            </w:r>
          </w:p>
          <w:p w14:paraId="0D03A71B" w14:textId="77777777" w:rsidR="00670B65" w:rsidRDefault="00670B65" w:rsidP="00451B97">
            <w:pPr>
              <w:pStyle w:val="Paragraphedeliste"/>
              <w:ind w:left="33"/>
            </w:pPr>
          </w:p>
          <w:p w14:paraId="13893B39" w14:textId="77777777" w:rsidR="00670B65" w:rsidRDefault="00670B65" w:rsidP="00451B97">
            <w:pPr>
              <w:pStyle w:val="Paragraphedeliste"/>
              <w:ind w:left="33"/>
            </w:pPr>
            <w:r>
              <w:t>Objectifs</w:t>
            </w:r>
          </w:p>
          <w:p w14:paraId="4839141F" w14:textId="77777777" w:rsidR="00670B65" w:rsidRDefault="00670B65" w:rsidP="00451B97">
            <w:pPr>
              <w:pStyle w:val="Paragraphedeliste"/>
              <w:ind w:left="33"/>
            </w:pPr>
          </w:p>
          <w:p w14:paraId="5F305010" w14:textId="478E2637" w:rsidR="00670B65" w:rsidRDefault="00670B65" w:rsidP="00451B97">
            <w:pPr>
              <w:pStyle w:val="Paragraphedeliste"/>
              <w:ind w:left="33"/>
            </w:pPr>
            <w:r>
              <w:t>Choix techniques</w:t>
            </w:r>
          </w:p>
          <w:p w14:paraId="4E8962FD" w14:textId="77777777" w:rsidR="00670B65" w:rsidRDefault="00670B65" w:rsidP="00451B97">
            <w:pPr>
              <w:pStyle w:val="Paragraphedeliste"/>
              <w:ind w:left="33"/>
            </w:pPr>
          </w:p>
          <w:p w14:paraId="3D7C0120" w14:textId="77777777" w:rsidR="00670B65" w:rsidRDefault="00670B65" w:rsidP="00451B97">
            <w:pPr>
              <w:pStyle w:val="Paragraphedeliste"/>
              <w:ind w:left="33"/>
            </w:pPr>
          </w:p>
          <w:p w14:paraId="75B4D55F" w14:textId="77777777" w:rsidR="00670B65" w:rsidRDefault="00670B65" w:rsidP="00451B97">
            <w:pPr>
              <w:pStyle w:val="Paragraphedeliste"/>
              <w:ind w:left="33"/>
            </w:pPr>
          </w:p>
          <w:p w14:paraId="4B0A9825" w14:textId="77777777" w:rsidR="00670B65" w:rsidRDefault="00670B65" w:rsidP="00451B97">
            <w:pPr>
              <w:pStyle w:val="Paragraphedeliste"/>
              <w:ind w:left="33"/>
            </w:pPr>
            <w:r>
              <w:t>MVC</w:t>
            </w:r>
          </w:p>
          <w:p w14:paraId="507EAE24" w14:textId="77777777" w:rsidR="00670B65" w:rsidRDefault="00670B65" w:rsidP="00451B97">
            <w:pPr>
              <w:pStyle w:val="Paragraphedeliste"/>
              <w:ind w:left="33"/>
            </w:pPr>
          </w:p>
          <w:p w14:paraId="305EBF26" w14:textId="77777777" w:rsidR="00670B65" w:rsidRDefault="00670B65" w:rsidP="00451B97">
            <w:pPr>
              <w:pStyle w:val="Paragraphedeliste"/>
              <w:ind w:left="33"/>
            </w:pPr>
          </w:p>
          <w:p w14:paraId="20133FCE" w14:textId="77777777" w:rsidR="00670B65" w:rsidRDefault="00670B65" w:rsidP="00451B97">
            <w:pPr>
              <w:pStyle w:val="Paragraphedeliste"/>
              <w:ind w:left="33"/>
            </w:pPr>
          </w:p>
          <w:p w14:paraId="5A012FA9" w14:textId="77777777" w:rsidR="00670B65" w:rsidRDefault="00670B65" w:rsidP="00451B97">
            <w:pPr>
              <w:pStyle w:val="Paragraphedeliste"/>
              <w:ind w:left="33"/>
            </w:pPr>
          </w:p>
          <w:p w14:paraId="32DB14EC" w14:textId="373F1A20" w:rsidR="00670B65" w:rsidRDefault="00670B65" w:rsidP="00451B97">
            <w:pPr>
              <w:pStyle w:val="Paragraphedeliste"/>
              <w:ind w:left="33"/>
            </w:pPr>
            <w:r>
              <w:t>Les requêtes http</w:t>
            </w:r>
          </w:p>
          <w:p w14:paraId="693C3F00" w14:textId="77777777" w:rsidR="00670B65" w:rsidRDefault="00670B65" w:rsidP="00451B97">
            <w:pPr>
              <w:pStyle w:val="Paragraphedeliste"/>
              <w:ind w:left="33"/>
            </w:pPr>
          </w:p>
          <w:p w14:paraId="73C72B4D" w14:textId="77777777" w:rsidR="00670B65" w:rsidRDefault="00670B65" w:rsidP="00451B97">
            <w:pPr>
              <w:pStyle w:val="Paragraphedeliste"/>
              <w:ind w:left="33"/>
            </w:pPr>
          </w:p>
          <w:p w14:paraId="685D649D" w14:textId="77777777" w:rsidR="00670B65" w:rsidRDefault="00670B65" w:rsidP="00451B97">
            <w:pPr>
              <w:pStyle w:val="Paragraphedeliste"/>
              <w:ind w:left="33"/>
            </w:pPr>
            <w:r>
              <w:t>JSON</w:t>
            </w:r>
          </w:p>
          <w:p w14:paraId="637E257A" w14:textId="77777777" w:rsidR="00670B65" w:rsidRDefault="00670B65" w:rsidP="00451B97">
            <w:pPr>
              <w:pStyle w:val="Paragraphedeliste"/>
              <w:ind w:left="33"/>
            </w:pPr>
          </w:p>
          <w:p w14:paraId="71CF9AC6" w14:textId="77777777" w:rsidR="00670B65" w:rsidRDefault="00670B65" w:rsidP="00451B97">
            <w:pPr>
              <w:pStyle w:val="Paragraphedeliste"/>
              <w:ind w:left="33"/>
            </w:pPr>
          </w:p>
          <w:p w14:paraId="0F2E7AF5" w14:textId="77777777" w:rsidR="00670B65" w:rsidRDefault="00A65E80" w:rsidP="00451B97">
            <w:pPr>
              <w:pStyle w:val="Paragraphedeliste"/>
              <w:ind w:left="33"/>
            </w:pPr>
            <w:r>
              <w:t>Exemple JSON</w:t>
            </w:r>
          </w:p>
          <w:p w14:paraId="13CBC772" w14:textId="5F7E2017" w:rsidR="00A65E80" w:rsidRDefault="00A65E80" w:rsidP="00451B97">
            <w:pPr>
              <w:pStyle w:val="Paragraphedeliste"/>
              <w:ind w:left="33"/>
            </w:pPr>
          </w:p>
          <w:p w14:paraId="04A20945" w14:textId="574A59A8" w:rsidR="00A65E80" w:rsidRDefault="00A65E80" w:rsidP="00451B97">
            <w:pPr>
              <w:pStyle w:val="Paragraphedeliste"/>
              <w:ind w:left="33"/>
            </w:pPr>
          </w:p>
          <w:p w14:paraId="5A5E67B5" w14:textId="54C332E5" w:rsidR="00A65E80" w:rsidRDefault="00A65E80" w:rsidP="00451B97">
            <w:pPr>
              <w:pStyle w:val="Paragraphedeliste"/>
              <w:ind w:left="33"/>
            </w:pPr>
            <w:r>
              <w:t>Présentation de la BD</w:t>
            </w:r>
          </w:p>
          <w:p w14:paraId="2BB37052" w14:textId="77777777" w:rsidR="00A65E80" w:rsidRDefault="00A65E80" w:rsidP="00451B97">
            <w:pPr>
              <w:pStyle w:val="Paragraphedeliste"/>
              <w:ind w:left="33"/>
            </w:pPr>
          </w:p>
          <w:p w14:paraId="0711846A" w14:textId="77777777" w:rsidR="00A65E80" w:rsidRDefault="00A65E80" w:rsidP="00451B97">
            <w:pPr>
              <w:pStyle w:val="Paragraphedeliste"/>
              <w:ind w:left="33"/>
            </w:pPr>
          </w:p>
          <w:p w14:paraId="2BD2E41B" w14:textId="77777777" w:rsidR="00A65E80" w:rsidRDefault="00A65E80" w:rsidP="00451B97">
            <w:pPr>
              <w:pStyle w:val="Paragraphedeliste"/>
              <w:ind w:left="33"/>
            </w:pPr>
          </w:p>
          <w:p w14:paraId="5ACCCC26" w14:textId="3ADF566A" w:rsidR="00A65E80" w:rsidRDefault="00A65E80" w:rsidP="00451B97">
            <w:pPr>
              <w:pStyle w:val="Paragraphedeliste"/>
              <w:ind w:left="33"/>
            </w:pPr>
            <w:r>
              <w:t>Conclusion</w:t>
            </w:r>
          </w:p>
        </w:tc>
        <w:tc>
          <w:tcPr>
            <w:tcW w:w="4531" w:type="dxa"/>
          </w:tcPr>
          <w:p w14:paraId="3A2C9835" w14:textId="77777777" w:rsidR="008D3ED3" w:rsidRDefault="008D3ED3" w:rsidP="00451B97"/>
          <w:p w14:paraId="6E51560B" w14:textId="77777777" w:rsidR="008D3ED3" w:rsidRDefault="008D3ED3" w:rsidP="00451B97">
            <w:r>
              <w:t xml:space="preserve">Stockage des "bases de données "… </w:t>
            </w:r>
            <w:proofErr w:type="gramStart"/>
            <w:r>
              <w:t>"!!!</w:t>
            </w:r>
            <w:proofErr w:type="gramEnd"/>
          </w:p>
          <w:p w14:paraId="2C2B1AC8" w14:textId="77777777" w:rsidR="008D3ED3" w:rsidRDefault="008D3ED3" w:rsidP="00451B97"/>
          <w:p w14:paraId="57CBB68F" w14:textId="77777777" w:rsidR="008D3ED3" w:rsidRDefault="008D3ED3" w:rsidP="00451B97"/>
          <w:p w14:paraId="6D2F9643" w14:textId="77777777" w:rsidR="008D3ED3" w:rsidRDefault="008D3ED3" w:rsidP="00451B97">
            <w:r>
              <w:t>Montrer une photo des barrières : ok mais trop tard</w:t>
            </w:r>
          </w:p>
          <w:p w14:paraId="5843DAF5" w14:textId="77777777" w:rsidR="008D3ED3" w:rsidRDefault="008D3ED3" w:rsidP="00451B97">
            <w:r>
              <w:t>Parler du catadioptre et de la récupération du signal.</w:t>
            </w:r>
          </w:p>
          <w:p w14:paraId="19F7A21A" w14:textId="77777777" w:rsidR="006E1093" w:rsidRDefault="006E1093" w:rsidP="00451B97">
            <w:r>
              <w:t xml:space="preserve">Redondant avec </w:t>
            </w:r>
            <w:proofErr w:type="spellStart"/>
            <w:r>
              <w:t>diag</w:t>
            </w:r>
            <w:proofErr w:type="spellEnd"/>
            <w:r>
              <w:t xml:space="preserve"> exigences</w:t>
            </w:r>
          </w:p>
          <w:p w14:paraId="7A4B8492" w14:textId="77777777" w:rsidR="00670B65" w:rsidRDefault="00670B65" w:rsidP="00451B97"/>
          <w:p w14:paraId="61EC373A" w14:textId="5D5E00A4" w:rsidR="00670B65" w:rsidRDefault="00670B65" w:rsidP="00451B97">
            <w:r>
              <w:t>Je pense qu'il faut associer l'acquisition à la campagne de mesures.</w:t>
            </w:r>
          </w:p>
          <w:p w14:paraId="7EF0ABD1" w14:textId="77777777" w:rsidR="00670B65" w:rsidRDefault="00670B65" w:rsidP="00451B97"/>
          <w:p w14:paraId="765A3E20" w14:textId="77777777" w:rsidR="00670B65" w:rsidRDefault="00670B65" w:rsidP="00451B97">
            <w:r>
              <w:t>Oubli de la mise en place du point d'accès WIFI</w:t>
            </w:r>
          </w:p>
          <w:p w14:paraId="6171DA43" w14:textId="77777777" w:rsidR="00670B65" w:rsidRDefault="00670B65" w:rsidP="00451B97"/>
          <w:p w14:paraId="459DCC76" w14:textId="77777777" w:rsidR="00670B65" w:rsidRDefault="00670B65" w:rsidP="00451B97">
            <w:r>
              <w:t>MVC n'a rien à voir avec Visual Studio Code</w:t>
            </w:r>
          </w:p>
          <w:p w14:paraId="24CA9061" w14:textId="3118A2C7" w:rsidR="00670B65" w:rsidRDefault="00670B65" w:rsidP="00451B97">
            <w:r>
              <w:t xml:space="preserve">Expliquer pourquoi Windows alors que le serveur est sur </w:t>
            </w:r>
            <w:r w:rsidR="00584938">
              <w:t>Raspberry</w:t>
            </w:r>
            <w:r>
              <w:t>.</w:t>
            </w:r>
          </w:p>
          <w:p w14:paraId="10509F4A" w14:textId="77777777" w:rsidR="00670B65" w:rsidRDefault="00670B65" w:rsidP="00451B97"/>
          <w:p w14:paraId="367CBAFA" w14:textId="50D43F7C" w:rsidR="00670B65" w:rsidRDefault="00670B65" w:rsidP="00451B97">
            <w:r>
              <w:t xml:space="preserve">Un schéma aurait été plus clair qu'une explication textuelle. </w:t>
            </w:r>
            <w:proofErr w:type="gramStart"/>
            <w:r>
              <w:t>ok</w:t>
            </w:r>
            <w:proofErr w:type="gramEnd"/>
            <w:r>
              <w:t>, il est montré après mais finalement la première diapo texte est inutile.</w:t>
            </w:r>
          </w:p>
          <w:p w14:paraId="172003FC" w14:textId="77777777" w:rsidR="00670B65" w:rsidRDefault="00670B65" w:rsidP="00451B97"/>
          <w:p w14:paraId="1EC8AAE1" w14:textId="77777777" w:rsidR="00670B65" w:rsidRDefault="00670B65" w:rsidP="00451B97">
            <w:r>
              <w:t>Attention, on peut aussi ajouter des données en mode GET derrière un ?</w:t>
            </w:r>
          </w:p>
          <w:p w14:paraId="08812A86" w14:textId="77777777" w:rsidR="00670B65" w:rsidRDefault="00670B65" w:rsidP="00451B97"/>
          <w:p w14:paraId="4C46EC8F" w14:textId="4F320415" w:rsidR="00670B65" w:rsidRDefault="00670B65" w:rsidP="00451B97">
            <w:r>
              <w:t>Présenter le format JSON avant de montrer un code PHP</w:t>
            </w:r>
          </w:p>
          <w:p w14:paraId="63A0BC29" w14:textId="77777777" w:rsidR="00670B65" w:rsidRDefault="00670B65" w:rsidP="00451B97"/>
          <w:p w14:paraId="75B5C36F" w14:textId="77777777" w:rsidR="00670B65" w:rsidRDefault="00A65E80" w:rsidP="00451B97">
            <w:r>
              <w:t>Il aurait fallu montrer quel contrôleur était appelé</w:t>
            </w:r>
          </w:p>
          <w:p w14:paraId="727BDA5C" w14:textId="77777777" w:rsidR="00A65E80" w:rsidRDefault="00A65E80" w:rsidP="00451B97"/>
          <w:p w14:paraId="35CBE3CB" w14:textId="07F99A48" w:rsidR="00A65E80" w:rsidRDefault="00BD3638" w:rsidP="00451B97">
            <w:r>
              <w:t>S'emmêle</w:t>
            </w:r>
            <w:r w:rsidR="00A65E80">
              <w:t xml:space="preserve"> les crayons avec les temps. Un petit schéma avec les temps aurait fortement </w:t>
            </w:r>
            <w:r>
              <w:t>simplifié</w:t>
            </w:r>
            <w:r w:rsidR="00A65E80">
              <w:t xml:space="preserve"> la compréhension</w:t>
            </w:r>
            <w:r>
              <w:t>.</w:t>
            </w:r>
          </w:p>
          <w:p w14:paraId="02A98780" w14:textId="77777777" w:rsidR="00A65E80" w:rsidRDefault="00A65E80" w:rsidP="00451B97"/>
          <w:p w14:paraId="35B65017" w14:textId="69EEA129" w:rsidR="00A65E80" w:rsidRDefault="00A65E80" w:rsidP="00451B97"/>
        </w:tc>
      </w:tr>
    </w:tbl>
    <w:p w14:paraId="4F20EB7C" w14:textId="77777777" w:rsidR="008D3ED3" w:rsidRDefault="008D3ED3" w:rsidP="008D3ED3">
      <w:pPr>
        <w:rPr>
          <w:b/>
          <w:bCs/>
          <w:u w:val="single"/>
        </w:rPr>
      </w:pPr>
    </w:p>
    <w:p w14:paraId="3CF6CD5D" w14:textId="77777777" w:rsidR="008D3ED3" w:rsidRDefault="008D3ED3" w:rsidP="008D3ED3">
      <w:r>
        <w:t xml:space="preserve">Aurait pu parler de </w:t>
      </w:r>
    </w:p>
    <w:p w14:paraId="6331300A" w14:textId="77777777" w:rsidR="008D3ED3" w:rsidRDefault="008D3ED3" w:rsidP="008D3ED3">
      <w:pPr>
        <w:pStyle w:val="Paragraphedeliste"/>
        <w:numPr>
          <w:ilvl w:val="0"/>
          <w:numId w:val="2"/>
        </w:numPr>
      </w:pPr>
      <w:r>
        <w:t>SCRUM &amp; TRELLO</w:t>
      </w:r>
    </w:p>
    <w:p w14:paraId="710CE5DE" w14:textId="77777777" w:rsidR="008D3ED3" w:rsidRDefault="008D3ED3" w:rsidP="008D3ED3">
      <w:pPr>
        <w:pStyle w:val="Paragraphedeliste"/>
        <w:numPr>
          <w:ilvl w:val="0"/>
          <w:numId w:val="2"/>
        </w:numPr>
      </w:pPr>
      <w:r>
        <w:t>GIT</w:t>
      </w:r>
    </w:p>
    <w:p w14:paraId="16DB679E" w14:textId="311DA395" w:rsidR="00075694" w:rsidRDefault="0007569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5745FD3" w14:textId="2D6C4C9B" w:rsidR="00075694" w:rsidRDefault="00075694" w:rsidP="0007569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Guillaume</w:t>
      </w:r>
      <w:r w:rsidRPr="00580C9C">
        <w:rPr>
          <w:b/>
          <w:bCs/>
          <w:u w:val="single"/>
        </w:rPr>
        <w:t xml:space="preserve"> :</w:t>
      </w:r>
      <w:r>
        <w:rPr>
          <w:b/>
          <w:bCs/>
          <w:u w:val="single"/>
        </w:rPr>
        <w:t xml:space="preserve"> </w:t>
      </w:r>
      <w:r w:rsidR="00F86665">
        <w:rPr>
          <w:b/>
          <w:bCs/>
          <w:u w:val="single"/>
        </w:rPr>
        <w:t>16 minutes</w:t>
      </w:r>
    </w:p>
    <w:p w14:paraId="2EC3B398" w14:textId="153677B5" w:rsidR="00A13014" w:rsidRDefault="00A13014" w:rsidP="00075694">
      <w:pPr>
        <w:rPr>
          <w:b/>
          <w:bCs/>
          <w:u w:val="single"/>
        </w:rPr>
      </w:pPr>
      <w:r>
        <w:rPr>
          <w:b/>
          <w:bCs/>
          <w:u w:val="single"/>
        </w:rPr>
        <w:t>Pas de n° de diapo</w:t>
      </w:r>
    </w:p>
    <w:p w14:paraId="687ED819" w14:textId="243B3274" w:rsidR="00075694" w:rsidRDefault="00F304A2" w:rsidP="00075694">
      <w:pPr>
        <w:rPr>
          <w:b/>
          <w:bCs/>
          <w:u w:val="single"/>
        </w:rPr>
      </w:pPr>
      <w:r>
        <w:rPr>
          <w:b/>
          <w:bCs/>
          <w:u w:val="single"/>
        </w:rPr>
        <w:t>Des fautes d'orthographe (par ex, des bouton</w:t>
      </w:r>
      <w:r w:rsidRPr="00F304A2">
        <w:rPr>
          <w:b/>
          <w:bCs/>
          <w:sz w:val="32"/>
          <w:szCs w:val="32"/>
          <w:u w:val="single"/>
        </w:rPr>
        <w:t>s</w:t>
      </w:r>
      <w:r>
        <w:rPr>
          <w:b/>
          <w:bCs/>
          <w:u w:val="single"/>
        </w:rPr>
        <w:t xml:space="preserve"> sans 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5694" w14:paraId="6B1FA2D9" w14:textId="77777777" w:rsidTr="00451B97">
        <w:tc>
          <w:tcPr>
            <w:tcW w:w="4531" w:type="dxa"/>
          </w:tcPr>
          <w:p w14:paraId="0C0505BB" w14:textId="77777777" w:rsidR="00075694" w:rsidRDefault="00075694" w:rsidP="00451B97">
            <w:pPr>
              <w:pStyle w:val="Paragraphedeliste"/>
              <w:ind w:left="33"/>
            </w:pPr>
            <w:r>
              <w:t>Sommaire</w:t>
            </w:r>
          </w:p>
          <w:p w14:paraId="2322BB3C" w14:textId="77777777" w:rsidR="00075694" w:rsidRDefault="00075694" w:rsidP="00451B97">
            <w:pPr>
              <w:pStyle w:val="Paragraphedeliste"/>
              <w:ind w:left="33"/>
            </w:pPr>
            <w:r>
              <w:t>Présentation du projet</w:t>
            </w:r>
          </w:p>
          <w:p w14:paraId="02E28072" w14:textId="77777777" w:rsidR="00075694" w:rsidRDefault="00075694" w:rsidP="00451B97">
            <w:pPr>
              <w:pStyle w:val="Paragraphedeliste"/>
              <w:ind w:left="33"/>
            </w:pPr>
            <w:r>
              <w:t>Architecture matérielle</w:t>
            </w:r>
          </w:p>
          <w:p w14:paraId="2F907359" w14:textId="77777777" w:rsidR="00F304A2" w:rsidRDefault="00F304A2" w:rsidP="00451B97">
            <w:pPr>
              <w:pStyle w:val="Paragraphedeliste"/>
              <w:ind w:left="33"/>
            </w:pPr>
            <w:r>
              <w:t>Les fonctionnalités</w:t>
            </w:r>
          </w:p>
          <w:p w14:paraId="1FC35346" w14:textId="77777777" w:rsidR="00F304A2" w:rsidRDefault="00F304A2" w:rsidP="00451B97">
            <w:pPr>
              <w:pStyle w:val="Paragraphedeliste"/>
              <w:ind w:left="33"/>
            </w:pPr>
          </w:p>
          <w:p w14:paraId="761A088B" w14:textId="34F7DDC6" w:rsidR="00F304A2" w:rsidRDefault="00F304A2" w:rsidP="00451B97">
            <w:pPr>
              <w:pStyle w:val="Paragraphedeliste"/>
              <w:ind w:left="33"/>
            </w:pPr>
            <w:r>
              <w:t>Diagramme de blocs</w:t>
            </w:r>
          </w:p>
          <w:p w14:paraId="3181A723" w14:textId="77777777" w:rsidR="00F304A2" w:rsidRDefault="00F304A2" w:rsidP="00451B97">
            <w:pPr>
              <w:pStyle w:val="Paragraphedeliste"/>
              <w:ind w:left="33"/>
            </w:pPr>
            <w:r>
              <w:t>Site Web</w:t>
            </w:r>
          </w:p>
          <w:p w14:paraId="5136666E" w14:textId="77777777" w:rsidR="00F304A2" w:rsidRDefault="00F304A2" w:rsidP="00451B97">
            <w:pPr>
              <w:pStyle w:val="Paragraphedeliste"/>
              <w:ind w:left="33"/>
            </w:pPr>
          </w:p>
          <w:p w14:paraId="5572CCC8" w14:textId="77777777" w:rsidR="00F304A2" w:rsidRDefault="00F304A2" w:rsidP="00451B97">
            <w:pPr>
              <w:pStyle w:val="Paragraphedeliste"/>
              <w:ind w:left="33"/>
            </w:pPr>
          </w:p>
          <w:p w14:paraId="645E245A" w14:textId="77777777" w:rsidR="00F304A2" w:rsidRDefault="00F304A2" w:rsidP="00451B97">
            <w:pPr>
              <w:pStyle w:val="Paragraphedeliste"/>
              <w:ind w:left="33"/>
            </w:pPr>
          </w:p>
          <w:p w14:paraId="0C196037" w14:textId="77777777" w:rsidR="00F304A2" w:rsidRDefault="00F304A2" w:rsidP="00451B97">
            <w:pPr>
              <w:pStyle w:val="Paragraphedeliste"/>
              <w:ind w:left="33"/>
            </w:pPr>
          </w:p>
          <w:p w14:paraId="30D4B685" w14:textId="77777777" w:rsidR="00F304A2" w:rsidRDefault="00F304A2" w:rsidP="00451B97">
            <w:pPr>
              <w:pStyle w:val="Paragraphedeliste"/>
              <w:ind w:left="33"/>
            </w:pPr>
            <w:proofErr w:type="gramStart"/>
            <w:r>
              <w:t>objectifs</w:t>
            </w:r>
            <w:proofErr w:type="gramEnd"/>
            <w:r>
              <w:t xml:space="preserve"> itération 1</w:t>
            </w:r>
          </w:p>
          <w:p w14:paraId="7669881A" w14:textId="77777777" w:rsidR="00F304A2" w:rsidRDefault="00F304A2" w:rsidP="00451B97">
            <w:pPr>
              <w:pStyle w:val="Paragraphedeliste"/>
              <w:ind w:left="33"/>
            </w:pPr>
            <w:r>
              <w:t>Choix techniques</w:t>
            </w:r>
          </w:p>
          <w:p w14:paraId="4A010847" w14:textId="77777777" w:rsidR="00F304A2" w:rsidRDefault="00F304A2" w:rsidP="00451B97">
            <w:pPr>
              <w:pStyle w:val="Paragraphedeliste"/>
              <w:ind w:left="33"/>
            </w:pPr>
          </w:p>
          <w:p w14:paraId="47850BE8" w14:textId="77777777" w:rsidR="00F304A2" w:rsidRDefault="00F304A2" w:rsidP="00451B97">
            <w:pPr>
              <w:pStyle w:val="Paragraphedeliste"/>
              <w:ind w:left="33"/>
            </w:pPr>
          </w:p>
          <w:p w14:paraId="24A28633" w14:textId="77777777" w:rsidR="00F304A2" w:rsidRDefault="00F304A2" w:rsidP="00451B97">
            <w:pPr>
              <w:pStyle w:val="Paragraphedeliste"/>
              <w:ind w:left="33"/>
            </w:pPr>
          </w:p>
          <w:p w14:paraId="348DDD8F" w14:textId="77777777" w:rsidR="00F304A2" w:rsidRDefault="00F304A2" w:rsidP="00451B97">
            <w:pPr>
              <w:pStyle w:val="Paragraphedeliste"/>
              <w:ind w:left="33"/>
            </w:pPr>
          </w:p>
          <w:p w14:paraId="6C0E3115" w14:textId="77777777" w:rsidR="00F304A2" w:rsidRDefault="00F304A2" w:rsidP="00451B97">
            <w:pPr>
              <w:pStyle w:val="Paragraphedeliste"/>
              <w:ind w:left="33"/>
            </w:pPr>
          </w:p>
          <w:p w14:paraId="493443AA" w14:textId="77777777" w:rsidR="00F304A2" w:rsidRDefault="00F304A2" w:rsidP="00451B97">
            <w:pPr>
              <w:pStyle w:val="Paragraphedeliste"/>
              <w:ind w:left="33"/>
            </w:pPr>
            <w:r>
              <w:t>MVC</w:t>
            </w:r>
          </w:p>
          <w:p w14:paraId="333DD423" w14:textId="77777777" w:rsidR="00F304A2" w:rsidRDefault="00F304A2" w:rsidP="00451B97">
            <w:pPr>
              <w:pStyle w:val="Paragraphedeliste"/>
              <w:ind w:left="33"/>
            </w:pPr>
          </w:p>
          <w:p w14:paraId="2B715AFC" w14:textId="77777777" w:rsidR="00F304A2" w:rsidRDefault="00F304A2" w:rsidP="00451B97">
            <w:pPr>
              <w:pStyle w:val="Paragraphedeliste"/>
              <w:ind w:left="33"/>
            </w:pPr>
          </w:p>
          <w:p w14:paraId="53D6C442" w14:textId="0E0B41B8" w:rsidR="00F304A2" w:rsidRDefault="00F304A2" w:rsidP="00451B97">
            <w:pPr>
              <w:pStyle w:val="Paragraphedeliste"/>
              <w:ind w:left="33"/>
            </w:pPr>
            <w:r>
              <w:t>WAMP</w:t>
            </w:r>
          </w:p>
          <w:p w14:paraId="60E4DE73" w14:textId="4736BADE" w:rsidR="00F304A2" w:rsidRDefault="00F304A2" w:rsidP="00451B97">
            <w:pPr>
              <w:pStyle w:val="Paragraphedeliste"/>
              <w:ind w:left="33"/>
            </w:pPr>
          </w:p>
          <w:p w14:paraId="19ABAF5E" w14:textId="35CB1E04" w:rsidR="00F304A2" w:rsidRDefault="00F304A2" w:rsidP="00451B97">
            <w:pPr>
              <w:pStyle w:val="Paragraphedeliste"/>
              <w:ind w:left="33"/>
            </w:pPr>
            <w:r>
              <w:t>Avancement</w:t>
            </w:r>
          </w:p>
          <w:p w14:paraId="71BF45DC" w14:textId="77777777" w:rsidR="00F304A2" w:rsidRDefault="00F304A2" w:rsidP="00451B97">
            <w:pPr>
              <w:pStyle w:val="Paragraphedeliste"/>
              <w:ind w:left="33"/>
            </w:pPr>
          </w:p>
          <w:p w14:paraId="6C5557D7" w14:textId="7133F808" w:rsidR="00F304A2" w:rsidRDefault="00F304A2" w:rsidP="00451B97">
            <w:pPr>
              <w:pStyle w:val="Paragraphedeliste"/>
              <w:ind w:left="33"/>
            </w:pPr>
          </w:p>
        </w:tc>
        <w:tc>
          <w:tcPr>
            <w:tcW w:w="4531" w:type="dxa"/>
          </w:tcPr>
          <w:p w14:paraId="60D37AA7" w14:textId="77777777" w:rsidR="00075694" w:rsidRDefault="00075694" w:rsidP="00075694"/>
          <w:p w14:paraId="1B704E82" w14:textId="77777777" w:rsidR="00075694" w:rsidRDefault="00075694" w:rsidP="00075694">
            <w:r>
              <w:t>CEREMA : il faut en parler</w:t>
            </w:r>
          </w:p>
          <w:p w14:paraId="62C346D2" w14:textId="398D000B" w:rsidR="00075694" w:rsidRDefault="00075694" w:rsidP="00075694">
            <w:r>
              <w:t xml:space="preserve">Montrer </w:t>
            </w:r>
            <w:r w:rsidR="00A13014">
              <w:t>une photo</w:t>
            </w:r>
            <w:r>
              <w:t xml:space="preserve"> d'une barrière</w:t>
            </w:r>
          </w:p>
          <w:p w14:paraId="00D5A6F4" w14:textId="7FD703E1" w:rsidR="00075694" w:rsidRDefault="00F304A2" w:rsidP="00075694">
            <w:r>
              <w:t>Aurait dû montrer un diagramme de cas d'utilisations.</w:t>
            </w:r>
          </w:p>
          <w:p w14:paraId="76BCBFA7" w14:textId="5582913C" w:rsidR="00F304A2" w:rsidRDefault="00F304A2" w:rsidP="00075694">
            <w:r>
              <w:t>Ok, mais bien expliquer le travail de tous.</w:t>
            </w:r>
          </w:p>
          <w:p w14:paraId="0D0A95DF" w14:textId="44F080AB" w:rsidR="00F304A2" w:rsidRDefault="00F304A2" w:rsidP="00075694">
            <w:proofErr w:type="gramStart"/>
            <w:r>
              <w:t>il</w:t>
            </w:r>
            <w:proofErr w:type="gramEnd"/>
            <w:r>
              <w:t xml:space="preserve"> y a 2 images !</w:t>
            </w:r>
          </w:p>
          <w:p w14:paraId="5984EB93" w14:textId="3C933978" w:rsidR="00F304A2" w:rsidRDefault="00F304A2" w:rsidP="00075694">
            <w:r>
              <w:t>La localisation doit être associée à la campagne de mesures, pas à une mesure précise.</w:t>
            </w:r>
          </w:p>
          <w:p w14:paraId="771095AB" w14:textId="0FD72AD2" w:rsidR="00F304A2" w:rsidRDefault="00F304A2" w:rsidP="00075694">
            <w:r>
              <w:t>Réactualisation automatique de la page ?</w:t>
            </w:r>
          </w:p>
          <w:p w14:paraId="2AA9D35C" w14:textId="5FF90EC8" w:rsidR="00F304A2" w:rsidRDefault="00F304A2" w:rsidP="00075694"/>
          <w:p w14:paraId="70B907AA" w14:textId="64627346" w:rsidR="00F304A2" w:rsidRDefault="00F304A2" w:rsidP="00075694">
            <w:r>
              <w:t>Mélange encore MVC avec Visual Studio. MVC n'est pas un format mais un modèle de conception.</w:t>
            </w:r>
          </w:p>
          <w:p w14:paraId="2FED2C6E" w14:textId="430359A2" w:rsidR="00F304A2" w:rsidRDefault="00F304A2" w:rsidP="00075694">
            <w:r>
              <w:t xml:space="preserve">Mélange WAMP et </w:t>
            </w:r>
            <w:proofErr w:type="spellStart"/>
            <w:r>
              <w:t>phpmyadmin</w:t>
            </w:r>
            <w:proofErr w:type="spellEnd"/>
            <w:r>
              <w:t xml:space="preserve"> !</w:t>
            </w:r>
          </w:p>
          <w:p w14:paraId="70749E79" w14:textId="77777777" w:rsidR="00F304A2" w:rsidRDefault="00F304A2" w:rsidP="00075694"/>
          <w:p w14:paraId="0EE32AB6" w14:textId="77777777" w:rsidR="00F304A2" w:rsidRDefault="00F304A2" w:rsidP="00075694"/>
          <w:p w14:paraId="0A2B5143" w14:textId="36C396A2" w:rsidR="00075694" w:rsidRDefault="00F304A2" w:rsidP="00075694">
            <w:r>
              <w:t xml:space="preserve">MVC n'est pas un format ! c'est un modèle de conception ("design pattern"). </w:t>
            </w:r>
          </w:p>
          <w:p w14:paraId="3B7B50EF" w14:textId="7E00B525" w:rsidR="00075694" w:rsidRDefault="00075694" w:rsidP="00075694"/>
          <w:p w14:paraId="7C323843" w14:textId="2DA54ADE" w:rsidR="00F304A2" w:rsidRDefault="00F304A2" w:rsidP="00075694"/>
          <w:p w14:paraId="3935E91C" w14:textId="78D0219F" w:rsidR="00F304A2" w:rsidRDefault="00F304A2" w:rsidP="00075694">
            <w:proofErr w:type="spellStart"/>
            <w:r>
              <w:t>MySql</w:t>
            </w:r>
            <w:proofErr w:type="spellEnd"/>
            <w:r>
              <w:t xml:space="preserve"> ou </w:t>
            </w:r>
            <w:proofErr w:type="spellStart"/>
            <w:r>
              <w:t>MariaDB</w:t>
            </w:r>
            <w:proofErr w:type="spellEnd"/>
            <w:r>
              <w:t xml:space="preserve"> ????</w:t>
            </w:r>
          </w:p>
          <w:p w14:paraId="00E70CD8" w14:textId="77777777" w:rsidR="00075694" w:rsidRDefault="00075694" w:rsidP="00075694"/>
          <w:p w14:paraId="30C405CF" w14:textId="6AB4CAA6" w:rsidR="00F304A2" w:rsidRDefault="00F304A2" w:rsidP="00075694">
            <w:r>
              <w:t>Eviter de dire qu'on a passé du temps à</w:t>
            </w:r>
            <w:r w:rsidR="002609FD">
              <w:t xml:space="preserve"> </w:t>
            </w:r>
            <w:r>
              <w:t>suivre des tutos.</w:t>
            </w:r>
          </w:p>
        </w:tc>
      </w:tr>
    </w:tbl>
    <w:p w14:paraId="37B75811" w14:textId="77777777" w:rsidR="00075694" w:rsidRDefault="00075694" w:rsidP="00075694">
      <w:pPr>
        <w:rPr>
          <w:b/>
          <w:bCs/>
          <w:u w:val="single"/>
        </w:rPr>
      </w:pPr>
    </w:p>
    <w:p w14:paraId="0FBA5A1F" w14:textId="77777777" w:rsidR="00075694" w:rsidRDefault="00075694" w:rsidP="00075694">
      <w:r>
        <w:t xml:space="preserve">Aurait pu parler de </w:t>
      </w:r>
    </w:p>
    <w:p w14:paraId="7B2017D9" w14:textId="77777777" w:rsidR="00075694" w:rsidRDefault="00075694" w:rsidP="00075694">
      <w:pPr>
        <w:pStyle w:val="Paragraphedeliste"/>
        <w:numPr>
          <w:ilvl w:val="0"/>
          <w:numId w:val="2"/>
        </w:numPr>
      </w:pPr>
      <w:r>
        <w:t>SCRUM &amp; TRELLO</w:t>
      </w:r>
    </w:p>
    <w:p w14:paraId="193FCFB4" w14:textId="77777777" w:rsidR="00075694" w:rsidRDefault="00075694" w:rsidP="00075694">
      <w:pPr>
        <w:pStyle w:val="Paragraphedeliste"/>
        <w:numPr>
          <w:ilvl w:val="0"/>
          <w:numId w:val="2"/>
        </w:numPr>
      </w:pPr>
      <w:r>
        <w:t>GIT</w:t>
      </w:r>
    </w:p>
    <w:p w14:paraId="59194ECA" w14:textId="77777777" w:rsidR="008D3ED3" w:rsidRDefault="008D3ED3" w:rsidP="008D3ED3">
      <w:pPr>
        <w:rPr>
          <w:b/>
          <w:bCs/>
          <w:u w:val="single"/>
        </w:rPr>
      </w:pPr>
    </w:p>
    <w:p w14:paraId="508EE845" w14:textId="77777777" w:rsidR="0093305F" w:rsidRPr="00580C9C" w:rsidRDefault="0093305F" w:rsidP="00485079">
      <w:pPr>
        <w:rPr>
          <w:b/>
          <w:bCs/>
          <w:u w:val="single"/>
        </w:rPr>
      </w:pPr>
    </w:p>
    <w:sectPr w:rsidR="0093305F" w:rsidRPr="00580C9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8675A" w14:textId="77777777" w:rsidR="008A2823" w:rsidRDefault="008A2823" w:rsidP="00DA59AC">
      <w:pPr>
        <w:spacing w:after="0" w:line="240" w:lineRule="auto"/>
      </w:pPr>
      <w:r>
        <w:separator/>
      </w:r>
    </w:p>
  </w:endnote>
  <w:endnote w:type="continuationSeparator" w:id="0">
    <w:p w14:paraId="782661D2" w14:textId="77777777" w:rsidR="008A2823" w:rsidRDefault="008A2823" w:rsidP="00DA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642A" w14:textId="77777777" w:rsidR="00DA59AC" w:rsidRPr="00DA59AC" w:rsidRDefault="00DA59AC" w:rsidP="00DA59AC">
    <w:pPr>
      <w:pStyle w:val="Pieddepage"/>
      <w:pBdr>
        <w:top w:val="single" w:sz="4" w:space="1" w:color="auto"/>
      </w:pBdr>
      <w:rPr>
        <w:sz w:val="18"/>
      </w:rPr>
    </w:pPr>
    <w:proofErr w:type="spellStart"/>
    <w:r w:rsidRPr="00DA59AC">
      <w:rPr>
        <w:sz w:val="18"/>
      </w:rPr>
      <w:t>Ref</w:t>
    </w:r>
    <w:proofErr w:type="spellEnd"/>
    <w:r w:rsidRPr="00DA59AC">
      <w:rPr>
        <w:sz w:val="18"/>
      </w:rPr>
      <w:t xml:space="preserve"> : 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FILENAME   \* MERGEFORMAT </w:instrText>
    </w:r>
    <w:r w:rsidRPr="00DA59AC">
      <w:rPr>
        <w:sz w:val="18"/>
      </w:rPr>
      <w:fldChar w:fldCharType="separate"/>
    </w:r>
    <w:r w:rsidR="009A2834">
      <w:rPr>
        <w:noProof/>
        <w:sz w:val="18"/>
      </w:rPr>
      <w:t>Document1</w:t>
    </w:r>
    <w:r w:rsidRPr="00DA59AC">
      <w:rPr>
        <w:sz w:val="18"/>
      </w:rPr>
      <w:fldChar w:fldCharType="end"/>
    </w:r>
    <w:r w:rsidRPr="00DA59AC">
      <w:rPr>
        <w:sz w:val="18"/>
      </w:rPr>
      <w:t xml:space="preserve"> mis à jour le 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SAVEDATE  \@ "dd/MM/yyyy HH:mm"  \* MERGEFORMAT </w:instrText>
    </w:r>
    <w:r w:rsidRPr="00DA59AC">
      <w:rPr>
        <w:sz w:val="18"/>
      </w:rPr>
      <w:fldChar w:fldCharType="separate"/>
    </w:r>
    <w:r w:rsidR="009A2834">
      <w:rPr>
        <w:noProof/>
        <w:sz w:val="18"/>
      </w:rPr>
      <w:t>00/00/0000 00:00</w:t>
    </w:r>
    <w:r w:rsidRPr="00DA59AC">
      <w:rPr>
        <w:sz w:val="18"/>
      </w:rPr>
      <w:fldChar w:fldCharType="end"/>
    </w:r>
    <w:r w:rsidRPr="00DA59AC">
      <w:rPr>
        <w:sz w:val="18"/>
      </w:rPr>
      <w:t xml:space="preserve"> par Vincent ROBERT</w:t>
    </w:r>
    <w:r w:rsidRPr="00DA59AC">
      <w:rPr>
        <w:sz w:val="18"/>
      </w:rPr>
      <w:tab/>
      <w:t xml:space="preserve">Page </w:t>
    </w:r>
    <w:r w:rsidRPr="00DA59AC">
      <w:rPr>
        <w:sz w:val="18"/>
      </w:rPr>
      <w:fldChar w:fldCharType="begin"/>
    </w:r>
    <w:r w:rsidRPr="00DA59AC">
      <w:rPr>
        <w:sz w:val="18"/>
      </w:rPr>
      <w:instrText>PAGE   \* MERGEFORMAT</w:instrText>
    </w:r>
    <w:r w:rsidRPr="00DA59AC">
      <w:rPr>
        <w:sz w:val="18"/>
      </w:rPr>
      <w:fldChar w:fldCharType="separate"/>
    </w:r>
    <w:r>
      <w:rPr>
        <w:noProof/>
        <w:sz w:val="18"/>
      </w:rPr>
      <w:t>1</w:t>
    </w:r>
    <w:r w:rsidRPr="00DA59AC">
      <w:rPr>
        <w:sz w:val="18"/>
      </w:rPr>
      <w:fldChar w:fldCharType="end"/>
    </w:r>
    <w:r w:rsidRPr="00DA59AC">
      <w:rPr>
        <w:sz w:val="18"/>
      </w:rPr>
      <w:t>/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NUMPAGES   \* MERGEFORMAT </w:instrText>
    </w:r>
    <w:r w:rsidRPr="00DA59AC">
      <w:rPr>
        <w:sz w:val="18"/>
      </w:rPr>
      <w:fldChar w:fldCharType="separate"/>
    </w:r>
    <w:r>
      <w:rPr>
        <w:noProof/>
        <w:sz w:val="18"/>
      </w:rPr>
      <w:t>1</w:t>
    </w:r>
    <w:r w:rsidRPr="00DA59AC">
      <w:rPr>
        <w:sz w:val="18"/>
      </w:rPr>
      <w:fldChar w:fldCharType="end"/>
    </w:r>
  </w:p>
  <w:p w14:paraId="76506936" w14:textId="77777777" w:rsidR="00DA59AC" w:rsidRDefault="00DA59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8C985" w14:textId="77777777" w:rsidR="008A2823" w:rsidRDefault="008A2823" w:rsidP="00DA59AC">
      <w:pPr>
        <w:spacing w:after="0" w:line="240" w:lineRule="auto"/>
      </w:pPr>
      <w:r>
        <w:separator/>
      </w:r>
    </w:p>
  </w:footnote>
  <w:footnote w:type="continuationSeparator" w:id="0">
    <w:p w14:paraId="22AA3EB1" w14:textId="77777777" w:rsidR="008A2823" w:rsidRDefault="008A2823" w:rsidP="00DA5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77AA7" w14:textId="77777777" w:rsidR="00DA59AC" w:rsidRPr="00DA59AC" w:rsidRDefault="008A2823" w:rsidP="00DA59AC">
    <w:pPr>
      <w:pStyle w:val="En-tte"/>
      <w:pBdr>
        <w:bottom w:val="single" w:sz="4" w:space="1" w:color="auto"/>
      </w:pBdr>
      <w:rPr>
        <w:sz w:val="18"/>
      </w:rPr>
    </w:pPr>
    <w:sdt>
      <w:sdtPr>
        <w:rPr>
          <w:sz w:val="18"/>
        </w:rPr>
        <w:id w:val="1704979692"/>
        <w:placeholder/>
        <w:temporary/>
        <w:showingPlcHdr/>
        <w15:appearance w15:val="hidden"/>
      </w:sdtPr>
      <w:sdtEndPr/>
      <w:sdtContent>
        <w:r w:rsidR="00DA59AC" w:rsidRPr="00DA59AC">
          <w:rPr>
            <w:sz w:val="18"/>
          </w:rPr>
          <w:t>[Tapez ici]</w:t>
        </w:r>
      </w:sdtContent>
    </w:sdt>
    <w:r w:rsidR="00DA59AC" w:rsidRPr="00DA59AC">
      <w:rPr>
        <w:sz w:val="18"/>
      </w:rPr>
      <w:ptab w:relativeTo="margin" w:alignment="center" w:leader="none"/>
    </w:r>
    <w:sdt>
      <w:sdtPr>
        <w:rPr>
          <w:sz w:val="18"/>
        </w:rPr>
        <w:id w:val="968859947"/>
        <w:placeholder/>
        <w:temporary/>
        <w:showingPlcHdr/>
        <w15:appearance w15:val="hidden"/>
      </w:sdtPr>
      <w:sdtEndPr/>
      <w:sdtContent>
        <w:r w:rsidR="00DA59AC" w:rsidRPr="00DA59AC">
          <w:rPr>
            <w:sz w:val="18"/>
          </w:rPr>
          <w:t>[Tapez ici]</w:t>
        </w:r>
      </w:sdtContent>
    </w:sdt>
    <w:r w:rsidR="00DA59AC" w:rsidRPr="00DA59AC">
      <w:rPr>
        <w:sz w:val="18"/>
      </w:rPr>
      <w:ptab w:relativeTo="margin" w:alignment="right" w:leader="none"/>
    </w:r>
    <w:r w:rsidR="00DA59AC" w:rsidRPr="00DA59AC">
      <w:rPr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215D9"/>
    <w:multiLevelType w:val="hybridMultilevel"/>
    <w:tmpl w:val="BD2A7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C7C86"/>
    <w:multiLevelType w:val="hybridMultilevel"/>
    <w:tmpl w:val="CC14C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34"/>
    <w:rsid w:val="00075694"/>
    <w:rsid w:val="00223D8E"/>
    <w:rsid w:val="002609FD"/>
    <w:rsid w:val="00485079"/>
    <w:rsid w:val="004E76EB"/>
    <w:rsid w:val="00531907"/>
    <w:rsid w:val="00580C9C"/>
    <w:rsid w:val="00584938"/>
    <w:rsid w:val="00670B65"/>
    <w:rsid w:val="00686B19"/>
    <w:rsid w:val="006E1093"/>
    <w:rsid w:val="0073313D"/>
    <w:rsid w:val="00780579"/>
    <w:rsid w:val="008A2823"/>
    <w:rsid w:val="008D3ED3"/>
    <w:rsid w:val="0093305F"/>
    <w:rsid w:val="00977D1F"/>
    <w:rsid w:val="009A2834"/>
    <w:rsid w:val="00A13014"/>
    <w:rsid w:val="00A4193E"/>
    <w:rsid w:val="00A575DE"/>
    <w:rsid w:val="00A65E80"/>
    <w:rsid w:val="00A90A9E"/>
    <w:rsid w:val="00B05580"/>
    <w:rsid w:val="00BD3638"/>
    <w:rsid w:val="00D2262D"/>
    <w:rsid w:val="00D57AB0"/>
    <w:rsid w:val="00DA59AC"/>
    <w:rsid w:val="00F304A2"/>
    <w:rsid w:val="00F8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B4A9"/>
  <w15:chartTrackingRefBased/>
  <w15:docId w15:val="{C820BA3C-89F5-4B61-81CD-C5F402BA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5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59AC"/>
  </w:style>
  <w:style w:type="paragraph" w:styleId="Pieddepage">
    <w:name w:val="footer"/>
    <w:basedOn w:val="Normal"/>
    <w:link w:val="PieddepageCar"/>
    <w:uiPriority w:val="99"/>
    <w:unhideWhenUsed/>
    <w:rsid w:val="00DA5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59AC"/>
  </w:style>
  <w:style w:type="table" w:styleId="Grilledutableau">
    <w:name w:val="Table Grid"/>
    <w:basedOn w:val="TableauNormal"/>
    <w:uiPriority w:val="39"/>
    <w:rsid w:val="0058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7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Users\Vincent\Dropbox\Mod&#232;les%20Office%20personnalis&#233;s\modeleDoc_V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modeleDoc_VR.dotx</Template>
  <TotalTime>149</TotalTime>
  <Pages>4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BTS SNIR CDF NANCY</cp:lastModifiedBy>
  <cp:revision>18</cp:revision>
  <dcterms:created xsi:type="dcterms:W3CDTF">2022-03-01T12:47:00Z</dcterms:created>
  <dcterms:modified xsi:type="dcterms:W3CDTF">2022-03-01T15:16:00Z</dcterms:modified>
</cp:coreProperties>
</file>